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16F21" w14:textId="1A216A41" w:rsidR="0043794B" w:rsidRDefault="0043794B" w:rsidP="0043794B">
      <w:pPr>
        <w:tabs>
          <w:tab w:val="left" w:pos="1843"/>
        </w:tabs>
        <w:autoSpaceDE w:val="0"/>
        <w:autoSpaceDN w:val="0"/>
        <w:adjustRightInd w:val="0"/>
        <w:spacing w:after="200" w:line="276" w:lineRule="auto"/>
        <w:rPr>
          <w:rFonts w:cs="Times New Roman"/>
          <w:color w:val="000000"/>
        </w:rPr>
      </w:pPr>
    </w:p>
    <w:p w14:paraId="0EF5F018" w14:textId="0C089034" w:rsidR="0043794B" w:rsidRDefault="0043794B" w:rsidP="0043794B">
      <w:pPr>
        <w:tabs>
          <w:tab w:val="left" w:pos="1843"/>
        </w:tabs>
        <w:autoSpaceDE w:val="0"/>
        <w:autoSpaceDN w:val="0"/>
        <w:adjustRightInd w:val="0"/>
        <w:spacing w:after="200" w:line="276" w:lineRule="auto"/>
        <w:rPr>
          <w:rFonts w:cs="Times New Roman"/>
          <w:color w:val="000000"/>
        </w:rPr>
      </w:pPr>
    </w:p>
    <w:p w14:paraId="3F90D94E" w14:textId="32ED6AF1" w:rsidR="0043794B" w:rsidRDefault="0043794B" w:rsidP="0043794B">
      <w:pPr>
        <w:tabs>
          <w:tab w:val="left" w:pos="1843"/>
        </w:tabs>
        <w:autoSpaceDE w:val="0"/>
        <w:autoSpaceDN w:val="0"/>
        <w:adjustRightInd w:val="0"/>
        <w:spacing w:after="200" w:line="276" w:lineRule="auto"/>
        <w:rPr>
          <w:rFonts w:cs="Times New Roman"/>
          <w:color w:val="000000"/>
        </w:rPr>
      </w:pPr>
    </w:p>
    <w:p w14:paraId="592C5EB7" w14:textId="163A710B" w:rsidR="0043794B" w:rsidRDefault="0043794B" w:rsidP="0043794B">
      <w:pPr>
        <w:tabs>
          <w:tab w:val="left" w:pos="1843"/>
        </w:tabs>
        <w:autoSpaceDE w:val="0"/>
        <w:autoSpaceDN w:val="0"/>
        <w:adjustRightInd w:val="0"/>
        <w:spacing w:after="200" w:line="276" w:lineRule="auto"/>
        <w:rPr>
          <w:rFonts w:cs="Times New Roman"/>
          <w:color w:val="000000"/>
        </w:rPr>
      </w:pPr>
    </w:p>
    <w:p w14:paraId="5B0F6F50" w14:textId="7A2E325D" w:rsidR="0043794B" w:rsidRDefault="0043794B" w:rsidP="0043794B">
      <w:pPr>
        <w:tabs>
          <w:tab w:val="left" w:pos="1843"/>
        </w:tabs>
        <w:autoSpaceDE w:val="0"/>
        <w:autoSpaceDN w:val="0"/>
        <w:adjustRightInd w:val="0"/>
        <w:spacing w:after="200" w:line="276" w:lineRule="auto"/>
        <w:rPr>
          <w:rFonts w:cs="Times New Roman"/>
          <w:color w:val="000000"/>
        </w:rPr>
      </w:pPr>
    </w:p>
    <w:p w14:paraId="594F25FA" w14:textId="4C70BBF7" w:rsidR="0043794B" w:rsidRDefault="0043794B" w:rsidP="0043794B">
      <w:pPr>
        <w:tabs>
          <w:tab w:val="left" w:pos="1843"/>
        </w:tabs>
        <w:autoSpaceDE w:val="0"/>
        <w:autoSpaceDN w:val="0"/>
        <w:adjustRightInd w:val="0"/>
        <w:spacing w:after="200" w:line="276" w:lineRule="auto"/>
        <w:rPr>
          <w:rFonts w:cs="Times New Roman"/>
          <w:color w:val="000000"/>
        </w:rPr>
      </w:pPr>
    </w:p>
    <w:p w14:paraId="1BE7CBE6" w14:textId="6AAD5C13" w:rsidR="0043794B" w:rsidRDefault="0043794B" w:rsidP="0043794B">
      <w:pPr>
        <w:tabs>
          <w:tab w:val="left" w:pos="1843"/>
        </w:tabs>
        <w:autoSpaceDE w:val="0"/>
        <w:autoSpaceDN w:val="0"/>
        <w:adjustRightInd w:val="0"/>
        <w:spacing w:after="200" w:line="276" w:lineRule="auto"/>
        <w:jc w:val="center"/>
        <w:rPr>
          <w:rFonts w:ascii="Chalkboard" w:hAnsi="Chalkboard" w:cs="Times New Roman"/>
          <w:color w:val="000000"/>
          <w:sz w:val="72"/>
          <w:szCs w:val="72"/>
        </w:rPr>
      </w:pPr>
      <w:proofErr w:type="spellStart"/>
      <w:r w:rsidRPr="0043794B">
        <w:rPr>
          <w:rFonts w:ascii="Chalkboard" w:hAnsi="Chalkboard" w:cs="Times New Roman"/>
          <w:color w:val="000000"/>
          <w:sz w:val="72"/>
          <w:szCs w:val="72"/>
        </w:rPr>
        <w:t>L</w:t>
      </w:r>
      <w:r w:rsidR="00412E27">
        <w:rPr>
          <w:rFonts w:ascii="Chalkboard" w:hAnsi="Chalkboard" w:cs="Times New Roman"/>
          <w:color w:val="000000"/>
          <w:sz w:val="72"/>
          <w:szCs w:val="72"/>
        </w:rPr>
        <w:t>ott</w:t>
      </w:r>
      <w:r w:rsidRPr="0043794B">
        <w:rPr>
          <w:rFonts w:ascii="Chalkboard" w:hAnsi="Chalkboard" w:cs="Times New Roman"/>
          <w:color w:val="000000"/>
          <w:sz w:val="72"/>
          <w:szCs w:val="72"/>
        </w:rPr>
        <w:t>UP</w:t>
      </w:r>
      <w:proofErr w:type="spellEnd"/>
      <w:r w:rsidRPr="0043794B">
        <w:rPr>
          <w:rFonts w:ascii="Chalkboard" w:hAnsi="Chalkboard" w:cs="Times New Roman"/>
          <w:color w:val="000000"/>
          <w:sz w:val="72"/>
          <w:szCs w:val="72"/>
        </w:rPr>
        <w:t>!</w:t>
      </w:r>
    </w:p>
    <w:p w14:paraId="6BFA09FA" w14:textId="77777777" w:rsidR="00412E27" w:rsidRDefault="00412E27" w:rsidP="0043794B">
      <w:pPr>
        <w:tabs>
          <w:tab w:val="left" w:pos="1843"/>
        </w:tabs>
        <w:autoSpaceDE w:val="0"/>
        <w:autoSpaceDN w:val="0"/>
        <w:adjustRightInd w:val="0"/>
        <w:spacing w:after="200" w:line="276" w:lineRule="auto"/>
        <w:jc w:val="center"/>
        <w:rPr>
          <w:rFonts w:ascii="Chalkboard" w:hAnsi="Chalkboard" w:cs="Times New Roman"/>
          <w:color w:val="000000"/>
          <w:sz w:val="72"/>
          <w:szCs w:val="72"/>
        </w:rPr>
      </w:pPr>
    </w:p>
    <w:p w14:paraId="06CDD7F1" w14:textId="21E1EFC7" w:rsidR="00412E27" w:rsidRDefault="00412E27">
      <w:pPr>
        <w:rPr>
          <w:rFonts w:ascii="Chalkboard" w:hAnsi="Chalkboard" w:cs="Times New Roman"/>
          <w:color w:val="000000"/>
          <w:sz w:val="72"/>
          <w:szCs w:val="72"/>
        </w:rPr>
      </w:pPr>
      <w:r w:rsidRPr="5889BDE5">
        <w:rPr>
          <w:rFonts w:ascii="Chalkboard" w:hAnsi="Chalkboard" w:cs="Times New Roman"/>
          <w:color w:val="000000" w:themeColor="text1"/>
          <w:sz w:val="72"/>
          <w:szCs w:val="72"/>
        </w:rPr>
        <w:br w:type="page"/>
      </w:r>
    </w:p>
    <w:sdt>
      <w:sdtPr>
        <w:rPr>
          <w:rFonts w:ascii="Avenir Book" w:eastAsiaTheme="minorHAnsi" w:hAnsi="Avenir Book" w:cstheme="minorHAnsi"/>
          <w:i/>
          <w:iCs/>
          <w:color w:val="auto"/>
          <w:sz w:val="24"/>
          <w:szCs w:val="24"/>
          <w:lang w:val="es-ES_tradnl" w:eastAsia="en-US"/>
        </w:rPr>
        <w:id w:val="453569322"/>
        <w:docPartObj>
          <w:docPartGallery w:val="Table of Contents"/>
          <w:docPartUnique/>
        </w:docPartObj>
      </w:sdtPr>
      <w:sdtEndPr/>
      <w:sdtContent>
        <w:p w14:paraId="0436FBA4" w14:textId="77059F02" w:rsidR="0043794B" w:rsidRDefault="43779BEF">
          <w:pPr>
            <w:pStyle w:val="TtuloTDC"/>
          </w:pPr>
          <w:r>
            <w:t>Tabla de contenido</w:t>
          </w:r>
        </w:p>
        <w:p w14:paraId="7B2CE2B8" w14:textId="574667A4" w:rsidR="00087881" w:rsidRDefault="43779BEF">
          <w:pPr>
            <w:pStyle w:val="TDC1"/>
            <w:tabs>
              <w:tab w:val="right" w:leader="dot" w:pos="8488"/>
            </w:tabs>
            <w:rPr>
              <w:rFonts w:asciiTheme="minorHAnsi" w:eastAsiaTheme="minorEastAsia" w:hAnsiTheme="minorHAnsi" w:cstheme="minorBidi"/>
              <w:b w:val="0"/>
              <w:bCs w:val="0"/>
              <w:i w:val="0"/>
              <w:iCs w:val="0"/>
              <w:noProof/>
              <w:lang w:val="es-ES" w:eastAsia="es-ES_tradnl"/>
            </w:rPr>
          </w:pPr>
          <w:r>
            <w:fldChar w:fldCharType="begin"/>
          </w:r>
          <w:r w:rsidR="5889BDE5">
            <w:instrText>TOC \o "1-3" \h \z \u</w:instrText>
          </w:r>
          <w:r>
            <w:fldChar w:fldCharType="separate"/>
          </w:r>
          <w:hyperlink w:anchor="_Toc127521463" w:history="1">
            <w:r w:rsidR="00087881" w:rsidRPr="00B745E8">
              <w:rPr>
                <w:rStyle w:val="Hipervnculo"/>
                <w:noProof/>
              </w:rPr>
              <w:t>Pantalla inicial</w:t>
            </w:r>
            <w:r w:rsidR="00087881">
              <w:rPr>
                <w:noProof/>
                <w:webHidden/>
              </w:rPr>
              <w:tab/>
            </w:r>
            <w:r w:rsidR="00087881">
              <w:rPr>
                <w:noProof/>
                <w:webHidden/>
              </w:rPr>
              <w:fldChar w:fldCharType="begin"/>
            </w:r>
            <w:r w:rsidR="00087881">
              <w:rPr>
                <w:noProof/>
                <w:webHidden/>
              </w:rPr>
              <w:instrText xml:space="preserve"> PAGEREF _Toc127521463 \h </w:instrText>
            </w:r>
            <w:r w:rsidR="00087881">
              <w:rPr>
                <w:noProof/>
                <w:webHidden/>
              </w:rPr>
            </w:r>
            <w:r w:rsidR="00087881">
              <w:rPr>
                <w:noProof/>
                <w:webHidden/>
              </w:rPr>
              <w:fldChar w:fldCharType="separate"/>
            </w:r>
            <w:r w:rsidR="00087881">
              <w:rPr>
                <w:noProof/>
                <w:webHidden/>
              </w:rPr>
              <w:t>5</w:t>
            </w:r>
            <w:r w:rsidR="00087881">
              <w:rPr>
                <w:noProof/>
                <w:webHidden/>
              </w:rPr>
              <w:fldChar w:fldCharType="end"/>
            </w:r>
          </w:hyperlink>
        </w:p>
        <w:p w14:paraId="0402A21C" w14:textId="6273B337"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4" w:history="1">
            <w:r w:rsidRPr="00B745E8">
              <w:rPr>
                <w:rStyle w:val="Hipervnculo"/>
                <w:noProof/>
              </w:rPr>
              <w:t>Botón jugar</w:t>
            </w:r>
            <w:r>
              <w:rPr>
                <w:noProof/>
                <w:webHidden/>
              </w:rPr>
              <w:tab/>
            </w:r>
            <w:r>
              <w:rPr>
                <w:noProof/>
                <w:webHidden/>
              </w:rPr>
              <w:fldChar w:fldCharType="begin"/>
            </w:r>
            <w:r>
              <w:rPr>
                <w:noProof/>
                <w:webHidden/>
              </w:rPr>
              <w:instrText xml:space="preserve"> PAGEREF _Toc127521464 \h </w:instrText>
            </w:r>
            <w:r>
              <w:rPr>
                <w:noProof/>
                <w:webHidden/>
              </w:rPr>
            </w:r>
            <w:r>
              <w:rPr>
                <w:noProof/>
                <w:webHidden/>
              </w:rPr>
              <w:fldChar w:fldCharType="separate"/>
            </w:r>
            <w:r>
              <w:rPr>
                <w:noProof/>
                <w:webHidden/>
              </w:rPr>
              <w:t>5</w:t>
            </w:r>
            <w:r>
              <w:rPr>
                <w:noProof/>
                <w:webHidden/>
              </w:rPr>
              <w:fldChar w:fldCharType="end"/>
            </w:r>
          </w:hyperlink>
        </w:p>
        <w:p w14:paraId="7411C9FC" w14:textId="0204D55C"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5" w:history="1">
            <w:r w:rsidRPr="00B745E8">
              <w:rPr>
                <w:rStyle w:val="Hipervnculo"/>
                <w:noProof/>
              </w:rPr>
              <w:t>Registro/Login en la web</w:t>
            </w:r>
            <w:r>
              <w:rPr>
                <w:noProof/>
                <w:webHidden/>
              </w:rPr>
              <w:tab/>
            </w:r>
            <w:r>
              <w:rPr>
                <w:noProof/>
                <w:webHidden/>
              </w:rPr>
              <w:fldChar w:fldCharType="begin"/>
            </w:r>
            <w:r>
              <w:rPr>
                <w:noProof/>
                <w:webHidden/>
              </w:rPr>
              <w:instrText xml:space="preserve"> PAGEREF _Toc127521465 \h </w:instrText>
            </w:r>
            <w:r>
              <w:rPr>
                <w:noProof/>
                <w:webHidden/>
              </w:rPr>
            </w:r>
            <w:r>
              <w:rPr>
                <w:noProof/>
                <w:webHidden/>
              </w:rPr>
              <w:fldChar w:fldCharType="separate"/>
            </w:r>
            <w:r>
              <w:rPr>
                <w:noProof/>
                <w:webHidden/>
              </w:rPr>
              <w:t>6</w:t>
            </w:r>
            <w:r>
              <w:rPr>
                <w:noProof/>
                <w:webHidden/>
              </w:rPr>
              <w:fldChar w:fldCharType="end"/>
            </w:r>
          </w:hyperlink>
        </w:p>
        <w:p w14:paraId="697EC321" w14:textId="79C50062"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6" w:history="1">
            <w:r w:rsidRPr="00B745E8">
              <w:rPr>
                <w:rStyle w:val="Hipervnculo"/>
                <w:noProof/>
              </w:rPr>
              <w:t>Contenido de: Condiciones y Aviso legal</w:t>
            </w:r>
            <w:r>
              <w:rPr>
                <w:noProof/>
                <w:webHidden/>
              </w:rPr>
              <w:tab/>
            </w:r>
            <w:r>
              <w:rPr>
                <w:noProof/>
                <w:webHidden/>
              </w:rPr>
              <w:fldChar w:fldCharType="begin"/>
            </w:r>
            <w:r>
              <w:rPr>
                <w:noProof/>
                <w:webHidden/>
              </w:rPr>
              <w:instrText xml:space="preserve"> PAGEREF _Toc127521466 \h </w:instrText>
            </w:r>
            <w:r>
              <w:rPr>
                <w:noProof/>
                <w:webHidden/>
              </w:rPr>
            </w:r>
            <w:r>
              <w:rPr>
                <w:noProof/>
                <w:webHidden/>
              </w:rPr>
              <w:fldChar w:fldCharType="separate"/>
            </w:r>
            <w:r>
              <w:rPr>
                <w:noProof/>
                <w:webHidden/>
              </w:rPr>
              <w:t>7</w:t>
            </w:r>
            <w:r>
              <w:rPr>
                <w:noProof/>
                <w:webHidden/>
              </w:rPr>
              <w:fldChar w:fldCharType="end"/>
            </w:r>
          </w:hyperlink>
        </w:p>
        <w:p w14:paraId="3F10A91F" w14:textId="576C742E"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7" w:history="1">
            <w:r w:rsidRPr="00B745E8">
              <w:rPr>
                <w:rStyle w:val="Hipervnculo"/>
                <w:noProof/>
                <w:lang w:val="es-ES"/>
              </w:rPr>
              <w:t>Contenido de: Política de premios</w:t>
            </w:r>
            <w:r>
              <w:rPr>
                <w:noProof/>
                <w:webHidden/>
              </w:rPr>
              <w:tab/>
            </w:r>
            <w:r>
              <w:rPr>
                <w:noProof/>
                <w:webHidden/>
              </w:rPr>
              <w:fldChar w:fldCharType="begin"/>
            </w:r>
            <w:r>
              <w:rPr>
                <w:noProof/>
                <w:webHidden/>
              </w:rPr>
              <w:instrText xml:space="preserve"> PAGEREF _Toc127521467 \h </w:instrText>
            </w:r>
            <w:r>
              <w:rPr>
                <w:noProof/>
                <w:webHidden/>
              </w:rPr>
            </w:r>
            <w:r>
              <w:rPr>
                <w:noProof/>
                <w:webHidden/>
              </w:rPr>
              <w:fldChar w:fldCharType="separate"/>
            </w:r>
            <w:r>
              <w:rPr>
                <w:noProof/>
                <w:webHidden/>
              </w:rPr>
              <w:t>8</w:t>
            </w:r>
            <w:r>
              <w:rPr>
                <w:noProof/>
                <w:webHidden/>
              </w:rPr>
              <w:fldChar w:fldCharType="end"/>
            </w:r>
          </w:hyperlink>
        </w:p>
        <w:p w14:paraId="7D34E5D2" w14:textId="29E76CFD"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8" w:history="1">
            <w:r w:rsidRPr="00B745E8">
              <w:rPr>
                <w:rStyle w:val="Hipervnculo"/>
                <w:noProof/>
              </w:rPr>
              <w:t>Acceso tras loguearse</w:t>
            </w:r>
            <w:r>
              <w:rPr>
                <w:noProof/>
                <w:webHidden/>
              </w:rPr>
              <w:tab/>
            </w:r>
            <w:r>
              <w:rPr>
                <w:noProof/>
                <w:webHidden/>
              </w:rPr>
              <w:fldChar w:fldCharType="begin"/>
            </w:r>
            <w:r>
              <w:rPr>
                <w:noProof/>
                <w:webHidden/>
              </w:rPr>
              <w:instrText xml:space="preserve"> PAGEREF _Toc127521468 \h </w:instrText>
            </w:r>
            <w:r>
              <w:rPr>
                <w:noProof/>
                <w:webHidden/>
              </w:rPr>
            </w:r>
            <w:r>
              <w:rPr>
                <w:noProof/>
                <w:webHidden/>
              </w:rPr>
              <w:fldChar w:fldCharType="separate"/>
            </w:r>
            <w:r>
              <w:rPr>
                <w:noProof/>
                <w:webHidden/>
              </w:rPr>
              <w:t>8</w:t>
            </w:r>
            <w:r>
              <w:rPr>
                <w:noProof/>
                <w:webHidden/>
              </w:rPr>
              <w:fldChar w:fldCharType="end"/>
            </w:r>
          </w:hyperlink>
        </w:p>
        <w:p w14:paraId="7161A824" w14:textId="72767D98"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69" w:history="1">
            <w:r w:rsidRPr="00B745E8">
              <w:rPr>
                <w:rStyle w:val="Hipervnculo"/>
                <w:noProof/>
              </w:rPr>
              <w:t>Pantalla Saldo</w:t>
            </w:r>
            <w:r>
              <w:rPr>
                <w:noProof/>
                <w:webHidden/>
              </w:rPr>
              <w:tab/>
            </w:r>
            <w:r>
              <w:rPr>
                <w:noProof/>
                <w:webHidden/>
              </w:rPr>
              <w:fldChar w:fldCharType="begin"/>
            </w:r>
            <w:r>
              <w:rPr>
                <w:noProof/>
                <w:webHidden/>
              </w:rPr>
              <w:instrText xml:space="preserve"> PAGEREF _Toc127521469 \h </w:instrText>
            </w:r>
            <w:r>
              <w:rPr>
                <w:noProof/>
                <w:webHidden/>
              </w:rPr>
            </w:r>
            <w:r>
              <w:rPr>
                <w:noProof/>
                <w:webHidden/>
              </w:rPr>
              <w:fldChar w:fldCharType="separate"/>
            </w:r>
            <w:r>
              <w:rPr>
                <w:noProof/>
                <w:webHidden/>
              </w:rPr>
              <w:t>10</w:t>
            </w:r>
            <w:r>
              <w:rPr>
                <w:noProof/>
                <w:webHidden/>
              </w:rPr>
              <w:fldChar w:fldCharType="end"/>
            </w:r>
          </w:hyperlink>
        </w:p>
        <w:p w14:paraId="4A7C5AD9" w14:textId="691D576B"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0" w:history="1">
            <w:r w:rsidRPr="00B745E8">
              <w:rPr>
                <w:rStyle w:val="Hipervnculo"/>
                <w:noProof/>
              </w:rPr>
              <w:t>Añadir Saldo</w:t>
            </w:r>
            <w:r>
              <w:rPr>
                <w:noProof/>
                <w:webHidden/>
              </w:rPr>
              <w:tab/>
            </w:r>
            <w:r>
              <w:rPr>
                <w:noProof/>
                <w:webHidden/>
              </w:rPr>
              <w:fldChar w:fldCharType="begin"/>
            </w:r>
            <w:r>
              <w:rPr>
                <w:noProof/>
                <w:webHidden/>
              </w:rPr>
              <w:instrText xml:space="preserve"> PAGEREF _Toc127521470 \h </w:instrText>
            </w:r>
            <w:r>
              <w:rPr>
                <w:noProof/>
                <w:webHidden/>
              </w:rPr>
            </w:r>
            <w:r>
              <w:rPr>
                <w:noProof/>
                <w:webHidden/>
              </w:rPr>
              <w:fldChar w:fldCharType="separate"/>
            </w:r>
            <w:r>
              <w:rPr>
                <w:noProof/>
                <w:webHidden/>
              </w:rPr>
              <w:t>10</w:t>
            </w:r>
            <w:r>
              <w:rPr>
                <w:noProof/>
                <w:webHidden/>
              </w:rPr>
              <w:fldChar w:fldCharType="end"/>
            </w:r>
          </w:hyperlink>
        </w:p>
        <w:p w14:paraId="1FB614B8" w14:textId="7C78931E"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1" w:history="1">
            <w:r w:rsidRPr="00B745E8">
              <w:rPr>
                <w:rStyle w:val="Hipervnculo"/>
                <w:noProof/>
                <w:lang w:val="es-ES"/>
              </w:rPr>
              <w:t>Compras</w:t>
            </w:r>
            <w:r>
              <w:rPr>
                <w:noProof/>
                <w:webHidden/>
              </w:rPr>
              <w:tab/>
            </w:r>
            <w:r>
              <w:rPr>
                <w:noProof/>
                <w:webHidden/>
              </w:rPr>
              <w:fldChar w:fldCharType="begin"/>
            </w:r>
            <w:r>
              <w:rPr>
                <w:noProof/>
                <w:webHidden/>
              </w:rPr>
              <w:instrText xml:space="preserve"> PAGEREF _Toc127521471 \h </w:instrText>
            </w:r>
            <w:r>
              <w:rPr>
                <w:noProof/>
                <w:webHidden/>
              </w:rPr>
            </w:r>
            <w:r>
              <w:rPr>
                <w:noProof/>
                <w:webHidden/>
              </w:rPr>
              <w:fldChar w:fldCharType="separate"/>
            </w:r>
            <w:r>
              <w:rPr>
                <w:noProof/>
                <w:webHidden/>
              </w:rPr>
              <w:t>12</w:t>
            </w:r>
            <w:r>
              <w:rPr>
                <w:noProof/>
                <w:webHidden/>
              </w:rPr>
              <w:fldChar w:fldCharType="end"/>
            </w:r>
          </w:hyperlink>
        </w:p>
        <w:p w14:paraId="2745A12D" w14:textId="14D509B1"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2" w:history="1">
            <w:r w:rsidRPr="00B745E8">
              <w:rPr>
                <w:rStyle w:val="Hipervnculo"/>
                <w:noProof/>
                <w:lang w:val="es-ES"/>
              </w:rPr>
              <w:t>Premios</w:t>
            </w:r>
            <w:r>
              <w:rPr>
                <w:noProof/>
                <w:webHidden/>
              </w:rPr>
              <w:tab/>
            </w:r>
            <w:r>
              <w:rPr>
                <w:noProof/>
                <w:webHidden/>
              </w:rPr>
              <w:fldChar w:fldCharType="begin"/>
            </w:r>
            <w:r>
              <w:rPr>
                <w:noProof/>
                <w:webHidden/>
              </w:rPr>
              <w:instrText xml:space="preserve"> PAGEREF _Toc127521472 \h </w:instrText>
            </w:r>
            <w:r>
              <w:rPr>
                <w:noProof/>
                <w:webHidden/>
              </w:rPr>
            </w:r>
            <w:r>
              <w:rPr>
                <w:noProof/>
                <w:webHidden/>
              </w:rPr>
              <w:fldChar w:fldCharType="separate"/>
            </w:r>
            <w:r>
              <w:rPr>
                <w:noProof/>
                <w:webHidden/>
              </w:rPr>
              <w:t>12</w:t>
            </w:r>
            <w:r>
              <w:rPr>
                <w:noProof/>
                <w:webHidden/>
              </w:rPr>
              <w:fldChar w:fldCharType="end"/>
            </w:r>
          </w:hyperlink>
        </w:p>
        <w:p w14:paraId="3544F604" w14:textId="04F5BC42"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3" w:history="1">
            <w:r w:rsidRPr="00B745E8">
              <w:rPr>
                <w:rStyle w:val="Hipervnculo"/>
                <w:noProof/>
                <w:lang w:val="es-ES"/>
              </w:rPr>
              <w:t>Recargas</w:t>
            </w:r>
            <w:r>
              <w:rPr>
                <w:noProof/>
                <w:webHidden/>
              </w:rPr>
              <w:tab/>
            </w:r>
            <w:r>
              <w:rPr>
                <w:noProof/>
                <w:webHidden/>
              </w:rPr>
              <w:fldChar w:fldCharType="begin"/>
            </w:r>
            <w:r>
              <w:rPr>
                <w:noProof/>
                <w:webHidden/>
              </w:rPr>
              <w:instrText xml:space="preserve"> PAGEREF _Toc127521473 \h </w:instrText>
            </w:r>
            <w:r>
              <w:rPr>
                <w:noProof/>
                <w:webHidden/>
              </w:rPr>
            </w:r>
            <w:r>
              <w:rPr>
                <w:noProof/>
                <w:webHidden/>
              </w:rPr>
              <w:fldChar w:fldCharType="separate"/>
            </w:r>
            <w:r>
              <w:rPr>
                <w:noProof/>
                <w:webHidden/>
              </w:rPr>
              <w:t>13</w:t>
            </w:r>
            <w:r>
              <w:rPr>
                <w:noProof/>
                <w:webHidden/>
              </w:rPr>
              <w:fldChar w:fldCharType="end"/>
            </w:r>
          </w:hyperlink>
        </w:p>
        <w:p w14:paraId="319ED9E9" w14:textId="785EBC85"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4" w:history="1">
            <w:r w:rsidRPr="00B745E8">
              <w:rPr>
                <w:rStyle w:val="Hipervnculo"/>
                <w:noProof/>
              </w:rPr>
              <w:t>Retiradas</w:t>
            </w:r>
            <w:r>
              <w:rPr>
                <w:noProof/>
                <w:webHidden/>
              </w:rPr>
              <w:tab/>
            </w:r>
            <w:r>
              <w:rPr>
                <w:noProof/>
                <w:webHidden/>
              </w:rPr>
              <w:fldChar w:fldCharType="begin"/>
            </w:r>
            <w:r>
              <w:rPr>
                <w:noProof/>
                <w:webHidden/>
              </w:rPr>
              <w:instrText xml:space="preserve"> PAGEREF _Toc127521474 \h </w:instrText>
            </w:r>
            <w:r>
              <w:rPr>
                <w:noProof/>
                <w:webHidden/>
              </w:rPr>
            </w:r>
            <w:r>
              <w:rPr>
                <w:noProof/>
                <w:webHidden/>
              </w:rPr>
              <w:fldChar w:fldCharType="separate"/>
            </w:r>
            <w:r>
              <w:rPr>
                <w:noProof/>
                <w:webHidden/>
              </w:rPr>
              <w:t>13</w:t>
            </w:r>
            <w:r>
              <w:rPr>
                <w:noProof/>
                <w:webHidden/>
              </w:rPr>
              <w:fldChar w:fldCharType="end"/>
            </w:r>
          </w:hyperlink>
        </w:p>
        <w:p w14:paraId="361A8D0C" w14:textId="1E98CF04"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5" w:history="1">
            <w:r w:rsidRPr="00B745E8">
              <w:rPr>
                <w:rStyle w:val="Hipervnculo"/>
                <w:noProof/>
                <w:lang w:val="es-ES"/>
              </w:rPr>
              <w:t>Código promocional</w:t>
            </w:r>
            <w:r>
              <w:rPr>
                <w:noProof/>
                <w:webHidden/>
              </w:rPr>
              <w:tab/>
            </w:r>
            <w:r>
              <w:rPr>
                <w:noProof/>
                <w:webHidden/>
              </w:rPr>
              <w:fldChar w:fldCharType="begin"/>
            </w:r>
            <w:r>
              <w:rPr>
                <w:noProof/>
                <w:webHidden/>
              </w:rPr>
              <w:instrText xml:space="preserve"> PAGEREF _Toc127521475 \h </w:instrText>
            </w:r>
            <w:r>
              <w:rPr>
                <w:noProof/>
                <w:webHidden/>
              </w:rPr>
            </w:r>
            <w:r>
              <w:rPr>
                <w:noProof/>
                <w:webHidden/>
              </w:rPr>
              <w:fldChar w:fldCharType="separate"/>
            </w:r>
            <w:r>
              <w:rPr>
                <w:noProof/>
                <w:webHidden/>
              </w:rPr>
              <w:t>15</w:t>
            </w:r>
            <w:r>
              <w:rPr>
                <w:noProof/>
                <w:webHidden/>
              </w:rPr>
              <w:fldChar w:fldCharType="end"/>
            </w:r>
          </w:hyperlink>
        </w:p>
        <w:p w14:paraId="33A1D130" w14:textId="1FA6D9F0"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76" w:history="1">
            <w:r w:rsidRPr="00B745E8">
              <w:rPr>
                <w:rStyle w:val="Hipervnculo"/>
                <w:noProof/>
              </w:rPr>
              <w:t>Juegos</w:t>
            </w:r>
            <w:r>
              <w:rPr>
                <w:noProof/>
                <w:webHidden/>
              </w:rPr>
              <w:tab/>
            </w:r>
            <w:r>
              <w:rPr>
                <w:noProof/>
                <w:webHidden/>
              </w:rPr>
              <w:fldChar w:fldCharType="begin"/>
            </w:r>
            <w:r>
              <w:rPr>
                <w:noProof/>
                <w:webHidden/>
              </w:rPr>
              <w:instrText xml:space="preserve"> PAGEREF _Toc127521476 \h </w:instrText>
            </w:r>
            <w:r>
              <w:rPr>
                <w:noProof/>
                <w:webHidden/>
              </w:rPr>
            </w:r>
            <w:r>
              <w:rPr>
                <w:noProof/>
                <w:webHidden/>
              </w:rPr>
              <w:fldChar w:fldCharType="separate"/>
            </w:r>
            <w:r>
              <w:rPr>
                <w:noProof/>
                <w:webHidden/>
              </w:rPr>
              <w:t>16</w:t>
            </w:r>
            <w:r>
              <w:rPr>
                <w:noProof/>
                <w:webHidden/>
              </w:rPr>
              <w:fldChar w:fldCharType="end"/>
            </w:r>
          </w:hyperlink>
        </w:p>
        <w:p w14:paraId="61E2F162" w14:textId="39C02040"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7" w:history="1">
            <w:r w:rsidRPr="00B745E8">
              <w:rPr>
                <w:rStyle w:val="Hipervnculo"/>
                <w:noProof/>
              </w:rPr>
              <w:t>Bonoloto</w:t>
            </w:r>
            <w:r>
              <w:rPr>
                <w:noProof/>
                <w:webHidden/>
              </w:rPr>
              <w:tab/>
            </w:r>
            <w:r>
              <w:rPr>
                <w:noProof/>
                <w:webHidden/>
              </w:rPr>
              <w:fldChar w:fldCharType="begin"/>
            </w:r>
            <w:r>
              <w:rPr>
                <w:noProof/>
                <w:webHidden/>
              </w:rPr>
              <w:instrText xml:space="preserve"> PAGEREF _Toc127521477 \h </w:instrText>
            </w:r>
            <w:r>
              <w:rPr>
                <w:noProof/>
                <w:webHidden/>
              </w:rPr>
            </w:r>
            <w:r>
              <w:rPr>
                <w:noProof/>
                <w:webHidden/>
              </w:rPr>
              <w:fldChar w:fldCharType="separate"/>
            </w:r>
            <w:r>
              <w:rPr>
                <w:noProof/>
                <w:webHidden/>
              </w:rPr>
              <w:t>16</w:t>
            </w:r>
            <w:r>
              <w:rPr>
                <w:noProof/>
                <w:webHidden/>
              </w:rPr>
              <w:fldChar w:fldCharType="end"/>
            </w:r>
          </w:hyperlink>
        </w:p>
        <w:p w14:paraId="5A53195D" w14:textId="69FE6E54"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8" w:history="1">
            <w:r w:rsidRPr="00B745E8">
              <w:rPr>
                <w:rStyle w:val="Hipervnculo"/>
                <w:noProof/>
              </w:rPr>
              <w:t>Proceso de compra: Flujo de pantallas común en todos los juegos.</w:t>
            </w:r>
            <w:r>
              <w:rPr>
                <w:noProof/>
                <w:webHidden/>
              </w:rPr>
              <w:tab/>
            </w:r>
            <w:r>
              <w:rPr>
                <w:noProof/>
                <w:webHidden/>
              </w:rPr>
              <w:fldChar w:fldCharType="begin"/>
            </w:r>
            <w:r>
              <w:rPr>
                <w:noProof/>
                <w:webHidden/>
              </w:rPr>
              <w:instrText xml:space="preserve"> PAGEREF _Toc127521478 \h </w:instrText>
            </w:r>
            <w:r>
              <w:rPr>
                <w:noProof/>
                <w:webHidden/>
              </w:rPr>
            </w:r>
            <w:r>
              <w:rPr>
                <w:noProof/>
                <w:webHidden/>
              </w:rPr>
              <w:fldChar w:fldCharType="separate"/>
            </w:r>
            <w:r>
              <w:rPr>
                <w:noProof/>
                <w:webHidden/>
              </w:rPr>
              <w:t>19</w:t>
            </w:r>
            <w:r>
              <w:rPr>
                <w:noProof/>
                <w:webHidden/>
              </w:rPr>
              <w:fldChar w:fldCharType="end"/>
            </w:r>
          </w:hyperlink>
        </w:p>
        <w:p w14:paraId="4100D9AE" w14:textId="7918BD51"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79" w:history="1">
            <w:r w:rsidRPr="00B745E8">
              <w:rPr>
                <w:rStyle w:val="Hipervnculo"/>
                <w:noProof/>
              </w:rPr>
              <w:t>Primitiva y opción de JOKER</w:t>
            </w:r>
            <w:r>
              <w:rPr>
                <w:noProof/>
                <w:webHidden/>
              </w:rPr>
              <w:tab/>
            </w:r>
            <w:r>
              <w:rPr>
                <w:noProof/>
                <w:webHidden/>
              </w:rPr>
              <w:fldChar w:fldCharType="begin"/>
            </w:r>
            <w:r>
              <w:rPr>
                <w:noProof/>
                <w:webHidden/>
              </w:rPr>
              <w:instrText xml:space="preserve"> PAGEREF _Toc127521479 \h </w:instrText>
            </w:r>
            <w:r>
              <w:rPr>
                <w:noProof/>
                <w:webHidden/>
              </w:rPr>
            </w:r>
            <w:r>
              <w:rPr>
                <w:noProof/>
                <w:webHidden/>
              </w:rPr>
              <w:fldChar w:fldCharType="separate"/>
            </w:r>
            <w:r>
              <w:rPr>
                <w:noProof/>
                <w:webHidden/>
              </w:rPr>
              <w:t>22</w:t>
            </w:r>
            <w:r>
              <w:rPr>
                <w:noProof/>
                <w:webHidden/>
              </w:rPr>
              <w:fldChar w:fldCharType="end"/>
            </w:r>
          </w:hyperlink>
        </w:p>
        <w:p w14:paraId="58ABBA55" w14:textId="48BCB306"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0" w:history="1">
            <w:r w:rsidRPr="00B745E8">
              <w:rPr>
                <w:rStyle w:val="Hipervnculo"/>
                <w:noProof/>
              </w:rPr>
              <w:t>Euromillón</w:t>
            </w:r>
            <w:r>
              <w:rPr>
                <w:noProof/>
                <w:webHidden/>
              </w:rPr>
              <w:tab/>
            </w:r>
            <w:r>
              <w:rPr>
                <w:noProof/>
                <w:webHidden/>
              </w:rPr>
              <w:fldChar w:fldCharType="begin"/>
            </w:r>
            <w:r>
              <w:rPr>
                <w:noProof/>
                <w:webHidden/>
              </w:rPr>
              <w:instrText xml:space="preserve"> PAGEREF _Toc127521480 \h </w:instrText>
            </w:r>
            <w:r>
              <w:rPr>
                <w:noProof/>
                <w:webHidden/>
              </w:rPr>
            </w:r>
            <w:r>
              <w:rPr>
                <w:noProof/>
                <w:webHidden/>
              </w:rPr>
              <w:fldChar w:fldCharType="separate"/>
            </w:r>
            <w:r>
              <w:rPr>
                <w:noProof/>
                <w:webHidden/>
              </w:rPr>
              <w:t>27</w:t>
            </w:r>
            <w:r>
              <w:rPr>
                <w:noProof/>
                <w:webHidden/>
              </w:rPr>
              <w:fldChar w:fldCharType="end"/>
            </w:r>
          </w:hyperlink>
        </w:p>
        <w:p w14:paraId="4F182BB7" w14:textId="3081EE26"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1" w:history="1">
            <w:r w:rsidRPr="00B745E8">
              <w:rPr>
                <w:rStyle w:val="Hipervnculo"/>
                <w:noProof/>
              </w:rPr>
              <w:t>Gordo de la Primitiva</w:t>
            </w:r>
            <w:r>
              <w:rPr>
                <w:noProof/>
                <w:webHidden/>
              </w:rPr>
              <w:tab/>
            </w:r>
            <w:r>
              <w:rPr>
                <w:noProof/>
                <w:webHidden/>
              </w:rPr>
              <w:fldChar w:fldCharType="begin"/>
            </w:r>
            <w:r>
              <w:rPr>
                <w:noProof/>
                <w:webHidden/>
              </w:rPr>
              <w:instrText xml:space="preserve"> PAGEREF _Toc127521481 \h </w:instrText>
            </w:r>
            <w:r>
              <w:rPr>
                <w:noProof/>
                <w:webHidden/>
              </w:rPr>
            </w:r>
            <w:r>
              <w:rPr>
                <w:noProof/>
                <w:webHidden/>
              </w:rPr>
              <w:fldChar w:fldCharType="separate"/>
            </w:r>
            <w:r>
              <w:rPr>
                <w:noProof/>
                <w:webHidden/>
              </w:rPr>
              <w:t>28</w:t>
            </w:r>
            <w:r>
              <w:rPr>
                <w:noProof/>
                <w:webHidden/>
              </w:rPr>
              <w:fldChar w:fldCharType="end"/>
            </w:r>
          </w:hyperlink>
        </w:p>
        <w:p w14:paraId="6D51E757" w14:textId="092B4FFE"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2" w:history="1">
            <w:r w:rsidRPr="00B745E8">
              <w:rPr>
                <w:rStyle w:val="Hipervnculo"/>
                <w:noProof/>
                <w:lang w:val="es-ES"/>
              </w:rPr>
              <w:t>Diseño de los boletos.</w:t>
            </w:r>
            <w:r>
              <w:rPr>
                <w:noProof/>
                <w:webHidden/>
              </w:rPr>
              <w:tab/>
            </w:r>
            <w:r>
              <w:rPr>
                <w:noProof/>
                <w:webHidden/>
              </w:rPr>
              <w:fldChar w:fldCharType="begin"/>
            </w:r>
            <w:r>
              <w:rPr>
                <w:noProof/>
                <w:webHidden/>
              </w:rPr>
              <w:instrText xml:space="preserve"> PAGEREF _Toc127521482 \h </w:instrText>
            </w:r>
            <w:r>
              <w:rPr>
                <w:noProof/>
                <w:webHidden/>
              </w:rPr>
            </w:r>
            <w:r>
              <w:rPr>
                <w:noProof/>
                <w:webHidden/>
              </w:rPr>
              <w:fldChar w:fldCharType="separate"/>
            </w:r>
            <w:r>
              <w:rPr>
                <w:noProof/>
                <w:webHidden/>
              </w:rPr>
              <w:t>30</w:t>
            </w:r>
            <w:r>
              <w:rPr>
                <w:noProof/>
                <w:webHidden/>
              </w:rPr>
              <w:fldChar w:fldCharType="end"/>
            </w:r>
          </w:hyperlink>
        </w:p>
        <w:p w14:paraId="7A24E8F7" w14:textId="70E3B262"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3" w:history="1">
            <w:r w:rsidRPr="00B745E8">
              <w:rPr>
                <w:rStyle w:val="Hipervnculo"/>
                <w:noProof/>
                <w:lang w:val="es-ES"/>
              </w:rPr>
              <w:t>Lotería Nacional</w:t>
            </w:r>
            <w:r>
              <w:rPr>
                <w:noProof/>
                <w:webHidden/>
              </w:rPr>
              <w:tab/>
            </w:r>
            <w:r>
              <w:rPr>
                <w:noProof/>
                <w:webHidden/>
              </w:rPr>
              <w:fldChar w:fldCharType="begin"/>
            </w:r>
            <w:r>
              <w:rPr>
                <w:noProof/>
                <w:webHidden/>
              </w:rPr>
              <w:instrText xml:space="preserve"> PAGEREF _Toc127521483 \h </w:instrText>
            </w:r>
            <w:r>
              <w:rPr>
                <w:noProof/>
                <w:webHidden/>
              </w:rPr>
            </w:r>
            <w:r>
              <w:rPr>
                <w:noProof/>
                <w:webHidden/>
              </w:rPr>
              <w:fldChar w:fldCharType="separate"/>
            </w:r>
            <w:r>
              <w:rPr>
                <w:noProof/>
                <w:webHidden/>
              </w:rPr>
              <w:t>31</w:t>
            </w:r>
            <w:r>
              <w:rPr>
                <w:noProof/>
                <w:webHidden/>
              </w:rPr>
              <w:fldChar w:fldCharType="end"/>
            </w:r>
          </w:hyperlink>
        </w:p>
        <w:p w14:paraId="750A4F60" w14:textId="121C7C42"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4" w:history="1">
            <w:r w:rsidRPr="00B745E8">
              <w:rPr>
                <w:rStyle w:val="Hipervnculo"/>
                <w:noProof/>
              </w:rPr>
              <w:t>Lotería de Jueves</w:t>
            </w:r>
            <w:r>
              <w:rPr>
                <w:noProof/>
                <w:webHidden/>
              </w:rPr>
              <w:tab/>
            </w:r>
            <w:r>
              <w:rPr>
                <w:noProof/>
                <w:webHidden/>
              </w:rPr>
              <w:fldChar w:fldCharType="begin"/>
            </w:r>
            <w:r>
              <w:rPr>
                <w:noProof/>
                <w:webHidden/>
              </w:rPr>
              <w:instrText xml:space="preserve"> PAGEREF _Toc127521484 \h </w:instrText>
            </w:r>
            <w:r>
              <w:rPr>
                <w:noProof/>
                <w:webHidden/>
              </w:rPr>
            </w:r>
            <w:r>
              <w:rPr>
                <w:noProof/>
                <w:webHidden/>
              </w:rPr>
              <w:fldChar w:fldCharType="separate"/>
            </w:r>
            <w:r>
              <w:rPr>
                <w:noProof/>
                <w:webHidden/>
              </w:rPr>
              <w:t>34</w:t>
            </w:r>
            <w:r>
              <w:rPr>
                <w:noProof/>
                <w:webHidden/>
              </w:rPr>
              <w:fldChar w:fldCharType="end"/>
            </w:r>
          </w:hyperlink>
        </w:p>
        <w:p w14:paraId="27941BA0" w14:textId="2F931BD6"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85" w:history="1">
            <w:r w:rsidRPr="00B745E8">
              <w:rPr>
                <w:rStyle w:val="Hipervnculo"/>
                <w:noProof/>
              </w:rPr>
              <w:t>Peñas</w:t>
            </w:r>
            <w:r>
              <w:rPr>
                <w:noProof/>
                <w:webHidden/>
              </w:rPr>
              <w:tab/>
            </w:r>
            <w:r>
              <w:rPr>
                <w:noProof/>
                <w:webHidden/>
              </w:rPr>
              <w:fldChar w:fldCharType="begin"/>
            </w:r>
            <w:r>
              <w:rPr>
                <w:noProof/>
                <w:webHidden/>
              </w:rPr>
              <w:instrText xml:space="preserve"> PAGEREF _Toc127521485 \h </w:instrText>
            </w:r>
            <w:r>
              <w:rPr>
                <w:noProof/>
                <w:webHidden/>
              </w:rPr>
            </w:r>
            <w:r>
              <w:rPr>
                <w:noProof/>
                <w:webHidden/>
              </w:rPr>
              <w:fldChar w:fldCharType="separate"/>
            </w:r>
            <w:r>
              <w:rPr>
                <w:noProof/>
                <w:webHidden/>
              </w:rPr>
              <w:t>35</w:t>
            </w:r>
            <w:r>
              <w:rPr>
                <w:noProof/>
                <w:webHidden/>
              </w:rPr>
              <w:fldChar w:fldCharType="end"/>
            </w:r>
          </w:hyperlink>
        </w:p>
        <w:p w14:paraId="77F48570" w14:textId="65F04831" w:rsidR="00087881" w:rsidRDefault="00087881">
          <w:pPr>
            <w:pStyle w:val="TDC2"/>
            <w:tabs>
              <w:tab w:val="right" w:leader="dot" w:pos="8488"/>
            </w:tabs>
            <w:rPr>
              <w:rFonts w:asciiTheme="minorHAnsi" w:eastAsiaTheme="minorEastAsia" w:hAnsiTheme="minorHAnsi" w:cstheme="minorBidi"/>
              <w:i w:val="0"/>
              <w:iCs w:val="0"/>
              <w:noProof/>
              <w:sz w:val="24"/>
              <w:szCs w:val="24"/>
              <w:lang w:val="es-ES" w:eastAsia="es-ES_tradnl"/>
            </w:rPr>
          </w:pPr>
          <w:hyperlink w:anchor="_Toc127521486" w:history="1">
            <w:r w:rsidRPr="00B745E8">
              <w:rPr>
                <w:rStyle w:val="Hipervnculo"/>
                <w:noProof/>
              </w:rPr>
              <w:t>Diseño de los boletos en el caso de peñas.</w:t>
            </w:r>
            <w:r>
              <w:rPr>
                <w:noProof/>
                <w:webHidden/>
              </w:rPr>
              <w:tab/>
            </w:r>
            <w:r>
              <w:rPr>
                <w:noProof/>
                <w:webHidden/>
              </w:rPr>
              <w:fldChar w:fldCharType="begin"/>
            </w:r>
            <w:r>
              <w:rPr>
                <w:noProof/>
                <w:webHidden/>
              </w:rPr>
              <w:instrText xml:space="preserve"> PAGEREF _Toc127521486 \h </w:instrText>
            </w:r>
            <w:r>
              <w:rPr>
                <w:noProof/>
                <w:webHidden/>
              </w:rPr>
            </w:r>
            <w:r>
              <w:rPr>
                <w:noProof/>
                <w:webHidden/>
              </w:rPr>
              <w:fldChar w:fldCharType="separate"/>
            </w:r>
            <w:r>
              <w:rPr>
                <w:noProof/>
                <w:webHidden/>
              </w:rPr>
              <w:t>37</w:t>
            </w:r>
            <w:r>
              <w:rPr>
                <w:noProof/>
                <w:webHidden/>
              </w:rPr>
              <w:fldChar w:fldCharType="end"/>
            </w:r>
          </w:hyperlink>
        </w:p>
        <w:p w14:paraId="7AB0225A" w14:textId="69E50E3D"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87" w:history="1">
            <w:r w:rsidRPr="00B745E8">
              <w:rPr>
                <w:rStyle w:val="Hipervnculo"/>
                <w:noProof/>
              </w:rPr>
              <w:t>Grupos</w:t>
            </w:r>
            <w:r>
              <w:rPr>
                <w:noProof/>
                <w:webHidden/>
              </w:rPr>
              <w:tab/>
            </w:r>
            <w:r>
              <w:rPr>
                <w:noProof/>
                <w:webHidden/>
              </w:rPr>
              <w:fldChar w:fldCharType="begin"/>
            </w:r>
            <w:r>
              <w:rPr>
                <w:noProof/>
                <w:webHidden/>
              </w:rPr>
              <w:instrText xml:space="preserve"> PAGEREF _Toc127521487 \h </w:instrText>
            </w:r>
            <w:r>
              <w:rPr>
                <w:noProof/>
                <w:webHidden/>
              </w:rPr>
            </w:r>
            <w:r>
              <w:rPr>
                <w:noProof/>
                <w:webHidden/>
              </w:rPr>
              <w:fldChar w:fldCharType="separate"/>
            </w:r>
            <w:r>
              <w:rPr>
                <w:noProof/>
                <w:webHidden/>
              </w:rPr>
              <w:t>39</w:t>
            </w:r>
            <w:r>
              <w:rPr>
                <w:noProof/>
                <w:webHidden/>
              </w:rPr>
              <w:fldChar w:fldCharType="end"/>
            </w:r>
          </w:hyperlink>
        </w:p>
        <w:p w14:paraId="5222E2E3" w14:textId="27DC95CD"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88" w:history="1">
            <w:r w:rsidRPr="00B745E8">
              <w:rPr>
                <w:rStyle w:val="Hipervnculo"/>
                <w:noProof/>
              </w:rPr>
              <w:t>Resultados</w:t>
            </w:r>
            <w:r>
              <w:rPr>
                <w:noProof/>
                <w:webHidden/>
              </w:rPr>
              <w:tab/>
            </w:r>
            <w:r>
              <w:rPr>
                <w:noProof/>
                <w:webHidden/>
              </w:rPr>
              <w:fldChar w:fldCharType="begin"/>
            </w:r>
            <w:r>
              <w:rPr>
                <w:noProof/>
                <w:webHidden/>
              </w:rPr>
              <w:instrText xml:space="preserve"> PAGEREF _Toc127521488 \h </w:instrText>
            </w:r>
            <w:r>
              <w:rPr>
                <w:noProof/>
                <w:webHidden/>
              </w:rPr>
            </w:r>
            <w:r>
              <w:rPr>
                <w:noProof/>
                <w:webHidden/>
              </w:rPr>
              <w:fldChar w:fldCharType="separate"/>
            </w:r>
            <w:r>
              <w:rPr>
                <w:noProof/>
                <w:webHidden/>
              </w:rPr>
              <w:t>41</w:t>
            </w:r>
            <w:r>
              <w:rPr>
                <w:noProof/>
                <w:webHidden/>
              </w:rPr>
              <w:fldChar w:fldCharType="end"/>
            </w:r>
          </w:hyperlink>
        </w:p>
        <w:p w14:paraId="1F66F29D" w14:textId="6D262A3D" w:rsidR="00087881" w:rsidRDefault="00087881">
          <w:pPr>
            <w:pStyle w:val="TDC1"/>
            <w:tabs>
              <w:tab w:val="right" w:leader="dot" w:pos="8488"/>
            </w:tabs>
            <w:rPr>
              <w:rFonts w:asciiTheme="minorHAnsi" w:eastAsiaTheme="minorEastAsia" w:hAnsiTheme="minorHAnsi" w:cstheme="minorBidi"/>
              <w:b w:val="0"/>
              <w:bCs w:val="0"/>
              <w:i w:val="0"/>
              <w:iCs w:val="0"/>
              <w:noProof/>
              <w:lang w:val="es-ES" w:eastAsia="es-ES_tradnl"/>
            </w:rPr>
          </w:pPr>
          <w:hyperlink w:anchor="_Toc127521489" w:history="1">
            <w:r w:rsidRPr="00B745E8">
              <w:rPr>
                <w:rStyle w:val="Hipervnculo"/>
                <w:noProof/>
              </w:rPr>
              <w:t>Mis boletos</w:t>
            </w:r>
            <w:r>
              <w:rPr>
                <w:noProof/>
                <w:webHidden/>
              </w:rPr>
              <w:tab/>
            </w:r>
            <w:r>
              <w:rPr>
                <w:noProof/>
                <w:webHidden/>
              </w:rPr>
              <w:fldChar w:fldCharType="begin"/>
            </w:r>
            <w:r>
              <w:rPr>
                <w:noProof/>
                <w:webHidden/>
              </w:rPr>
              <w:instrText xml:space="preserve"> PAGEREF _Toc127521489 \h </w:instrText>
            </w:r>
            <w:r>
              <w:rPr>
                <w:noProof/>
                <w:webHidden/>
              </w:rPr>
            </w:r>
            <w:r>
              <w:rPr>
                <w:noProof/>
                <w:webHidden/>
              </w:rPr>
              <w:fldChar w:fldCharType="separate"/>
            </w:r>
            <w:r>
              <w:rPr>
                <w:noProof/>
                <w:webHidden/>
              </w:rPr>
              <w:t>42</w:t>
            </w:r>
            <w:r>
              <w:rPr>
                <w:noProof/>
                <w:webHidden/>
              </w:rPr>
              <w:fldChar w:fldCharType="end"/>
            </w:r>
          </w:hyperlink>
        </w:p>
        <w:p w14:paraId="14204374" w14:textId="4B7623D6" w:rsidR="43779BEF" w:rsidRDefault="43779BEF" w:rsidP="43779BEF">
          <w:pPr>
            <w:pStyle w:val="TDC1"/>
            <w:tabs>
              <w:tab w:val="right" w:leader="dot" w:pos="8490"/>
            </w:tabs>
            <w:rPr>
              <w:rStyle w:val="Hipervnculo"/>
            </w:rPr>
          </w:pPr>
          <w:r>
            <w:fldChar w:fldCharType="end"/>
          </w:r>
        </w:p>
      </w:sdtContent>
    </w:sdt>
    <w:p w14:paraId="5C8EAF31" w14:textId="29C43462" w:rsidR="5889BDE5" w:rsidRDefault="5889BDE5" w:rsidP="5889BDE5">
      <w:pPr>
        <w:pStyle w:val="TDC2"/>
        <w:tabs>
          <w:tab w:val="right" w:leader="dot" w:pos="8490"/>
        </w:tabs>
        <w:rPr>
          <w:rStyle w:val="Hipervnculo"/>
        </w:rPr>
      </w:pPr>
    </w:p>
    <w:p w14:paraId="48F06223" w14:textId="512314D5" w:rsidR="1CBECA5A" w:rsidRDefault="1CBECA5A" w:rsidP="1CBECA5A">
      <w:pPr>
        <w:pStyle w:val="TDC1"/>
        <w:tabs>
          <w:tab w:val="right" w:leader="dot" w:pos="8490"/>
        </w:tabs>
        <w:rPr>
          <w:rStyle w:val="Hipervnculo"/>
        </w:rPr>
      </w:pPr>
    </w:p>
    <w:p w14:paraId="4C6072FB" w14:textId="2B946579" w:rsidR="0043794B" w:rsidRDefault="0043794B"/>
    <w:p w14:paraId="1EB01428" w14:textId="77777777" w:rsidR="0043794B" w:rsidRDefault="0043794B" w:rsidP="0043794B">
      <w:pPr>
        <w:pStyle w:val="Ttulo1"/>
      </w:pPr>
    </w:p>
    <w:p w14:paraId="4D003AEB" w14:textId="730875A4" w:rsidR="00D915E2" w:rsidRDefault="00D915E2" w:rsidP="5DA6020C">
      <w:pPr>
        <w:rPr>
          <w:rFonts w:asciiTheme="majorHAnsi" w:eastAsiaTheme="majorEastAsia" w:hAnsiTheme="majorHAnsi" w:cstheme="majorBidi"/>
          <w:color w:val="2F5496" w:themeColor="accent1" w:themeShade="BF"/>
          <w:sz w:val="32"/>
          <w:szCs w:val="32"/>
        </w:rPr>
      </w:pPr>
      <w:r>
        <w:br w:type="page"/>
      </w:r>
      <w:r w:rsidR="5DA6020C">
        <w:lastRenderedPageBreak/>
        <w:t>Concepto</w:t>
      </w:r>
    </w:p>
    <w:p w14:paraId="2AAE66DA" w14:textId="6573B570" w:rsidR="00D915E2" w:rsidRDefault="00D915E2" w:rsidP="00D915E2">
      <w:r>
        <w:t>Se trata de una web de juego online, divertida, orientada a mayores de edad. A modo de ejemplo, esta es la competencia directa</w:t>
      </w:r>
      <w:r>
        <w:rPr>
          <w:rStyle w:val="Refdenotaalpie"/>
        </w:rPr>
        <w:footnoteReference w:id="2"/>
      </w:r>
      <w:r>
        <w:t>:</w:t>
      </w:r>
    </w:p>
    <w:p w14:paraId="576D433E" w14:textId="77777777" w:rsidR="00D915E2" w:rsidRPr="00D915E2" w:rsidRDefault="00D915E2" w:rsidP="00D915E2"/>
    <w:p w14:paraId="28434384" w14:textId="77777777" w:rsidR="00D915E2" w:rsidRDefault="00F43214" w:rsidP="00BD3CEF">
      <w:pPr>
        <w:pStyle w:val="Prrafodelista"/>
        <w:numPr>
          <w:ilvl w:val="0"/>
          <w:numId w:val="10"/>
        </w:numPr>
      </w:pPr>
      <w:hyperlink r:id="rId8" w:history="1">
        <w:r w:rsidR="00D915E2" w:rsidRPr="003A5773">
          <w:rPr>
            <w:rStyle w:val="Hipervnculo"/>
          </w:rPr>
          <w:t>https://lotolibre.es/</w:t>
        </w:r>
      </w:hyperlink>
    </w:p>
    <w:p w14:paraId="3781E28A" w14:textId="77777777" w:rsidR="00D915E2" w:rsidRDefault="00F43214" w:rsidP="00BD3CEF">
      <w:pPr>
        <w:pStyle w:val="Prrafodelista"/>
        <w:numPr>
          <w:ilvl w:val="0"/>
          <w:numId w:val="10"/>
        </w:numPr>
      </w:pPr>
      <w:hyperlink r:id="rId9" w:history="1">
        <w:r w:rsidR="00D915E2" w:rsidRPr="003A5773">
          <w:rPr>
            <w:rStyle w:val="Hipervnculo"/>
          </w:rPr>
          <w:t>https://laguinda.app/</w:t>
        </w:r>
      </w:hyperlink>
    </w:p>
    <w:p w14:paraId="020577D5" w14:textId="05412D1F" w:rsidR="00D915E2" w:rsidRDefault="00D915E2" w:rsidP="0043794B">
      <w:pPr>
        <w:pStyle w:val="Ttulo1"/>
      </w:pPr>
    </w:p>
    <w:p w14:paraId="521FB189" w14:textId="77777777" w:rsidR="00D915E2" w:rsidRDefault="00D915E2" w:rsidP="00D915E2">
      <w:r>
        <w:t>Algunos pantallazos de las webs anteriormente indicadas:</w:t>
      </w:r>
    </w:p>
    <w:p w14:paraId="24EAA47F" w14:textId="77777777" w:rsidR="00D915E2" w:rsidRDefault="00D915E2" w:rsidP="00D915E2"/>
    <w:p w14:paraId="58B559CD" w14:textId="77777777" w:rsidR="00D915E2" w:rsidRDefault="00D915E2" w:rsidP="00D915E2">
      <w:pPr>
        <w:jc w:val="center"/>
      </w:pPr>
      <w:r>
        <w:rPr>
          <w:noProof/>
        </w:rPr>
        <w:drawing>
          <wp:inline distT="0" distB="0" distL="0" distR="0" wp14:anchorId="72DC0D3D" wp14:editId="7EF4E30E">
            <wp:extent cx="3378281" cy="1601776"/>
            <wp:effectExtent l="114300" t="101600" r="114300" b="138430"/>
            <wp:docPr id="4" name="Picture 50201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016284"/>
                    <pic:cNvPicPr/>
                  </pic:nvPicPr>
                  <pic:blipFill>
                    <a:blip r:embed="rId10" cstate="print">
                      <a:extLst>
                        <a:ext uri="{28A0092B-C50C-407E-A947-70E740481C1C}">
                          <a14:useLocalDpi xmlns:a14="http://schemas.microsoft.com/office/drawing/2010/main" val="0"/>
                        </a:ext>
                      </a:extLst>
                    </a:blip>
                    <a:srcRect t="14074" r="3333" b="4444"/>
                    <a:stretch>
                      <a:fillRect/>
                    </a:stretch>
                  </pic:blipFill>
                  <pic:spPr>
                    <a:xfrm>
                      <a:off x="0" y="0"/>
                      <a:ext cx="3420095" cy="1621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42FA1E" w14:textId="77777777" w:rsidR="00D915E2" w:rsidRPr="00412E27" w:rsidRDefault="00D915E2" w:rsidP="00D915E2">
      <w:pPr>
        <w:jc w:val="center"/>
      </w:pPr>
    </w:p>
    <w:p w14:paraId="64823946" w14:textId="77777777" w:rsidR="00D915E2" w:rsidRPr="00412E27" w:rsidRDefault="00D915E2" w:rsidP="00D915E2">
      <w:pPr>
        <w:jc w:val="center"/>
      </w:pPr>
      <w:r>
        <w:rPr>
          <w:noProof/>
        </w:rPr>
        <w:drawing>
          <wp:inline distT="0" distB="0" distL="0" distR="0" wp14:anchorId="13B780B5" wp14:editId="01D15389">
            <wp:extent cx="3373821" cy="2256243"/>
            <wp:effectExtent l="88900" t="101600" r="93345" b="131445"/>
            <wp:docPr id="5" name="Picture 5576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21945" cy="22884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6C9F15" w14:textId="77777777" w:rsidR="00D915E2" w:rsidRPr="00D915E2" w:rsidRDefault="00D915E2" w:rsidP="00D915E2"/>
    <w:p w14:paraId="154A308F" w14:textId="3E68016E" w:rsidR="5DA6020C" w:rsidRDefault="5DA6020C" w:rsidP="5DA6020C">
      <w:pPr>
        <w:pStyle w:val="Ttulo1"/>
      </w:pPr>
    </w:p>
    <w:p w14:paraId="5F371D57" w14:textId="23026AB8" w:rsidR="5DA6020C" w:rsidRDefault="5DA6020C" w:rsidP="5DA6020C">
      <w:pPr>
        <w:pStyle w:val="Ttulo1"/>
      </w:pPr>
    </w:p>
    <w:p w14:paraId="3D77D7AC" w14:textId="1CE11593" w:rsidR="0043794B" w:rsidRDefault="43779BEF" w:rsidP="0043794B">
      <w:pPr>
        <w:pStyle w:val="Ttulo1"/>
      </w:pPr>
      <w:bookmarkStart w:id="0" w:name="_Toc127521463"/>
      <w:r>
        <w:t>Pantalla inicial</w:t>
      </w:r>
      <w:bookmarkEnd w:id="0"/>
    </w:p>
    <w:p w14:paraId="11E2A6F5" w14:textId="219C1217" w:rsidR="00D07195" w:rsidRDefault="00D07195" w:rsidP="00D07195"/>
    <w:p w14:paraId="4C06E78A" w14:textId="002AA015" w:rsidR="007E757F" w:rsidRPr="00412E27" w:rsidRDefault="00F93FB0" w:rsidP="00D915E2">
      <w:r>
        <w:t xml:space="preserve">La página de </w:t>
      </w:r>
      <w:r w:rsidR="00952680">
        <w:t>“</w:t>
      </w:r>
      <w:r w:rsidR="00D915E2">
        <w:t>Inicio</w:t>
      </w:r>
      <w:r w:rsidR="00952680">
        <w:t>”</w:t>
      </w:r>
      <w:r>
        <w:t xml:space="preserve"> debe ser informal y divertida</w:t>
      </w:r>
      <w:r w:rsidR="00D915E2">
        <w:t>.</w:t>
      </w:r>
    </w:p>
    <w:p w14:paraId="76CC705D" w14:textId="7B7FF4C9" w:rsidR="007E757F" w:rsidRPr="00412E27" w:rsidRDefault="007E757F" w:rsidP="14877761"/>
    <w:p w14:paraId="6787FE0E" w14:textId="7192B165" w:rsidR="007E757F" w:rsidRPr="00412E27" w:rsidRDefault="43779BEF" w:rsidP="00D915E2">
      <w:pPr>
        <w:pStyle w:val="Ttulo1"/>
      </w:pPr>
      <w:bookmarkStart w:id="1" w:name="_Toc127521464"/>
      <w:r>
        <w:t>Botón jugar</w:t>
      </w:r>
      <w:bookmarkEnd w:id="1"/>
    </w:p>
    <w:p w14:paraId="682BB069" w14:textId="55CCB41A" w:rsidR="007E757F" w:rsidRDefault="1A9A2D30" w:rsidP="5A3E079A">
      <w:r>
        <w:t>Al pinchar</w:t>
      </w:r>
      <w:r w:rsidR="5EA7A3A8">
        <w:t xml:space="preserve"> </w:t>
      </w:r>
      <w:r w:rsidR="0DC4F874">
        <w:t>en</w:t>
      </w:r>
      <w:r w:rsidR="5EA7A3A8">
        <w:t xml:space="preserve"> la </w:t>
      </w:r>
      <w:r w:rsidR="2F7AD973">
        <w:t xml:space="preserve">opción </w:t>
      </w:r>
      <w:r w:rsidR="00F865D3">
        <w:t>“Jugar”</w:t>
      </w:r>
      <w:r w:rsidR="2F35E284">
        <w:t xml:space="preserve">, debe </w:t>
      </w:r>
      <w:r w:rsidR="047F9916">
        <w:t>aparecer</w:t>
      </w:r>
      <w:r w:rsidR="2CEB78F0">
        <w:t xml:space="preserve"> </w:t>
      </w:r>
      <w:r w:rsidR="6230889A">
        <w:t>la parrilla</w:t>
      </w:r>
      <w:r w:rsidR="034615E6">
        <w:t xml:space="preserve"> de juegos</w:t>
      </w:r>
      <w:r w:rsidR="00D915E2">
        <w:t xml:space="preserve"> (ordenados así)</w:t>
      </w:r>
      <w:r w:rsidR="00F865D3">
        <w:t>:</w:t>
      </w:r>
    </w:p>
    <w:p w14:paraId="798D77C2" w14:textId="292633C5" w:rsidR="00D915E2" w:rsidRDefault="00D915E2" w:rsidP="00BD3CEF">
      <w:pPr>
        <w:pStyle w:val="Prrafodelista"/>
        <w:numPr>
          <w:ilvl w:val="0"/>
          <w:numId w:val="11"/>
        </w:numPr>
      </w:pPr>
      <w:r>
        <w:t>Primitiva</w:t>
      </w:r>
    </w:p>
    <w:p w14:paraId="399CDCBE" w14:textId="433E8C21" w:rsidR="00D915E2" w:rsidRDefault="00D915E2" w:rsidP="00BD3CEF">
      <w:pPr>
        <w:pStyle w:val="Prrafodelista"/>
        <w:numPr>
          <w:ilvl w:val="0"/>
          <w:numId w:val="11"/>
        </w:numPr>
      </w:pPr>
      <w:r>
        <w:t>Bonoloto</w:t>
      </w:r>
    </w:p>
    <w:p w14:paraId="5192A9C6" w14:textId="34CF73B2" w:rsidR="00D915E2" w:rsidRDefault="00D915E2" w:rsidP="00BD3CEF">
      <w:pPr>
        <w:pStyle w:val="Prrafodelista"/>
        <w:numPr>
          <w:ilvl w:val="0"/>
          <w:numId w:val="11"/>
        </w:numPr>
      </w:pPr>
      <w:proofErr w:type="spellStart"/>
      <w:r>
        <w:t>Euromillón</w:t>
      </w:r>
      <w:proofErr w:type="spellEnd"/>
    </w:p>
    <w:p w14:paraId="2C577094" w14:textId="3D1120B6" w:rsidR="00D915E2" w:rsidRDefault="00D915E2" w:rsidP="00BD3CEF">
      <w:pPr>
        <w:pStyle w:val="Prrafodelista"/>
        <w:numPr>
          <w:ilvl w:val="0"/>
          <w:numId w:val="11"/>
        </w:numPr>
      </w:pPr>
      <w:r>
        <w:t>Gordo de la Primitiva</w:t>
      </w:r>
    </w:p>
    <w:p w14:paraId="5520A97A" w14:textId="6F07E9FB" w:rsidR="00D915E2" w:rsidRDefault="00D915E2" w:rsidP="00BD3CEF">
      <w:pPr>
        <w:pStyle w:val="Prrafodelista"/>
        <w:numPr>
          <w:ilvl w:val="0"/>
          <w:numId w:val="11"/>
        </w:numPr>
      </w:pPr>
      <w:r>
        <w:t>Lotería Nacional</w:t>
      </w:r>
    </w:p>
    <w:p w14:paraId="1DA8356D" w14:textId="36B187C9" w:rsidR="00D915E2" w:rsidRDefault="00D915E2" w:rsidP="00BD3CEF">
      <w:pPr>
        <w:pStyle w:val="Prrafodelista"/>
        <w:numPr>
          <w:ilvl w:val="0"/>
          <w:numId w:val="11"/>
        </w:numPr>
      </w:pPr>
      <w:r>
        <w:t>Lotería del Jueves</w:t>
      </w:r>
    </w:p>
    <w:p w14:paraId="1654440A" w14:textId="67D6B8CA" w:rsidR="4C6942EB" w:rsidRDefault="4C6942EB" w:rsidP="4C6942EB"/>
    <w:p w14:paraId="31ED1591" w14:textId="274B8BF7" w:rsidR="4C6942EB" w:rsidRDefault="5CAD2E80" w:rsidP="00D915E2">
      <w:r w:rsidRPr="5CAD2E80">
        <w:rPr>
          <w:lang w:val="es-ES"/>
        </w:rPr>
        <w:t>En la pantalla de JUEGOS, el contenido de cada caja de contener la siguiente información</w:t>
      </w:r>
      <w:r w:rsidR="009302BC">
        <w:rPr>
          <w:rStyle w:val="Refdenotaalpie"/>
          <w:lang w:val="es-ES"/>
        </w:rPr>
        <w:footnoteReference w:id="3"/>
      </w:r>
      <w:r w:rsidRPr="5CAD2E80">
        <w:rPr>
          <w:lang w:val="es-ES"/>
        </w:rPr>
        <w:t>:</w:t>
      </w:r>
    </w:p>
    <w:p w14:paraId="6590921F" w14:textId="67D6B8CA" w:rsidR="4C6942EB" w:rsidRPr="00D915E2" w:rsidRDefault="5CAD2E80" w:rsidP="00BD3CEF">
      <w:pPr>
        <w:pStyle w:val="Prrafodelista"/>
        <w:numPr>
          <w:ilvl w:val="0"/>
          <w:numId w:val="12"/>
        </w:numPr>
        <w:rPr>
          <w:lang w:val="es-ES"/>
        </w:rPr>
      </w:pPr>
      <w:r w:rsidRPr="00D915E2">
        <w:rPr>
          <w:lang w:val="es-ES"/>
        </w:rPr>
        <w:t>Nombre y logo del juego.</w:t>
      </w:r>
    </w:p>
    <w:p w14:paraId="01AE1EAF" w14:textId="67D6B8CA" w:rsidR="4C6942EB" w:rsidRPr="00D915E2" w:rsidRDefault="5CAD2E80" w:rsidP="00BD3CEF">
      <w:pPr>
        <w:pStyle w:val="Prrafodelista"/>
        <w:numPr>
          <w:ilvl w:val="0"/>
          <w:numId w:val="12"/>
        </w:numPr>
        <w:rPr>
          <w:lang w:val="es-ES"/>
        </w:rPr>
      </w:pPr>
      <w:r w:rsidRPr="00D915E2">
        <w:rPr>
          <w:lang w:val="es-ES"/>
        </w:rPr>
        <w:t>Bote. (</w:t>
      </w:r>
      <w:proofErr w:type="spellStart"/>
      <w:r w:rsidRPr="00D915E2">
        <w:rPr>
          <w:lang w:val="es-ES"/>
        </w:rPr>
        <w:t>ej</w:t>
      </w:r>
      <w:proofErr w:type="spellEnd"/>
      <w:r w:rsidRPr="00D915E2">
        <w:rPr>
          <w:lang w:val="es-ES"/>
        </w:rPr>
        <w:t xml:space="preserve">: 15.000.000 €) </w:t>
      </w:r>
    </w:p>
    <w:p w14:paraId="56831B1D" w14:textId="530AA8D9" w:rsidR="4C6942EB" w:rsidRPr="00D915E2" w:rsidRDefault="5CAD2E80" w:rsidP="00BD3CEF">
      <w:pPr>
        <w:pStyle w:val="Prrafodelista"/>
        <w:numPr>
          <w:ilvl w:val="0"/>
          <w:numId w:val="12"/>
        </w:numPr>
        <w:rPr>
          <w:lang w:val="es-ES"/>
        </w:rPr>
      </w:pPr>
      <w:r w:rsidRPr="00D915E2">
        <w:rPr>
          <w:lang w:val="es-ES"/>
        </w:rPr>
        <w:t>Fecha del sorteo (</w:t>
      </w:r>
      <w:proofErr w:type="spellStart"/>
      <w:r w:rsidRPr="00D915E2">
        <w:rPr>
          <w:lang w:val="es-ES"/>
        </w:rPr>
        <w:t>ej</w:t>
      </w:r>
      <w:proofErr w:type="spellEnd"/>
      <w:r w:rsidRPr="00D915E2">
        <w:rPr>
          <w:lang w:val="es-ES"/>
        </w:rPr>
        <w:t xml:space="preserve">: 19/03/2023 </w:t>
      </w:r>
      <w:r w:rsidR="00D915E2" w:rsidRPr="00D915E2">
        <w:rPr>
          <w:lang w:val="es-ES"/>
        </w:rPr>
        <w:t>(día</w:t>
      </w:r>
      <w:r w:rsidRPr="00D915E2">
        <w:rPr>
          <w:lang w:val="es-ES"/>
        </w:rPr>
        <w:t xml:space="preserve"> / mes / año)</w:t>
      </w:r>
    </w:p>
    <w:p w14:paraId="138EFFBA" w14:textId="23965CA5" w:rsidR="4C6942EB" w:rsidRPr="00D915E2" w:rsidRDefault="5CAD2E80" w:rsidP="00BD3CEF">
      <w:pPr>
        <w:pStyle w:val="Prrafodelista"/>
        <w:numPr>
          <w:ilvl w:val="0"/>
          <w:numId w:val="12"/>
        </w:numPr>
        <w:rPr>
          <w:lang w:val="es-ES"/>
        </w:rPr>
      </w:pPr>
      <w:r w:rsidRPr="00D915E2">
        <w:rPr>
          <w:lang w:val="es-ES"/>
        </w:rPr>
        <w:t xml:space="preserve">Tiempo que queda para poder jugar a ese sorteo </w:t>
      </w:r>
      <w:r w:rsidR="00D915E2" w:rsidRPr="00D915E2">
        <w:rPr>
          <w:lang w:val="es-ES"/>
        </w:rPr>
        <w:t>(días</w:t>
      </w:r>
      <w:r w:rsidRPr="00D915E2">
        <w:rPr>
          <w:lang w:val="es-ES"/>
        </w:rPr>
        <w:t>/horas/minutos)</w:t>
      </w:r>
    </w:p>
    <w:p w14:paraId="6D1DA93E" w14:textId="67D6B8CA" w:rsidR="4C6942EB" w:rsidRPr="00D915E2" w:rsidRDefault="5CAD2E80" w:rsidP="00BD3CEF">
      <w:pPr>
        <w:pStyle w:val="Prrafodelista"/>
        <w:numPr>
          <w:ilvl w:val="0"/>
          <w:numId w:val="12"/>
        </w:numPr>
        <w:rPr>
          <w:lang w:val="es-ES"/>
        </w:rPr>
      </w:pPr>
      <w:r w:rsidRPr="00D915E2">
        <w:rPr>
          <w:lang w:val="es-ES"/>
        </w:rPr>
        <w:t>Botón para jugar.</w:t>
      </w:r>
    </w:p>
    <w:p w14:paraId="2D8CA464" w14:textId="61FE68E6" w:rsidR="4C6942EB" w:rsidRDefault="5CAD2E80" w:rsidP="00BD3CEF">
      <w:pPr>
        <w:pStyle w:val="Prrafodelista"/>
        <w:numPr>
          <w:ilvl w:val="0"/>
          <w:numId w:val="12"/>
        </w:numPr>
        <w:rPr>
          <w:lang w:val="es-ES"/>
        </w:rPr>
      </w:pPr>
      <w:r w:rsidRPr="00D915E2">
        <w:rPr>
          <w:lang w:val="es-ES"/>
        </w:rPr>
        <w:t>Botón para jugar en peñas.</w:t>
      </w:r>
    </w:p>
    <w:p w14:paraId="4499F951" w14:textId="77777777" w:rsidR="00D915E2" w:rsidRPr="00D915E2" w:rsidRDefault="00D915E2" w:rsidP="00D915E2">
      <w:pPr>
        <w:rPr>
          <w:lang w:val="es-ES"/>
        </w:rPr>
      </w:pPr>
    </w:p>
    <w:p w14:paraId="42E1FF3B" w14:textId="4607925B" w:rsidR="4C6942EB" w:rsidRDefault="5CAD2E80" w:rsidP="00D915E2">
      <w:pPr>
        <w:rPr>
          <w:lang w:val="es-ES"/>
        </w:rPr>
      </w:pPr>
      <w:r w:rsidRPr="5CAD2E80">
        <w:rPr>
          <w:lang w:val="es-ES"/>
        </w:rPr>
        <w:t xml:space="preserve">Los juegos que se van cargando en pantalla deben listarse por orden cronológico con el tiempo que queda para el sorteo si es ese día o con la fecha del sorteo en el caso de los sorteos futuros. </w:t>
      </w:r>
    </w:p>
    <w:p w14:paraId="2B867B83" w14:textId="77777777" w:rsidR="00D915E2" w:rsidRDefault="00D915E2" w:rsidP="00D915E2"/>
    <w:p w14:paraId="0F58C92B" w14:textId="07EBAE5C" w:rsidR="5DA6020C" w:rsidRDefault="5DA6020C" w:rsidP="5DA6020C">
      <w:pPr>
        <w:rPr>
          <w:lang w:val="es-ES"/>
        </w:rPr>
      </w:pPr>
    </w:p>
    <w:p w14:paraId="12567DF3" w14:textId="318F3735" w:rsidR="4C6942EB" w:rsidRDefault="5CAD2E80" w:rsidP="00D915E2">
      <w:r w:rsidRPr="5CAD2E80">
        <w:rPr>
          <w:lang w:val="es-ES"/>
        </w:rPr>
        <w:lastRenderedPageBreak/>
        <w:t xml:space="preserve">Siempre en primera posición los Sorteos Extraordinarios de la lotería de Lotería Nacional que son los de 15 €. El resto de sorteos normales de 6€ y 3€, se posicionarán en orden cronológico como el resto de juegos </w:t>
      </w:r>
      <w:proofErr w:type="spellStart"/>
      <w:r w:rsidRPr="5CAD2E80">
        <w:rPr>
          <w:lang w:val="es-ES"/>
        </w:rPr>
        <w:t>euromillones</w:t>
      </w:r>
      <w:proofErr w:type="spellEnd"/>
      <w:r w:rsidRPr="5CAD2E80">
        <w:rPr>
          <w:lang w:val="es-ES"/>
        </w:rPr>
        <w:t xml:space="preserve">, </w:t>
      </w:r>
      <w:r w:rsidR="00D915E2" w:rsidRPr="5CAD2E80">
        <w:rPr>
          <w:lang w:val="es-ES"/>
        </w:rPr>
        <w:t>etc.</w:t>
      </w:r>
      <w:r w:rsidRPr="5CAD2E80">
        <w:rPr>
          <w:lang w:val="es-ES"/>
        </w:rPr>
        <w:t xml:space="preserve">  </w:t>
      </w:r>
    </w:p>
    <w:p w14:paraId="5DEAF002" w14:textId="53A0EA14" w:rsidR="4C6942EB" w:rsidRDefault="5DA6020C" w:rsidP="00D915E2">
      <w:r w:rsidRPr="5DA6020C">
        <w:rPr>
          <w:lang w:val="es-ES"/>
        </w:rPr>
        <w:t>De agosto a diciembre siempre aparecerá en primera posición el juego Lotería de Navidad.</w:t>
      </w:r>
    </w:p>
    <w:p w14:paraId="412BBC15" w14:textId="4AD0CAF8" w:rsidR="5DA6020C" w:rsidRDefault="5DA6020C" w:rsidP="5DA6020C">
      <w:pPr>
        <w:pStyle w:val="Ttulo1"/>
      </w:pPr>
    </w:p>
    <w:p w14:paraId="2E4196A4" w14:textId="73E075DF" w:rsidR="5DA6020C" w:rsidRDefault="5DA6020C" w:rsidP="5DA6020C">
      <w:pPr>
        <w:pStyle w:val="Ttulo1"/>
      </w:pPr>
    </w:p>
    <w:p w14:paraId="2F381218" w14:textId="6E3D0349" w:rsidR="006976CB" w:rsidRDefault="43779BEF" w:rsidP="006976CB">
      <w:pPr>
        <w:pStyle w:val="Ttulo1"/>
      </w:pPr>
      <w:bookmarkStart w:id="2" w:name="_Toc127521465"/>
      <w:r>
        <w:t>Registro/</w:t>
      </w:r>
      <w:proofErr w:type="spellStart"/>
      <w:r>
        <w:t>Login</w:t>
      </w:r>
      <w:proofErr w:type="spellEnd"/>
      <w:r>
        <w:t xml:space="preserve"> en la web</w:t>
      </w:r>
      <w:bookmarkEnd w:id="2"/>
    </w:p>
    <w:p w14:paraId="3C57795B" w14:textId="4D48009C" w:rsidR="006976CB" w:rsidRDefault="353B9DB5" w:rsidP="00BF2E15">
      <w:r>
        <w:t xml:space="preserve">Si el usuario está </w:t>
      </w:r>
      <w:proofErr w:type="spellStart"/>
      <w:r>
        <w:t>logueado</w:t>
      </w:r>
      <w:proofErr w:type="spellEnd"/>
      <w:r>
        <w:t xml:space="preserve"> no aparecerá el botón de registro, en su lugar le aparecerá el botón para cerrar sesión. El </w:t>
      </w:r>
      <w:proofErr w:type="spellStart"/>
      <w:r>
        <w:t>logueo</w:t>
      </w:r>
      <w:proofErr w:type="spellEnd"/>
      <w:r>
        <w:t xml:space="preserve"> debe poder realizarse por:</w:t>
      </w:r>
    </w:p>
    <w:p w14:paraId="5010846D" w14:textId="04939C67" w:rsidR="00BF2E15" w:rsidRDefault="00BF2E15" w:rsidP="00BD3CEF">
      <w:pPr>
        <w:pStyle w:val="Prrafodelista"/>
        <w:numPr>
          <w:ilvl w:val="0"/>
          <w:numId w:val="13"/>
        </w:numPr>
      </w:pPr>
      <w:r>
        <w:t xml:space="preserve">Usuario y </w:t>
      </w:r>
      <w:proofErr w:type="spellStart"/>
      <w:r>
        <w:t>password</w:t>
      </w:r>
      <w:proofErr w:type="spellEnd"/>
    </w:p>
    <w:p w14:paraId="2DE3CB00" w14:textId="6554182A" w:rsidR="00BF2E15" w:rsidRDefault="00BF2E15" w:rsidP="00BD3CEF">
      <w:pPr>
        <w:pStyle w:val="Prrafodelista"/>
        <w:numPr>
          <w:ilvl w:val="0"/>
          <w:numId w:val="13"/>
        </w:numPr>
      </w:pPr>
      <w:proofErr w:type="spellStart"/>
      <w:r>
        <w:t>Login</w:t>
      </w:r>
      <w:proofErr w:type="spellEnd"/>
      <w:r>
        <w:t xml:space="preserve"> a través de redes sociales: Facebook/Google…</w:t>
      </w:r>
    </w:p>
    <w:p w14:paraId="11A20230" w14:textId="77777777" w:rsidR="00C80B84" w:rsidRDefault="00C80B84" w:rsidP="006976CB"/>
    <w:p w14:paraId="5A2283D2" w14:textId="66C9EC72" w:rsidR="00C80B84" w:rsidRDefault="029846E6" w:rsidP="006976CB">
      <w:r>
        <w:t xml:space="preserve">Si no está </w:t>
      </w:r>
      <w:proofErr w:type="spellStart"/>
      <w:r>
        <w:t>logueado</w:t>
      </w:r>
      <w:proofErr w:type="spellEnd"/>
      <w:r>
        <w:t xml:space="preserve"> </w:t>
      </w:r>
      <w:r w:rsidR="0019361C">
        <w:t xml:space="preserve">le permitirá </w:t>
      </w:r>
      <w:proofErr w:type="spellStart"/>
      <w:r w:rsidR="0019361C">
        <w:t>registarse</w:t>
      </w:r>
      <w:proofErr w:type="spellEnd"/>
      <w:r w:rsidR="00125B0E">
        <w:t xml:space="preserve"> (si ya es usuario debe permitir recuperar la contraseña).</w:t>
      </w:r>
    </w:p>
    <w:p w14:paraId="1206BFD6" w14:textId="27FA3269" w:rsidR="00B601C9" w:rsidRDefault="00B601C9" w:rsidP="006976CB"/>
    <w:p w14:paraId="446CAC6D" w14:textId="110C5A4D" w:rsidR="00B601C9" w:rsidRDefault="00B601C9" w:rsidP="006976CB">
      <w:r>
        <w:t>Al registrarse se requiere la siguiente información:</w:t>
      </w:r>
    </w:p>
    <w:p w14:paraId="3D930369" w14:textId="77777777" w:rsidR="0058381B" w:rsidRDefault="0058381B" w:rsidP="00BD3CEF">
      <w:pPr>
        <w:pStyle w:val="Prrafodelista"/>
        <w:numPr>
          <w:ilvl w:val="0"/>
          <w:numId w:val="14"/>
        </w:numPr>
      </w:pPr>
      <w:r>
        <w:t>Email</w:t>
      </w:r>
    </w:p>
    <w:p w14:paraId="4BF6B2AD" w14:textId="35B396F2" w:rsidR="0058381B" w:rsidRDefault="0058381B" w:rsidP="00BD3CEF">
      <w:pPr>
        <w:pStyle w:val="Prrafodelista"/>
        <w:numPr>
          <w:ilvl w:val="0"/>
          <w:numId w:val="14"/>
        </w:numPr>
      </w:pPr>
      <w:r>
        <w:t xml:space="preserve">Contraseña </w:t>
      </w:r>
      <w:r>
        <w:rPr>
          <w:rStyle w:val="Refdenotaalpie"/>
        </w:rPr>
        <w:footnoteReference w:id="4"/>
      </w:r>
    </w:p>
    <w:p w14:paraId="52318764" w14:textId="69A57820" w:rsidR="0058381B" w:rsidRDefault="0058381B" w:rsidP="00BD3CEF">
      <w:pPr>
        <w:pStyle w:val="Prrafodelista"/>
        <w:numPr>
          <w:ilvl w:val="0"/>
          <w:numId w:val="14"/>
        </w:numPr>
      </w:pPr>
      <w:r>
        <w:t xml:space="preserve">Repetir contraseña </w:t>
      </w:r>
    </w:p>
    <w:p w14:paraId="5123DA6C" w14:textId="0EF3EF8F" w:rsidR="0058381B" w:rsidRDefault="0058381B" w:rsidP="00BD3CEF">
      <w:pPr>
        <w:pStyle w:val="Prrafodelista"/>
        <w:numPr>
          <w:ilvl w:val="0"/>
          <w:numId w:val="14"/>
        </w:numPr>
      </w:pPr>
      <w:r>
        <w:t>Número teléfono</w:t>
      </w:r>
      <w:r>
        <w:rPr>
          <w:rStyle w:val="Refdenotaalpie"/>
        </w:rPr>
        <w:footnoteReference w:id="5"/>
      </w:r>
    </w:p>
    <w:p w14:paraId="677F4BEE" w14:textId="77777777" w:rsidR="0058381B" w:rsidRDefault="0058381B" w:rsidP="00BD3CEF">
      <w:pPr>
        <w:pStyle w:val="Prrafodelista"/>
        <w:numPr>
          <w:ilvl w:val="0"/>
          <w:numId w:val="14"/>
        </w:numPr>
      </w:pPr>
      <w:r>
        <w:t>Nombre</w:t>
      </w:r>
    </w:p>
    <w:p w14:paraId="1990DC7B" w14:textId="65046ADF" w:rsidR="0058381B" w:rsidRDefault="0058381B" w:rsidP="00BD3CEF">
      <w:pPr>
        <w:pStyle w:val="Prrafodelista"/>
        <w:numPr>
          <w:ilvl w:val="0"/>
          <w:numId w:val="14"/>
        </w:numPr>
      </w:pPr>
      <w:r>
        <w:t>Apellidos</w:t>
      </w:r>
    </w:p>
    <w:p w14:paraId="7584CE7E" w14:textId="3028AE0F" w:rsidR="001D0DBB" w:rsidRDefault="001D0DBB" w:rsidP="00BD3CEF">
      <w:pPr>
        <w:pStyle w:val="Prrafodelista"/>
        <w:numPr>
          <w:ilvl w:val="0"/>
          <w:numId w:val="14"/>
        </w:numPr>
      </w:pPr>
      <w:r>
        <w:t>Dirección</w:t>
      </w:r>
    </w:p>
    <w:p w14:paraId="23AA32D1" w14:textId="40F65511" w:rsidR="001D0DBB" w:rsidRDefault="001D0DBB" w:rsidP="00BD3CEF">
      <w:pPr>
        <w:pStyle w:val="Prrafodelista"/>
        <w:numPr>
          <w:ilvl w:val="0"/>
          <w:numId w:val="14"/>
        </w:numPr>
      </w:pPr>
      <w:r>
        <w:t>Población</w:t>
      </w:r>
    </w:p>
    <w:p w14:paraId="452A3807" w14:textId="339563F3" w:rsidR="001D0DBB" w:rsidRDefault="001D0DBB" w:rsidP="00BD3CEF">
      <w:pPr>
        <w:pStyle w:val="Prrafodelista"/>
        <w:numPr>
          <w:ilvl w:val="0"/>
          <w:numId w:val="14"/>
        </w:numPr>
      </w:pPr>
      <w:r>
        <w:t>Provincia</w:t>
      </w:r>
      <w:r>
        <w:rPr>
          <w:rStyle w:val="Refdenotaalpie"/>
        </w:rPr>
        <w:footnoteReference w:id="6"/>
      </w:r>
    </w:p>
    <w:p w14:paraId="01778147" w14:textId="2BBF224C" w:rsidR="001D0DBB" w:rsidRDefault="001D0DBB" w:rsidP="00BD3CEF">
      <w:pPr>
        <w:pStyle w:val="Prrafodelista"/>
        <w:numPr>
          <w:ilvl w:val="0"/>
          <w:numId w:val="14"/>
        </w:numPr>
      </w:pPr>
      <w:r>
        <w:t>País: España</w:t>
      </w:r>
      <w:r>
        <w:rPr>
          <w:rStyle w:val="Refdenotaalpie"/>
        </w:rPr>
        <w:footnoteReference w:id="7"/>
      </w:r>
    </w:p>
    <w:p w14:paraId="65670730" w14:textId="58E38B07" w:rsidR="0058381B" w:rsidRDefault="0058381B" w:rsidP="00BD3CEF">
      <w:pPr>
        <w:pStyle w:val="Prrafodelista"/>
        <w:numPr>
          <w:ilvl w:val="0"/>
          <w:numId w:val="14"/>
        </w:numPr>
      </w:pPr>
      <w:r>
        <w:lastRenderedPageBreak/>
        <w:t>DNI</w:t>
      </w:r>
      <w:r w:rsidR="000074C4">
        <w:rPr>
          <w:rStyle w:val="Refdenotaalpie"/>
        </w:rPr>
        <w:footnoteReference w:id="8"/>
      </w:r>
    </w:p>
    <w:p w14:paraId="3C8BB898" w14:textId="1F3596C8" w:rsidR="0058381B" w:rsidRDefault="0058381B" w:rsidP="00BD3CEF">
      <w:pPr>
        <w:pStyle w:val="Prrafodelista"/>
        <w:numPr>
          <w:ilvl w:val="0"/>
          <w:numId w:val="14"/>
        </w:numPr>
      </w:pPr>
      <w:r>
        <w:t>Fecha de nacimiento</w:t>
      </w:r>
      <w:r w:rsidR="00597D13">
        <w:rPr>
          <w:rStyle w:val="Refdenotaalpie"/>
        </w:rPr>
        <w:footnoteReference w:id="9"/>
      </w:r>
    </w:p>
    <w:p w14:paraId="65E64AA6" w14:textId="2D37E4D1" w:rsidR="00FF5EB6" w:rsidRDefault="00FF5EB6" w:rsidP="00BD3CEF">
      <w:pPr>
        <w:pStyle w:val="Prrafodelista"/>
        <w:numPr>
          <w:ilvl w:val="0"/>
          <w:numId w:val="14"/>
        </w:numPr>
      </w:pPr>
      <w:proofErr w:type="spellStart"/>
      <w:r w:rsidRPr="00FF5EB6">
        <w:t>Checkbox</w:t>
      </w:r>
      <w:proofErr w:type="spellEnd"/>
      <w:r w:rsidRPr="00FF5EB6">
        <w:t xml:space="preserve"> para aceptar el </w:t>
      </w:r>
      <w:r w:rsidR="0064762A">
        <w:t xml:space="preserve">Condiciones y </w:t>
      </w:r>
      <w:r w:rsidRPr="00FF5EB6">
        <w:t>Aviso Legal y enlace a su consulta. Este documento se aportará posteriormente.</w:t>
      </w:r>
    </w:p>
    <w:p w14:paraId="1CC39F11" w14:textId="1712F485" w:rsidR="029846E6" w:rsidRDefault="029846E6" w:rsidP="00125B0E">
      <w:pPr>
        <w:rPr>
          <w:lang w:val="es-ES"/>
        </w:rPr>
      </w:pPr>
      <w:r w:rsidRPr="029846E6">
        <w:rPr>
          <w:lang w:val="es-ES"/>
        </w:rPr>
        <w:t>Tras el registro debe haber un mensaje emergente de “Se ha enviado Email de verificación”. Debe verificarse antes para poder juagar en la web. El usuario debe tener claro que no puede jugar hasta verificar el email</w:t>
      </w:r>
      <w:r w:rsidR="00125B0E">
        <w:rPr>
          <w:lang w:val="es-ES"/>
        </w:rPr>
        <w:t>.</w:t>
      </w:r>
    </w:p>
    <w:p w14:paraId="4D3B6064" w14:textId="77777777" w:rsidR="00125B0E" w:rsidRDefault="00125B0E" w:rsidP="00125B0E"/>
    <w:p w14:paraId="1219D615" w14:textId="182121A3" w:rsidR="029846E6" w:rsidRDefault="43779BEF" w:rsidP="0064762A">
      <w:pPr>
        <w:pStyle w:val="Ttulo1"/>
      </w:pPr>
      <w:bookmarkStart w:id="3" w:name="_Toc127521466"/>
      <w:r>
        <w:t>Contenido de: Condiciones y Aviso legal</w:t>
      </w:r>
      <w:bookmarkEnd w:id="3"/>
    </w:p>
    <w:p w14:paraId="41026E6A" w14:textId="01F242CE" w:rsidR="029846E6" w:rsidRDefault="029846E6" w:rsidP="0064762A">
      <w:r w:rsidRPr="029846E6">
        <w:rPr>
          <w:lang w:val="es-ES"/>
        </w:rPr>
        <w:t>“¿Por qué se solicita DNI a los usuarios de la web?”</w:t>
      </w:r>
    </w:p>
    <w:p w14:paraId="1A6D2094" w14:textId="77777777" w:rsidR="0064762A" w:rsidRDefault="029846E6" w:rsidP="0064762A">
      <w:pPr>
        <w:rPr>
          <w:lang w:val="es-ES"/>
        </w:rPr>
      </w:pPr>
      <w:r w:rsidRPr="029846E6">
        <w:rPr>
          <w:lang w:val="es-ES"/>
        </w:rPr>
        <w:t xml:space="preserve">La persona que proceda a acceder válidamente a esta aplicación y a su contenido en los términos descritos en el documento de Términos y Condiciones, se le concederá la condición de usuario, aceptando sin reservas el contenido de las presentes cláusulas.       </w:t>
      </w:r>
    </w:p>
    <w:p w14:paraId="5B32C5D8" w14:textId="205C9281" w:rsidR="029846E6" w:rsidRDefault="029846E6" w:rsidP="0064762A">
      <w:r w:rsidRPr="029846E6">
        <w:rPr>
          <w:lang w:val="es-ES"/>
        </w:rPr>
        <w:t xml:space="preserve">    </w:t>
      </w:r>
    </w:p>
    <w:p w14:paraId="2BE22493" w14:textId="7EC0AFEF" w:rsidR="029846E6" w:rsidRDefault="58A3071B" w:rsidP="0064762A">
      <w:pPr>
        <w:rPr>
          <w:lang w:val="es-ES"/>
        </w:rPr>
      </w:pPr>
      <w:r w:rsidRPr="58A3071B">
        <w:rPr>
          <w:lang w:val="es-ES"/>
        </w:rPr>
        <w:t xml:space="preserve">Es nuestra obligación restringir el acceso a la Web, es por ello que es necesario la solicitud del documento DNI o NIE, según la normativa actual vigente de la DGOJ, nos obliga a verificar documentalmente que eres mayor de edad y reúne las características como usuario. </w:t>
      </w:r>
    </w:p>
    <w:p w14:paraId="6E1114EC" w14:textId="77777777" w:rsidR="0064762A" w:rsidRDefault="0064762A" w:rsidP="0064762A"/>
    <w:p w14:paraId="0E2A92CF" w14:textId="0E876C66" w:rsidR="029846E6" w:rsidRDefault="029846E6" w:rsidP="0064762A">
      <w:pPr>
        <w:rPr>
          <w:lang w:val="es-ES"/>
        </w:rPr>
      </w:pPr>
      <w:r w:rsidRPr="029846E6">
        <w:rPr>
          <w:lang w:val="es-ES"/>
        </w:rPr>
        <w:t xml:space="preserve">Se considera usuario a toda persona física mayor de 18 años capaz y que no esté legalmente inhabilitado para acceder al contenido de la App y de los productos y servicios que a través de la misma se ofertan. Se considerará a todos los efectos de este contrato que el usuario está legalmente inhabilitado, cuando aparezca inscrito en el Registro General de Interdicciones de Acceso al Juego y demás </w:t>
      </w:r>
      <w:r w:rsidRPr="029846E6">
        <w:rPr>
          <w:lang w:val="es-ES"/>
        </w:rPr>
        <w:lastRenderedPageBreak/>
        <w:t>registros de prohibidos de las Comunidades Autónomas dentro del marco de las respectivas competencias de estas últimas.</w:t>
      </w:r>
    </w:p>
    <w:p w14:paraId="7C563B4D" w14:textId="132DE64C" w:rsidR="009B3B8B" w:rsidRDefault="009B3B8B" w:rsidP="0064762A">
      <w:pPr>
        <w:rPr>
          <w:lang w:val="es-ES"/>
        </w:rPr>
      </w:pPr>
    </w:p>
    <w:p w14:paraId="62E8A5AF" w14:textId="372A7694" w:rsidR="009B3B8B" w:rsidRDefault="43779BEF" w:rsidP="353B9DB5">
      <w:pPr>
        <w:pStyle w:val="Ttulo1"/>
        <w:rPr>
          <w:lang w:val="es-ES"/>
        </w:rPr>
      </w:pPr>
      <w:bookmarkStart w:id="4" w:name="_Toc127521467"/>
      <w:r w:rsidRPr="43779BEF">
        <w:rPr>
          <w:lang w:val="es-ES"/>
        </w:rPr>
        <w:t>Contenido de: Política de premios</w:t>
      </w:r>
      <w:bookmarkEnd w:id="4"/>
    </w:p>
    <w:p w14:paraId="638F02CA" w14:textId="598958EB" w:rsidR="009B3B8B" w:rsidRDefault="009B3B8B" w:rsidP="009B3B8B">
      <w:pPr>
        <w:rPr>
          <w:lang w:val="es-ES"/>
        </w:rPr>
      </w:pPr>
      <w:r w:rsidRPr="34E3015C">
        <w:rPr>
          <w:lang w:val="es-ES"/>
        </w:rPr>
        <w:t>Dentro del perfil del usuario, se hará constar la debida información sobre el saldo virtual disponible que éste haya ido acumulando por los premios que haya ido cobrando. Igualmente, se hará constar debidamente las últimas operaciones realizadas limitado al histórico de tres meses.</w:t>
      </w:r>
    </w:p>
    <w:p w14:paraId="05250FF5" w14:textId="77777777" w:rsidR="009B3B8B" w:rsidRDefault="009B3B8B" w:rsidP="009B3B8B"/>
    <w:p w14:paraId="006AFB78" w14:textId="79E1E2A6" w:rsidR="009B3B8B" w:rsidRDefault="009B3B8B" w:rsidP="009B3B8B">
      <w:pPr>
        <w:rPr>
          <w:lang w:val="es-ES"/>
        </w:rPr>
      </w:pPr>
      <w:r w:rsidRPr="34E3015C">
        <w:rPr>
          <w:lang w:val="es-ES"/>
        </w:rPr>
        <w:t xml:space="preserve">   En la misma cuenta de usuario, éste podrá añadir saldo al virtual que ya le </w:t>
      </w:r>
      <w:proofErr w:type="gramStart"/>
      <w:r w:rsidRPr="34E3015C">
        <w:rPr>
          <w:lang w:val="es-ES"/>
        </w:rPr>
        <w:t>conste</w:t>
      </w:r>
      <w:proofErr w:type="gramEnd"/>
      <w:r w:rsidRPr="34E3015C">
        <w:rPr>
          <w:lang w:val="es-ES"/>
        </w:rPr>
        <w:t xml:space="preserve"> acumulado bien mediante la oportuna transferencia desde su cuenta bancaria, bien a través del saldo acumulado en tarjeta de crédito o débito siguiendo la política de TPV virtual establecida en los presentes términos y condiciones.</w:t>
      </w:r>
    </w:p>
    <w:p w14:paraId="69C0E06E" w14:textId="77777777" w:rsidR="009B3B8B" w:rsidRDefault="009B3B8B" w:rsidP="009B3B8B"/>
    <w:p w14:paraId="233DD647" w14:textId="276ECBFB" w:rsidR="009B3B8B" w:rsidRDefault="009B3B8B" w:rsidP="009B3B8B">
      <w:pPr>
        <w:rPr>
          <w:lang w:val="es-ES"/>
        </w:rPr>
      </w:pPr>
      <w:r w:rsidRPr="34E3015C">
        <w:rPr>
          <w:lang w:val="es-ES"/>
        </w:rPr>
        <w:t xml:space="preserve">             El saldo virtual procedente de premios que el usuario haya ido acumulando por todas las jugadas realizadas que hayan sido premiadas, se considerará saldo disponible, el cual podrá transferirlo a la cuenta bancaria previamente designada por el mismo, y que aparece en el perfil de usuario dentro de la propia App, la cual se podrá modificar o eliminar.</w:t>
      </w:r>
    </w:p>
    <w:p w14:paraId="609424DD" w14:textId="77777777" w:rsidR="009B3B8B" w:rsidRDefault="009B3B8B" w:rsidP="009B3B8B"/>
    <w:p w14:paraId="165237AA" w14:textId="77777777" w:rsidR="009B3B8B" w:rsidRDefault="009B3B8B" w:rsidP="009B3B8B">
      <w:r w:rsidRPr="34E3015C">
        <w:rPr>
          <w:lang w:val="es-ES"/>
        </w:rPr>
        <w:t xml:space="preserve">            En todo caso, las cantidades abonadas mediante tarjeta de crédito o débito, transferencia bancaria u otros medios de pago aceptados por la propietaria de la App, no podrán en ningún caso ser retiradas. </w:t>
      </w:r>
    </w:p>
    <w:p w14:paraId="082A641F" w14:textId="30F33D87" w:rsidR="029846E6" w:rsidRDefault="029846E6" w:rsidP="009B3B8B"/>
    <w:p w14:paraId="008D963B" w14:textId="0A9D6374" w:rsidR="34E3015C" w:rsidRDefault="43779BEF" w:rsidP="1CBECA5A">
      <w:pPr>
        <w:pStyle w:val="Ttulo1"/>
        <w:spacing w:line="259" w:lineRule="auto"/>
      </w:pPr>
      <w:bookmarkStart w:id="5" w:name="_Toc127521468"/>
      <w:r>
        <w:t xml:space="preserve">Acceso tras </w:t>
      </w:r>
      <w:proofErr w:type="spellStart"/>
      <w:r>
        <w:t>loguearse</w:t>
      </w:r>
      <w:bookmarkEnd w:id="5"/>
      <w:proofErr w:type="spellEnd"/>
    </w:p>
    <w:p w14:paraId="52FD001A" w14:textId="6480B8EA" w:rsidR="009B3B8B" w:rsidRDefault="009B3B8B" w:rsidP="009B3B8B">
      <w:r>
        <w:t xml:space="preserve">El usuario podrá ver la página de “Juegos”, </w:t>
      </w:r>
      <w:r w:rsidR="00C7523F">
        <w:t>pero,</w:t>
      </w:r>
      <w:r>
        <w:t xml:space="preserve"> además, tendrá acceso a realizar estas acciones con su perfil:</w:t>
      </w:r>
    </w:p>
    <w:p w14:paraId="18B8A37F" w14:textId="5BAA9D49" w:rsidR="009B3B8B" w:rsidRPr="009B3B8B" w:rsidRDefault="00BC445B" w:rsidP="00BD3CEF">
      <w:pPr>
        <w:pStyle w:val="Prrafodelista"/>
        <w:numPr>
          <w:ilvl w:val="0"/>
          <w:numId w:val="15"/>
        </w:numPr>
      </w:pPr>
      <w:r>
        <w:t>Saldo</w:t>
      </w:r>
    </w:p>
    <w:p w14:paraId="367B3229" w14:textId="1CAB1B01" w:rsidR="009B3B8B" w:rsidRDefault="2C647C1E" w:rsidP="00BD3CEF">
      <w:pPr>
        <w:pStyle w:val="Prrafodelista"/>
        <w:numPr>
          <w:ilvl w:val="0"/>
          <w:numId w:val="15"/>
        </w:numPr>
      </w:pPr>
      <w:r>
        <w:t xml:space="preserve">Modificar perfil </w:t>
      </w:r>
    </w:p>
    <w:p w14:paraId="6F7459F9" w14:textId="50699673" w:rsidR="2C647C1E" w:rsidRDefault="2C647C1E" w:rsidP="2C647C1E">
      <w:pPr>
        <w:pStyle w:val="Prrafodelista"/>
        <w:numPr>
          <w:ilvl w:val="0"/>
          <w:numId w:val="15"/>
        </w:numPr>
      </w:pPr>
      <w:r>
        <w:t>Zona de usuario:</w:t>
      </w:r>
    </w:p>
    <w:p w14:paraId="7D7F131E" w14:textId="4C90FCEF" w:rsidR="2C647C1E" w:rsidRDefault="2C647C1E" w:rsidP="2C647C1E">
      <w:pPr>
        <w:pStyle w:val="Prrafodelista"/>
        <w:numPr>
          <w:ilvl w:val="1"/>
          <w:numId w:val="15"/>
        </w:numPr>
      </w:pPr>
      <w:r>
        <w:t>FAQS</w:t>
      </w:r>
    </w:p>
    <w:p w14:paraId="649DB1DE" w14:textId="2E80EB4E" w:rsidR="2C647C1E" w:rsidRDefault="2C647C1E" w:rsidP="2C647C1E">
      <w:pPr>
        <w:pStyle w:val="Prrafodelista"/>
        <w:numPr>
          <w:ilvl w:val="1"/>
          <w:numId w:val="15"/>
        </w:numPr>
      </w:pPr>
      <w:proofErr w:type="spellStart"/>
      <w:r>
        <w:t>Info</w:t>
      </w:r>
      <w:proofErr w:type="spellEnd"/>
      <w:r>
        <w:t xml:space="preserve"> de la web</w:t>
      </w:r>
    </w:p>
    <w:p w14:paraId="42DEB6DE" w14:textId="61ACBFDF" w:rsidR="2C647C1E" w:rsidRDefault="2C647C1E" w:rsidP="2C647C1E">
      <w:pPr>
        <w:pStyle w:val="Prrafodelista"/>
        <w:numPr>
          <w:ilvl w:val="1"/>
          <w:numId w:val="15"/>
        </w:numPr>
      </w:pPr>
      <w:r>
        <w:lastRenderedPageBreak/>
        <w:t>Salir de la cuenta</w:t>
      </w:r>
    </w:p>
    <w:p w14:paraId="6A3FCA06" w14:textId="69C7E39F" w:rsidR="2C647C1E" w:rsidRDefault="2C647C1E" w:rsidP="2C647C1E">
      <w:pPr>
        <w:pStyle w:val="Prrafodelista"/>
        <w:numPr>
          <w:ilvl w:val="1"/>
          <w:numId w:val="15"/>
        </w:numPr>
      </w:pPr>
      <w:r>
        <w:t xml:space="preserve">Cancelar cuenta (en </w:t>
      </w:r>
      <w:r w:rsidR="00726938">
        <w:t>un botón dentro del perfil de usuario</w:t>
      </w:r>
      <w:r>
        <w:t>, se le ofrecerá “Solicitar baja de usuario”).</w:t>
      </w:r>
    </w:p>
    <w:p w14:paraId="70459E7C" w14:textId="3502CD59" w:rsidR="2C647C1E" w:rsidRDefault="2C647C1E" w:rsidP="2C647C1E">
      <w:pPr>
        <w:pStyle w:val="Prrafodelista"/>
        <w:numPr>
          <w:ilvl w:val="1"/>
          <w:numId w:val="15"/>
        </w:numPr>
      </w:pPr>
      <w:r>
        <w:t>Editar datos personales. Modificar perfil</w:t>
      </w:r>
    </w:p>
    <w:p w14:paraId="0699CA18" w14:textId="06F6B306" w:rsidR="2C647C1E" w:rsidRDefault="2C647C1E" w:rsidP="2C647C1E">
      <w:pPr>
        <w:pStyle w:val="Prrafodelista"/>
        <w:numPr>
          <w:ilvl w:val="1"/>
          <w:numId w:val="15"/>
        </w:numPr>
      </w:pPr>
      <w:r>
        <w:t>Contáctanos</w:t>
      </w:r>
    </w:p>
    <w:p w14:paraId="59FCBFD3" w14:textId="6DBB2FBB" w:rsidR="34E3015C" w:rsidRDefault="34E3015C" w:rsidP="34E3015C"/>
    <w:p w14:paraId="71D0D3DB" w14:textId="41CDF82D" w:rsidR="34E3015C" w:rsidRDefault="34E3015C" w:rsidP="5889BDE5">
      <w:r>
        <w:br w:type="page"/>
      </w:r>
    </w:p>
    <w:p w14:paraId="44A27517" w14:textId="3C39BC51" w:rsidR="1CBECA5A" w:rsidRPr="00CE69F4" w:rsidRDefault="43779BEF" w:rsidP="00CE69F4">
      <w:pPr>
        <w:pStyle w:val="Ttulo1"/>
        <w:spacing w:line="259" w:lineRule="auto"/>
      </w:pPr>
      <w:bookmarkStart w:id="6" w:name="_Toc127521469"/>
      <w:r>
        <w:lastRenderedPageBreak/>
        <w:t>Pantalla Saldo</w:t>
      </w:r>
      <w:bookmarkEnd w:id="6"/>
    </w:p>
    <w:p w14:paraId="45CB2696" w14:textId="4E8ABA64" w:rsidR="353B9DB5" w:rsidRDefault="43779BEF" w:rsidP="353B9DB5">
      <w:pPr>
        <w:pStyle w:val="Ttulo2"/>
      </w:pPr>
      <w:bookmarkStart w:id="7" w:name="_Toc127521470"/>
      <w:r>
        <w:t>Añadir Saldo</w:t>
      </w:r>
      <w:bookmarkEnd w:id="7"/>
    </w:p>
    <w:p w14:paraId="75AF8840" w14:textId="3D4AB8D0" w:rsidR="34E3015C" w:rsidRDefault="34E3015C" w:rsidP="00CE69F4">
      <w:r w:rsidRPr="34E3015C">
        <w:rPr>
          <w:lang w:val="es-ES"/>
        </w:rPr>
        <w:t>La TPV va vinculada a la recarga de saldo, no a la compra directa de boletos o décimos.</w:t>
      </w:r>
    </w:p>
    <w:p w14:paraId="353A160C" w14:textId="6CCF1596" w:rsidR="34E3015C" w:rsidRDefault="34E3015C" w:rsidP="00CE69F4">
      <w:r w:rsidRPr="34E3015C">
        <w:rPr>
          <w:lang w:val="es-ES"/>
        </w:rPr>
        <w:t>El usuario compra su boleto desde saldo virtual.</w:t>
      </w:r>
    </w:p>
    <w:p w14:paraId="55A32386" w14:textId="354B9455" w:rsidR="34E3015C" w:rsidRDefault="353B9DB5" w:rsidP="00CE69F4">
      <w:r w:rsidRPr="353B9DB5">
        <w:rPr>
          <w:lang w:val="es-ES"/>
        </w:rPr>
        <w:t>Desde esta pantalla el usuario podrá ver todos los movimientos de su saldo.</w:t>
      </w:r>
    </w:p>
    <w:p w14:paraId="615E4A6C" w14:textId="4E1E8834" w:rsidR="353B9DB5" w:rsidRDefault="43779BEF" w:rsidP="353B9DB5">
      <w:r>
        <w:t>Algunos pantallazos de las webs anteriormente indicadas:</w:t>
      </w:r>
    </w:p>
    <w:p w14:paraId="71E954DE" w14:textId="7433A0EF" w:rsidR="34E3015C" w:rsidRDefault="34E3015C" w:rsidP="43779BEF">
      <w:r>
        <w:rPr>
          <w:noProof/>
        </w:rPr>
        <w:drawing>
          <wp:inline distT="0" distB="0" distL="0" distR="0" wp14:anchorId="6FC6D20E" wp14:editId="309210E6">
            <wp:extent cx="3138080" cy="2324142"/>
            <wp:effectExtent l="0" t="0" r="0" b="0"/>
            <wp:docPr id="257258528" name="Imagen 25725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17083" t="14814" r="21875" b="4814"/>
                    <a:stretch>
                      <a:fillRect/>
                    </a:stretch>
                  </pic:blipFill>
                  <pic:spPr>
                    <a:xfrm>
                      <a:off x="0" y="0"/>
                      <a:ext cx="3138080" cy="2324142"/>
                    </a:xfrm>
                    <a:prstGeom prst="rect">
                      <a:avLst/>
                    </a:prstGeom>
                  </pic:spPr>
                </pic:pic>
              </a:graphicData>
            </a:graphic>
          </wp:inline>
        </w:drawing>
      </w:r>
    </w:p>
    <w:p w14:paraId="0B4CD456" w14:textId="4856887F" w:rsidR="34E3015C" w:rsidRDefault="353B9DB5" w:rsidP="353B9DB5">
      <w:pPr>
        <w:tabs>
          <w:tab w:val="left" w:pos="1519"/>
        </w:tabs>
        <w:spacing w:line="257" w:lineRule="auto"/>
        <w:rPr>
          <w:lang w:val="es-ES"/>
        </w:rPr>
      </w:pPr>
      <w:r w:rsidRPr="353B9DB5">
        <w:rPr>
          <w:rFonts w:eastAsiaTheme="minorEastAsia"/>
          <w:lang w:val="es-ES"/>
        </w:rPr>
        <w:t>El usuario podrá realizar el pago para recargar el saldo mediante tarjeta bancaria o por transferencia. Importe mínimo de recarga son 5€.</w:t>
      </w:r>
    </w:p>
    <w:p w14:paraId="4999EAFF" w14:textId="1030BF41" w:rsidR="353B9DB5" w:rsidRDefault="353B9DB5" w:rsidP="353B9DB5">
      <w:pPr>
        <w:tabs>
          <w:tab w:val="left" w:pos="1519"/>
        </w:tabs>
        <w:spacing w:line="257" w:lineRule="auto"/>
        <w:rPr>
          <w:rFonts w:eastAsiaTheme="minorEastAsia"/>
          <w:lang w:val="es-ES"/>
        </w:rPr>
      </w:pPr>
      <w:r w:rsidRPr="353B9DB5">
        <w:rPr>
          <w:rFonts w:eastAsiaTheme="minorEastAsia"/>
          <w:lang w:val="es-ES"/>
        </w:rPr>
        <w:t xml:space="preserve">Al pinchar en “Cargar saldo”, el usuario es redirigido a la pantalla de la </w:t>
      </w:r>
      <w:proofErr w:type="spellStart"/>
      <w:r w:rsidRPr="353B9DB5">
        <w:rPr>
          <w:rFonts w:eastAsiaTheme="minorEastAsia"/>
          <w:lang w:val="es-ES"/>
        </w:rPr>
        <w:t>tpv</w:t>
      </w:r>
      <w:proofErr w:type="spellEnd"/>
      <w:r w:rsidRPr="353B9DB5">
        <w:rPr>
          <w:rFonts w:eastAsiaTheme="minorEastAsia"/>
          <w:lang w:val="es-ES"/>
        </w:rPr>
        <w:t xml:space="preserve"> virtual bancaria, que irá vinculada a la web:</w:t>
      </w:r>
    </w:p>
    <w:p w14:paraId="4E7176C1" w14:textId="05D5E975" w:rsidR="353B9DB5" w:rsidRDefault="353B9DB5"/>
    <w:p w14:paraId="3D74D127" w14:textId="66E28DF3" w:rsidR="353B9DB5" w:rsidRDefault="353B9DB5">
      <w:r>
        <w:rPr>
          <w:noProof/>
        </w:rPr>
        <w:drawing>
          <wp:inline distT="0" distB="0" distL="0" distR="0" wp14:anchorId="18FBF64B" wp14:editId="3BC85A8A">
            <wp:extent cx="2726696" cy="1721227"/>
            <wp:effectExtent l="0" t="0" r="0" b="0"/>
            <wp:docPr id="208153129" name="Imagen 177096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70965908"/>
                    <pic:cNvPicPr/>
                  </pic:nvPicPr>
                  <pic:blipFill>
                    <a:blip r:embed="rId13">
                      <a:extLst>
                        <a:ext uri="{28A0092B-C50C-407E-A947-70E740481C1C}">
                          <a14:useLocalDpi xmlns:a14="http://schemas.microsoft.com/office/drawing/2010/main" val="0"/>
                        </a:ext>
                      </a:extLst>
                    </a:blip>
                    <a:stretch>
                      <a:fillRect/>
                    </a:stretch>
                  </pic:blipFill>
                  <pic:spPr>
                    <a:xfrm>
                      <a:off x="0" y="0"/>
                      <a:ext cx="2726696" cy="1721227"/>
                    </a:xfrm>
                    <a:prstGeom prst="rect">
                      <a:avLst/>
                    </a:prstGeom>
                  </pic:spPr>
                </pic:pic>
              </a:graphicData>
            </a:graphic>
          </wp:inline>
        </w:drawing>
      </w:r>
    </w:p>
    <w:p w14:paraId="3B67196E" w14:textId="3B82E2F6" w:rsidR="0DDB07D2" w:rsidRDefault="0DDB07D2" w:rsidP="0DDB07D2">
      <w:pPr>
        <w:tabs>
          <w:tab w:val="left" w:pos="1519"/>
        </w:tabs>
        <w:spacing w:line="257" w:lineRule="auto"/>
        <w:rPr>
          <w:rFonts w:eastAsiaTheme="minorEastAsia"/>
          <w:lang w:val="es-ES"/>
        </w:rPr>
      </w:pPr>
    </w:p>
    <w:p w14:paraId="5FA33F83" w14:textId="0CD6ECD9" w:rsidR="0DDB07D2" w:rsidRDefault="0DDB07D2" w:rsidP="0DDB07D2">
      <w:pPr>
        <w:tabs>
          <w:tab w:val="left" w:pos="1519"/>
        </w:tabs>
        <w:spacing w:line="257" w:lineRule="auto"/>
        <w:rPr>
          <w:rFonts w:eastAsiaTheme="minorEastAsia"/>
          <w:lang w:val="es-ES"/>
        </w:rPr>
      </w:pPr>
    </w:p>
    <w:p w14:paraId="1E7AB0E1" w14:textId="4BB238D9" w:rsidR="0DDB07D2" w:rsidRDefault="0DDB07D2" w:rsidP="0DDB07D2">
      <w:pPr>
        <w:tabs>
          <w:tab w:val="left" w:pos="1519"/>
        </w:tabs>
        <w:spacing w:line="257" w:lineRule="auto"/>
        <w:rPr>
          <w:rFonts w:eastAsiaTheme="minorEastAsia"/>
          <w:lang w:val="es-ES"/>
        </w:rPr>
      </w:pPr>
    </w:p>
    <w:p w14:paraId="1475DD7D" w14:textId="7F390951" w:rsidR="0DDB07D2" w:rsidRDefault="0DDB07D2" w:rsidP="0DDB07D2">
      <w:pPr>
        <w:tabs>
          <w:tab w:val="left" w:pos="1519"/>
        </w:tabs>
        <w:spacing w:line="257" w:lineRule="auto"/>
        <w:rPr>
          <w:rFonts w:eastAsiaTheme="minorEastAsia"/>
          <w:lang w:val="es-ES"/>
        </w:rPr>
      </w:pPr>
    </w:p>
    <w:p w14:paraId="54ACBC11" w14:textId="2DC2424C" w:rsidR="0DDB07D2" w:rsidRDefault="0DDB07D2" w:rsidP="0DDB07D2">
      <w:pPr>
        <w:tabs>
          <w:tab w:val="left" w:pos="1519"/>
        </w:tabs>
        <w:spacing w:line="257" w:lineRule="auto"/>
        <w:rPr>
          <w:rFonts w:eastAsiaTheme="minorEastAsia"/>
          <w:lang w:val="es-ES"/>
        </w:rPr>
      </w:pPr>
    </w:p>
    <w:p w14:paraId="34AB906C" w14:textId="0FA09756" w:rsidR="0DDB07D2" w:rsidRDefault="0DDB07D2" w:rsidP="0DDB07D2">
      <w:pPr>
        <w:tabs>
          <w:tab w:val="left" w:pos="1519"/>
        </w:tabs>
        <w:spacing w:line="257" w:lineRule="auto"/>
        <w:rPr>
          <w:rFonts w:eastAsiaTheme="minorEastAsia"/>
          <w:lang w:val="es-ES"/>
        </w:rPr>
      </w:pPr>
    </w:p>
    <w:p w14:paraId="07782240" w14:textId="4F9B99BC" w:rsidR="0DDB07D2" w:rsidRDefault="0DDB07D2" w:rsidP="0DDB07D2">
      <w:pPr>
        <w:tabs>
          <w:tab w:val="left" w:pos="1519"/>
        </w:tabs>
        <w:spacing w:line="257" w:lineRule="auto"/>
        <w:rPr>
          <w:rFonts w:eastAsiaTheme="minorEastAsia"/>
          <w:lang w:val="es-ES"/>
        </w:rPr>
      </w:pPr>
    </w:p>
    <w:p w14:paraId="2AAB366B" w14:textId="61A24B05" w:rsidR="0DDB07D2" w:rsidRDefault="0DDB07D2" w:rsidP="0DDB07D2">
      <w:pPr>
        <w:tabs>
          <w:tab w:val="left" w:pos="1519"/>
        </w:tabs>
        <w:spacing w:line="257" w:lineRule="auto"/>
        <w:rPr>
          <w:rFonts w:eastAsiaTheme="minorEastAsia"/>
          <w:lang w:val="es-ES"/>
        </w:rPr>
      </w:pPr>
    </w:p>
    <w:p w14:paraId="48CF3F5D" w14:textId="59673692" w:rsidR="353B9DB5" w:rsidRDefault="353B9DB5" w:rsidP="353B9DB5">
      <w:pPr>
        <w:tabs>
          <w:tab w:val="left" w:pos="1519"/>
        </w:tabs>
        <w:spacing w:line="257" w:lineRule="auto"/>
        <w:rPr>
          <w:rFonts w:eastAsiaTheme="minorEastAsia"/>
          <w:lang w:val="es-ES"/>
        </w:rPr>
      </w:pPr>
      <w:r w:rsidRPr="353B9DB5">
        <w:rPr>
          <w:rFonts w:eastAsiaTheme="minorEastAsia"/>
          <w:lang w:val="es-ES"/>
        </w:rPr>
        <w:t>Recepción de correo electrónico automático.</w:t>
      </w:r>
    </w:p>
    <w:p w14:paraId="7E8B8CBB" w14:textId="228401B1" w:rsidR="353B9DB5" w:rsidRDefault="353B9DB5" w:rsidP="353B9DB5">
      <w:pPr>
        <w:spacing w:line="276" w:lineRule="auto"/>
        <w:rPr>
          <w:rFonts w:eastAsiaTheme="minorEastAsia"/>
          <w:lang w:val="es-ES"/>
        </w:rPr>
      </w:pPr>
      <w:r w:rsidRPr="353B9DB5">
        <w:rPr>
          <w:rFonts w:eastAsiaTheme="minorEastAsia"/>
          <w:lang w:val="es-ES"/>
        </w:rPr>
        <w:t>Cuando el usuario recarga su saldo recibe correo electrónico automático.</w:t>
      </w:r>
    </w:p>
    <w:p w14:paraId="66CB0212" w14:textId="6C919A4E" w:rsidR="353B9DB5" w:rsidRDefault="353B9DB5" w:rsidP="00C7523F">
      <w:pPr>
        <w:jc w:val="center"/>
      </w:pPr>
      <w:r>
        <w:rPr>
          <w:noProof/>
        </w:rPr>
        <w:drawing>
          <wp:inline distT="0" distB="0" distL="0" distR="0" wp14:anchorId="3EDDFB82" wp14:editId="486E185D">
            <wp:extent cx="2238375" cy="839391"/>
            <wp:effectExtent l="0" t="0" r="0" b="0"/>
            <wp:docPr id="479463874" name="Imagen 197005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7005092"/>
                    <pic:cNvPicPr/>
                  </pic:nvPicPr>
                  <pic:blipFill>
                    <a:blip r:embed="rId14">
                      <a:extLst>
                        <a:ext uri="{28A0092B-C50C-407E-A947-70E740481C1C}">
                          <a14:useLocalDpi xmlns:a14="http://schemas.microsoft.com/office/drawing/2010/main" val="0"/>
                        </a:ext>
                      </a:extLst>
                    </a:blip>
                    <a:stretch>
                      <a:fillRect/>
                    </a:stretch>
                  </pic:blipFill>
                  <pic:spPr>
                    <a:xfrm>
                      <a:off x="0" y="0"/>
                      <a:ext cx="2238375" cy="839391"/>
                    </a:xfrm>
                    <a:prstGeom prst="rect">
                      <a:avLst/>
                    </a:prstGeom>
                  </pic:spPr>
                </pic:pic>
              </a:graphicData>
            </a:graphic>
          </wp:inline>
        </w:drawing>
      </w:r>
    </w:p>
    <w:p w14:paraId="29475DE0" w14:textId="2D8B14FE" w:rsidR="353B9DB5" w:rsidRDefault="353B9DB5" w:rsidP="353B9DB5">
      <w:pPr>
        <w:rPr>
          <w:lang w:val="es-ES"/>
        </w:rPr>
      </w:pPr>
    </w:p>
    <w:p w14:paraId="3490CA6C" w14:textId="6E7E003C" w:rsidR="353B9DB5" w:rsidRDefault="353B9DB5" w:rsidP="353B9DB5">
      <w:pPr>
        <w:rPr>
          <w:lang w:val="es-ES"/>
        </w:rPr>
      </w:pPr>
      <w:r w:rsidRPr="353B9DB5">
        <w:rPr>
          <w:lang w:val="es-ES"/>
        </w:rPr>
        <w:t xml:space="preserve">En la misma pantalla de saldo con un </w:t>
      </w:r>
      <w:proofErr w:type="spellStart"/>
      <w:r w:rsidRPr="353B9DB5">
        <w:rPr>
          <w:lang w:val="es-ES"/>
        </w:rPr>
        <w:t>checkbox</w:t>
      </w:r>
      <w:proofErr w:type="spellEnd"/>
      <w:r w:rsidRPr="353B9DB5">
        <w:rPr>
          <w:lang w:val="es-ES"/>
        </w:rPr>
        <w:t xml:space="preserve"> el usuario podrá seleccionar:</w:t>
      </w:r>
    </w:p>
    <w:p w14:paraId="01157F08" w14:textId="49155C51" w:rsidR="353B9DB5" w:rsidRDefault="353B9DB5" w:rsidP="00BD3CEF">
      <w:pPr>
        <w:pStyle w:val="Prrafodelista"/>
        <w:numPr>
          <w:ilvl w:val="0"/>
          <w:numId w:val="9"/>
        </w:numPr>
      </w:pPr>
      <w:r w:rsidRPr="353B9DB5">
        <w:rPr>
          <w:b/>
          <w:bCs/>
          <w:lang w:val="es-ES"/>
        </w:rPr>
        <w:t>Memorizar tarjeta</w:t>
      </w:r>
      <w:r w:rsidRPr="353B9DB5">
        <w:rPr>
          <w:lang w:val="es-ES"/>
        </w:rPr>
        <w:t>: “Introduce los datos de tu tarjeta para que en posteriores recargas no tengas que introducir los datos de nuevo.”</w:t>
      </w:r>
    </w:p>
    <w:p w14:paraId="294F5169" w14:textId="7C1AE6AF" w:rsidR="353B9DB5" w:rsidRDefault="353B9DB5" w:rsidP="00BD3CEF">
      <w:pPr>
        <w:pStyle w:val="Prrafodelista"/>
        <w:numPr>
          <w:ilvl w:val="0"/>
          <w:numId w:val="9"/>
        </w:numPr>
      </w:pPr>
      <w:r w:rsidRPr="353B9DB5">
        <w:rPr>
          <w:b/>
          <w:bCs/>
          <w:lang w:val="es-ES"/>
        </w:rPr>
        <w:t>Recarga Automática</w:t>
      </w:r>
      <w:r w:rsidRPr="353B9DB5">
        <w:rPr>
          <w:lang w:val="es-ES"/>
        </w:rPr>
        <w:t>: “Esta opción hará una recarga automática del importe que elijas cuando se te agote el saldo.” Esta opción es muy importante para aquellos usuarios que se hayan abonado semanalmente a algunas apuestas y desean despreocuparse de tener que realizar la acción de recarga de saldo cada cierto tiempo.</w:t>
      </w:r>
    </w:p>
    <w:p w14:paraId="4CF8DFDB" w14:textId="6641E9B2" w:rsidR="353B9DB5" w:rsidRDefault="353B9DB5" w:rsidP="353B9DB5">
      <w:pPr>
        <w:tabs>
          <w:tab w:val="left" w:pos="1519"/>
        </w:tabs>
        <w:spacing w:line="257" w:lineRule="auto"/>
        <w:rPr>
          <w:rFonts w:eastAsiaTheme="minorEastAsia"/>
          <w:lang w:val="es-ES"/>
        </w:rPr>
      </w:pPr>
    </w:p>
    <w:p w14:paraId="7D6DBAC1" w14:textId="4E072E87" w:rsidR="34E3015C" w:rsidRDefault="34E3015C" w:rsidP="00C7523F">
      <w:pPr>
        <w:jc w:val="center"/>
      </w:pPr>
      <w:r>
        <w:rPr>
          <w:noProof/>
        </w:rPr>
        <w:drawing>
          <wp:inline distT="0" distB="0" distL="0" distR="0" wp14:anchorId="6FF7903E" wp14:editId="6286E8EC">
            <wp:extent cx="1381125" cy="2209800"/>
            <wp:effectExtent l="0" t="0" r="0" b="0"/>
            <wp:docPr id="1165807354" name="Imagen 116580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65807354"/>
                    <pic:cNvPicPr/>
                  </pic:nvPicPr>
                  <pic:blipFill>
                    <a:blip r:embed="rId15">
                      <a:extLst>
                        <a:ext uri="{28A0092B-C50C-407E-A947-70E740481C1C}">
                          <a14:useLocalDpi xmlns:a14="http://schemas.microsoft.com/office/drawing/2010/main" val="0"/>
                        </a:ext>
                      </a:extLst>
                    </a:blip>
                    <a:stretch>
                      <a:fillRect/>
                    </a:stretch>
                  </pic:blipFill>
                  <pic:spPr>
                    <a:xfrm>
                      <a:off x="0" y="0"/>
                      <a:ext cx="1381125" cy="2209800"/>
                    </a:xfrm>
                    <a:prstGeom prst="rect">
                      <a:avLst/>
                    </a:prstGeom>
                  </pic:spPr>
                </pic:pic>
              </a:graphicData>
            </a:graphic>
          </wp:inline>
        </w:drawing>
      </w:r>
    </w:p>
    <w:p w14:paraId="0490C9C3" w14:textId="77777777" w:rsidR="00C7523F" w:rsidRDefault="00C7523F" w:rsidP="00C7523F">
      <w:pPr>
        <w:jc w:val="center"/>
      </w:pPr>
    </w:p>
    <w:p w14:paraId="143FD87C" w14:textId="7AD872FA" w:rsidR="34E3015C" w:rsidRDefault="353B9DB5" w:rsidP="353B9DB5">
      <w:pPr>
        <w:tabs>
          <w:tab w:val="left" w:pos="1519"/>
        </w:tabs>
        <w:spacing w:line="257" w:lineRule="auto"/>
        <w:rPr>
          <w:lang w:val="es-ES"/>
        </w:rPr>
      </w:pPr>
      <w:r w:rsidRPr="353B9DB5">
        <w:rPr>
          <w:rFonts w:eastAsiaTheme="minorEastAsia"/>
          <w:lang w:val="es-ES"/>
        </w:rPr>
        <w:t xml:space="preserve">Si un usuario está abonado a alguna apuesta de manera periódica, y el sistema detecte que no puede realizarse porque no disponga de suficiente saldo en su </w:t>
      </w:r>
      <w:proofErr w:type="gramStart"/>
      <w:r w:rsidRPr="353B9DB5">
        <w:rPr>
          <w:rFonts w:eastAsiaTheme="minorEastAsia"/>
          <w:lang w:val="es-ES"/>
        </w:rPr>
        <w:lastRenderedPageBreak/>
        <w:t>cuenta,  recibirá</w:t>
      </w:r>
      <w:proofErr w:type="gramEnd"/>
      <w:r w:rsidRPr="353B9DB5">
        <w:rPr>
          <w:rFonts w:eastAsiaTheme="minorEastAsia"/>
          <w:lang w:val="es-ES"/>
        </w:rPr>
        <w:t xml:space="preserve"> un mensaje </w:t>
      </w:r>
      <w:r w:rsidRPr="001B711B">
        <w:rPr>
          <w:rFonts w:eastAsiaTheme="minorEastAsia"/>
          <w:highlight w:val="yellow"/>
          <w:lang w:val="es-ES"/>
        </w:rPr>
        <w:t>PUSH</w:t>
      </w:r>
      <w:r w:rsidRPr="353B9DB5">
        <w:rPr>
          <w:rFonts w:eastAsiaTheme="minorEastAsia"/>
          <w:lang w:val="es-ES"/>
        </w:rPr>
        <w:t xml:space="preserve"> en la pantalla de su móvil que le indique: “Recuerda recargar tu saldo para poder realizar tus jugadas favoritas”.</w:t>
      </w:r>
    </w:p>
    <w:p w14:paraId="2B89012F" w14:textId="3D556A4C" w:rsidR="34E3015C" w:rsidRDefault="353B9DB5" w:rsidP="353B9DB5">
      <w:pPr>
        <w:tabs>
          <w:tab w:val="left" w:pos="1519"/>
        </w:tabs>
        <w:spacing w:line="257" w:lineRule="auto"/>
        <w:rPr>
          <w:lang w:val="es-ES"/>
        </w:rPr>
      </w:pPr>
      <w:r w:rsidRPr="353B9DB5">
        <w:rPr>
          <w:rFonts w:eastAsiaTheme="minorEastAsia"/>
          <w:lang w:val="es-ES"/>
        </w:rPr>
        <w:t xml:space="preserve"> </w:t>
      </w:r>
    </w:p>
    <w:p w14:paraId="2936B8C8" w14:textId="03EBC0F5" w:rsidR="34E3015C" w:rsidRDefault="353B9DB5" w:rsidP="353B9DB5">
      <w:pPr>
        <w:tabs>
          <w:tab w:val="left" w:pos="1519"/>
        </w:tabs>
        <w:spacing w:line="257" w:lineRule="auto"/>
        <w:rPr>
          <w:lang w:val="es-ES"/>
        </w:rPr>
      </w:pPr>
      <w:r w:rsidRPr="353B9DB5">
        <w:rPr>
          <w:rFonts w:eastAsiaTheme="minorEastAsia"/>
          <w:lang w:val="es-ES"/>
        </w:rPr>
        <w:t>En la pantalla de SALDO, el usuario podrá ver el desglose por tipo de movimiento:</w:t>
      </w:r>
    </w:p>
    <w:p w14:paraId="36ECF159" w14:textId="25F16C80" w:rsidR="34E3015C" w:rsidRDefault="34E3015C" w:rsidP="34E3015C"/>
    <w:p w14:paraId="399996AF" w14:textId="2F0C7FED" w:rsidR="353B9DB5" w:rsidRDefault="353B9DB5" w:rsidP="00D029AB">
      <w:pPr>
        <w:jc w:val="center"/>
        <w:rPr>
          <w:rFonts w:eastAsiaTheme="minorEastAsia"/>
          <w:lang w:val="es-ES"/>
        </w:rPr>
      </w:pPr>
    </w:p>
    <w:p w14:paraId="47453AD2" w14:textId="5651BE53" w:rsidR="34E3015C" w:rsidRDefault="43779BEF" w:rsidP="00D029AB">
      <w:pPr>
        <w:pStyle w:val="Ttulo2"/>
        <w:spacing w:line="259" w:lineRule="auto"/>
        <w:jc w:val="center"/>
        <w:rPr>
          <w:rFonts w:ascii="Calibri" w:eastAsia="Calibri" w:hAnsi="Calibri" w:cs="Calibri"/>
          <w:lang w:val="es-ES"/>
        </w:rPr>
      </w:pPr>
      <w:bookmarkStart w:id="8" w:name="_Toc127521471"/>
      <w:r w:rsidRPr="43779BEF">
        <w:rPr>
          <w:lang w:val="es-ES"/>
        </w:rPr>
        <w:t>Compras</w:t>
      </w:r>
      <w:bookmarkEnd w:id="8"/>
    </w:p>
    <w:p w14:paraId="6F675547" w14:textId="0E4CA72B" w:rsidR="34E3015C" w:rsidRDefault="34E3015C" w:rsidP="00D029AB">
      <w:pPr>
        <w:jc w:val="center"/>
      </w:pPr>
      <w:r>
        <w:rPr>
          <w:noProof/>
        </w:rPr>
        <w:drawing>
          <wp:inline distT="0" distB="0" distL="0" distR="0" wp14:anchorId="0FEC0235" wp14:editId="677A8983">
            <wp:extent cx="3520684" cy="1371600"/>
            <wp:effectExtent l="0" t="0" r="0" b="0"/>
            <wp:docPr id="340238663" name="Imagen 340238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520684" cy="1371600"/>
                    </a:xfrm>
                    <a:prstGeom prst="rect">
                      <a:avLst/>
                    </a:prstGeom>
                  </pic:spPr>
                </pic:pic>
              </a:graphicData>
            </a:graphic>
          </wp:inline>
        </w:drawing>
      </w:r>
    </w:p>
    <w:p w14:paraId="2DB5D7BE" w14:textId="34225390" w:rsidR="004E35FD" w:rsidRDefault="004E35FD" w:rsidP="00D029AB">
      <w:pPr>
        <w:jc w:val="center"/>
      </w:pPr>
    </w:p>
    <w:p w14:paraId="23EC965A" w14:textId="77777777" w:rsidR="004E35FD" w:rsidRDefault="004E35FD" w:rsidP="00D029AB">
      <w:pPr>
        <w:jc w:val="center"/>
      </w:pPr>
    </w:p>
    <w:p w14:paraId="32F93C97" w14:textId="6E2BF2C5" w:rsidR="34E3015C" w:rsidRDefault="43779BEF" w:rsidP="00D029AB">
      <w:pPr>
        <w:pStyle w:val="Ttulo2"/>
        <w:spacing w:line="259" w:lineRule="auto"/>
        <w:jc w:val="center"/>
        <w:rPr>
          <w:lang w:val="es-ES"/>
        </w:rPr>
      </w:pPr>
      <w:bookmarkStart w:id="9" w:name="_Toc127521472"/>
      <w:r w:rsidRPr="43779BEF">
        <w:rPr>
          <w:lang w:val="es-ES"/>
        </w:rPr>
        <w:t>Premios</w:t>
      </w:r>
      <w:bookmarkEnd w:id="9"/>
    </w:p>
    <w:p w14:paraId="2C5BC56C" w14:textId="5381C5A0" w:rsidR="34E3015C" w:rsidRDefault="34E3015C" w:rsidP="00D029AB">
      <w:pPr>
        <w:jc w:val="center"/>
      </w:pPr>
      <w:r>
        <w:rPr>
          <w:noProof/>
        </w:rPr>
        <w:drawing>
          <wp:inline distT="0" distB="0" distL="0" distR="0" wp14:anchorId="30526771" wp14:editId="427807F4">
            <wp:extent cx="3581400" cy="1701165"/>
            <wp:effectExtent l="0" t="0" r="0" b="0"/>
            <wp:docPr id="368918897" name="Imagen 36891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8918897"/>
                    <pic:cNvPicPr/>
                  </pic:nvPicPr>
                  <pic:blipFill>
                    <a:blip r:embed="rId17">
                      <a:extLst>
                        <a:ext uri="{28A0092B-C50C-407E-A947-70E740481C1C}">
                          <a14:useLocalDpi xmlns:a14="http://schemas.microsoft.com/office/drawing/2010/main" val="0"/>
                        </a:ext>
                      </a:extLst>
                    </a:blip>
                    <a:stretch>
                      <a:fillRect/>
                    </a:stretch>
                  </pic:blipFill>
                  <pic:spPr>
                    <a:xfrm>
                      <a:off x="0" y="0"/>
                      <a:ext cx="3581400" cy="1701165"/>
                    </a:xfrm>
                    <a:prstGeom prst="rect">
                      <a:avLst/>
                    </a:prstGeom>
                  </pic:spPr>
                </pic:pic>
              </a:graphicData>
            </a:graphic>
          </wp:inline>
        </w:drawing>
      </w:r>
    </w:p>
    <w:p w14:paraId="31BD56D6" w14:textId="10542A8C" w:rsidR="34E3015C" w:rsidRDefault="34E3015C" w:rsidP="34E3015C"/>
    <w:p w14:paraId="732CEA5F" w14:textId="423DFD8E" w:rsidR="34E3015C" w:rsidRDefault="353B9DB5" w:rsidP="353B9DB5">
      <w:pPr>
        <w:tabs>
          <w:tab w:val="left" w:pos="1519"/>
        </w:tabs>
        <w:spacing w:line="257" w:lineRule="auto"/>
        <w:rPr>
          <w:rFonts w:eastAsiaTheme="minorEastAsia"/>
          <w:lang w:val="es-ES"/>
        </w:rPr>
      </w:pPr>
      <w:r w:rsidRPr="353B9DB5">
        <w:rPr>
          <w:rFonts w:eastAsiaTheme="minorEastAsia"/>
          <w:lang w:val="es-ES"/>
        </w:rPr>
        <w:t>En la pantalla de SALDO debe aparecer una “i” de información. Al pinchar aparecerá una ventana emergente con la siguiente información:</w:t>
      </w:r>
    </w:p>
    <w:p w14:paraId="6501E3AE" w14:textId="11B4C8A3" w:rsidR="34E3015C" w:rsidRDefault="353B9DB5" w:rsidP="353B9DB5">
      <w:pPr>
        <w:spacing w:line="288" w:lineRule="auto"/>
        <w:rPr>
          <w:rFonts w:eastAsiaTheme="minorEastAsia"/>
          <w:color w:val="0070C0"/>
          <w:lang w:val="es-ES"/>
        </w:rPr>
      </w:pPr>
      <w:r w:rsidRPr="001B711B">
        <w:rPr>
          <w:rFonts w:eastAsiaTheme="minorEastAsia"/>
          <w:color w:val="0070C0"/>
          <w:highlight w:val="yellow"/>
          <w:lang w:val="es-ES"/>
        </w:rPr>
        <w:t xml:space="preserve">Los premios inferiores a 2000 €, que el usuario obtenga por las compras de productos y /o </w:t>
      </w:r>
      <w:proofErr w:type="gramStart"/>
      <w:r w:rsidRPr="001B711B">
        <w:rPr>
          <w:rFonts w:eastAsiaTheme="minorEastAsia"/>
          <w:color w:val="0070C0"/>
          <w:highlight w:val="yellow"/>
          <w:lang w:val="es-ES"/>
        </w:rPr>
        <w:t>apuestas premiados</w:t>
      </w:r>
      <w:proofErr w:type="gramEnd"/>
      <w:r w:rsidRPr="001B711B">
        <w:rPr>
          <w:rFonts w:eastAsiaTheme="minorEastAsia"/>
          <w:color w:val="0070C0"/>
          <w:highlight w:val="yellow"/>
          <w:lang w:val="es-ES"/>
        </w:rPr>
        <w:t xml:space="preserve"> se recargarán automáticamente en saldo por defecto.  En el caso de premios superiores a 2000 €, consultar los pasos a seguir en el apartado términos y condiciones.</w:t>
      </w:r>
    </w:p>
    <w:p w14:paraId="3799145B" w14:textId="1304CB3C" w:rsidR="34E3015C" w:rsidRDefault="0DDB07D2" w:rsidP="34E3015C">
      <w:pPr>
        <w:tabs>
          <w:tab w:val="left" w:pos="1519"/>
        </w:tabs>
        <w:spacing w:line="257" w:lineRule="auto"/>
        <w:rPr>
          <w:rFonts w:ascii="Calibri" w:eastAsia="Calibri" w:hAnsi="Calibri" w:cs="Calibri"/>
          <w:sz w:val="18"/>
          <w:szCs w:val="18"/>
          <w:lang w:val="es-ES"/>
        </w:rPr>
      </w:pPr>
      <w:r w:rsidRPr="0DDB07D2">
        <w:rPr>
          <w:rFonts w:eastAsiaTheme="minorEastAsia"/>
          <w:lang w:val="es-ES"/>
        </w:rPr>
        <w:t xml:space="preserve"> </w:t>
      </w:r>
      <w:r w:rsidRPr="0DDB07D2">
        <w:rPr>
          <w:rFonts w:ascii="Calibri" w:eastAsia="Calibri" w:hAnsi="Calibri" w:cs="Calibri"/>
          <w:sz w:val="18"/>
          <w:szCs w:val="18"/>
          <w:lang w:val="es-ES"/>
        </w:rPr>
        <w:t xml:space="preserve"> </w:t>
      </w:r>
    </w:p>
    <w:p w14:paraId="67101C4C" w14:textId="2FB0BD01" w:rsidR="34E3015C" w:rsidRDefault="43779BEF" w:rsidP="5889BDE5">
      <w:pPr>
        <w:pStyle w:val="Ttulo2"/>
        <w:tabs>
          <w:tab w:val="left" w:pos="1519"/>
        </w:tabs>
        <w:spacing w:line="259" w:lineRule="auto"/>
        <w:rPr>
          <w:lang w:val="es-ES"/>
        </w:rPr>
      </w:pPr>
      <w:bookmarkStart w:id="10" w:name="_Toc127521473"/>
      <w:r w:rsidRPr="43779BEF">
        <w:rPr>
          <w:lang w:val="es-ES"/>
        </w:rPr>
        <w:lastRenderedPageBreak/>
        <w:t>Recargas</w:t>
      </w:r>
      <w:bookmarkEnd w:id="10"/>
    </w:p>
    <w:p w14:paraId="14BFA417" w14:textId="58CE2381" w:rsidR="34E3015C" w:rsidRDefault="353B9DB5" w:rsidP="353B9DB5">
      <w:pPr>
        <w:tabs>
          <w:tab w:val="left" w:pos="1519"/>
        </w:tabs>
        <w:spacing w:line="257" w:lineRule="auto"/>
        <w:rPr>
          <w:rFonts w:eastAsiaTheme="minorEastAsia"/>
          <w:lang w:val="es-ES"/>
        </w:rPr>
      </w:pPr>
      <w:r w:rsidRPr="353B9DB5">
        <w:rPr>
          <w:rFonts w:eastAsiaTheme="minorEastAsia"/>
          <w:lang w:val="es-ES"/>
        </w:rPr>
        <w:t>En este enlace el usuario podrá ver los códigos promocionales que ha utilizado para recargar su saldo (imagen 1) y las cargas realizadas con su tarjeta bancaria (imagen 2):</w:t>
      </w:r>
    </w:p>
    <w:p w14:paraId="07F1B970" w14:textId="5E017003" w:rsidR="34E3015C" w:rsidRDefault="353B9DB5" w:rsidP="353B9DB5">
      <w:pPr>
        <w:tabs>
          <w:tab w:val="left" w:pos="1519"/>
        </w:tabs>
        <w:spacing w:line="257" w:lineRule="auto"/>
        <w:rPr>
          <w:rFonts w:eastAsiaTheme="minorEastAsia"/>
          <w:lang w:val="es-ES"/>
        </w:rPr>
      </w:pPr>
      <w:r w:rsidRPr="353B9DB5">
        <w:rPr>
          <w:rFonts w:eastAsiaTheme="minorEastAsia"/>
          <w:lang w:val="es-ES"/>
        </w:rPr>
        <w:t>Imagen 1:</w:t>
      </w:r>
    </w:p>
    <w:p w14:paraId="03C03107" w14:textId="7B813347" w:rsidR="34E3015C" w:rsidRDefault="34E3015C" w:rsidP="34E3015C">
      <w:r>
        <w:rPr>
          <w:noProof/>
        </w:rPr>
        <w:drawing>
          <wp:inline distT="0" distB="0" distL="0" distR="0" wp14:anchorId="60701F08" wp14:editId="445FC6B2">
            <wp:extent cx="3648075" cy="1383228"/>
            <wp:effectExtent l="0" t="0" r="0" b="0"/>
            <wp:docPr id="2132240198" name="Imagen 213224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32240198"/>
                    <pic:cNvPicPr/>
                  </pic:nvPicPr>
                  <pic:blipFill>
                    <a:blip r:embed="rId18">
                      <a:extLst>
                        <a:ext uri="{28A0092B-C50C-407E-A947-70E740481C1C}">
                          <a14:useLocalDpi xmlns:a14="http://schemas.microsoft.com/office/drawing/2010/main" val="0"/>
                        </a:ext>
                      </a:extLst>
                    </a:blip>
                    <a:stretch>
                      <a:fillRect/>
                    </a:stretch>
                  </pic:blipFill>
                  <pic:spPr>
                    <a:xfrm>
                      <a:off x="0" y="0"/>
                      <a:ext cx="3648075" cy="1383228"/>
                    </a:xfrm>
                    <a:prstGeom prst="rect">
                      <a:avLst/>
                    </a:prstGeom>
                  </pic:spPr>
                </pic:pic>
              </a:graphicData>
            </a:graphic>
          </wp:inline>
        </w:drawing>
      </w:r>
    </w:p>
    <w:p w14:paraId="0835FC78" w14:textId="59A54009" w:rsidR="34E3015C" w:rsidRDefault="34E3015C" w:rsidP="34E3015C"/>
    <w:p w14:paraId="78D4DF1D" w14:textId="6A6046D1" w:rsidR="34E3015C" w:rsidRDefault="353B9DB5" w:rsidP="353B9DB5">
      <w:pPr>
        <w:tabs>
          <w:tab w:val="left" w:pos="1519"/>
        </w:tabs>
        <w:spacing w:line="257" w:lineRule="auto"/>
        <w:rPr>
          <w:rFonts w:eastAsiaTheme="minorEastAsia"/>
          <w:lang w:val="es-ES"/>
        </w:rPr>
      </w:pPr>
      <w:r w:rsidRPr="353B9DB5">
        <w:rPr>
          <w:rFonts w:eastAsiaTheme="minorEastAsia"/>
          <w:lang w:val="es-ES"/>
        </w:rPr>
        <w:t>Imagen 2:</w:t>
      </w:r>
    </w:p>
    <w:p w14:paraId="28685E1D" w14:textId="4B785787" w:rsidR="34E3015C" w:rsidRDefault="34E3015C" w:rsidP="34E3015C">
      <w:r>
        <w:rPr>
          <w:noProof/>
        </w:rPr>
        <w:drawing>
          <wp:inline distT="0" distB="0" distL="0" distR="0" wp14:anchorId="64E63FD2" wp14:editId="60CEF44F">
            <wp:extent cx="2905125" cy="1204416"/>
            <wp:effectExtent l="0" t="0" r="0" b="0"/>
            <wp:docPr id="605946626" name="Imagen 60594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905125" cy="1204416"/>
                    </a:xfrm>
                    <a:prstGeom prst="rect">
                      <a:avLst/>
                    </a:prstGeom>
                  </pic:spPr>
                </pic:pic>
              </a:graphicData>
            </a:graphic>
          </wp:inline>
        </w:drawing>
      </w:r>
    </w:p>
    <w:p w14:paraId="24F4DB3A" w14:textId="163ADE16" w:rsidR="34E3015C" w:rsidRDefault="34E3015C" w:rsidP="34E3015C"/>
    <w:p w14:paraId="1D9AB837" w14:textId="00AD5471" w:rsidR="0DDB07D2" w:rsidRDefault="0DDB07D2" w:rsidP="0DDB07D2">
      <w:pPr>
        <w:pStyle w:val="Ttulo2"/>
        <w:spacing w:line="259" w:lineRule="auto"/>
      </w:pPr>
    </w:p>
    <w:p w14:paraId="5F240D2B" w14:textId="79B75C18" w:rsidR="0DDB07D2" w:rsidRDefault="0DDB07D2" w:rsidP="0DDB07D2">
      <w:pPr>
        <w:pStyle w:val="Ttulo2"/>
        <w:spacing w:line="259" w:lineRule="auto"/>
      </w:pPr>
    </w:p>
    <w:p w14:paraId="316AFBBE" w14:textId="2044061D" w:rsidR="34E3015C" w:rsidRDefault="43779BEF" w:rsidP="5889BDE5">
      <w:pPr>
        <w:pStyle w:val="Ttulo2"/>
        <w:spacing w:line="259" w:lineRule="auto"/>
      </w:pPr>
      <w:bookmarkStart w:id="11" w:name="_Toc127521474"/>
      <w:r>
        <w:t>Retiradas</w:t>
      </w:r>
      <w:bookmarkEnd w:id="11"/>
    </w:p>
    <w:p w14:paraId="468A7D86" w14:textId="517D171B" w:rsidR="34E3015C" w:rsidRDefault="34E3015C" w:rsidP="34E3015C">
      <w:r>
        <w:rPr>
          <w:noProof/>
        </w:rPr>
        <w:drawing>
          <wp:inline distT="0" distB="0" distL="0" distR="0" wp14:anchorId="659541CE" wp14:editId="58C29D67">
            <wp:extent cx="2267565" cy="1171575"/>
            <wp:effectExtent l="0" t="0" r="0" b="0"/>
            <wp:docPr id="441952793" name="Imagen 44195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267565" cy="1171575"/>
                    </a:xfrm>
                    <a:prstGeom prst="rect">
                      <a:avLst/>
                    </a:prstGeom>
                  </pic:spPr>
                </pic:pic>
              </a:graphicData>
            </a:graphic>
          </wp:inline>
        </w:drawing>
      </w:r>
    </w:p>
    <w:p w14:paraId="1EC4CA68" w14:textId="033A7086" w:rsidR="34E3015C" w:rsidRDefault="353B9DB5" w:rsidP="353B9DB5">
      <w:pPr>
        <w:tabs>
          <w:tab w:val="left" w:pos="1519"/>
        </w:tabs>
        <w:spacing w:line="257" w:lineRule="auto"/>
        <w:rPr>
          <w:rFonts w:eastAsiaTheme="minorEastAsia"/>
        </w:rPr>
      </w:pPr>
      <w:r w:rsidRPr="353B9DB5">
        <w:rPr>
          <w:rFonts w:eastAsiaTheme="minorEastAsia"/>
          <w:lang w:val="es-ES"/>
        </w:rPr>
        <w:t xml:space="preserve">Cuando un usuario pueda retirar saldo, nosotros recibiremos un correo </w:t>
      </w:r>
      <w:proofErr w:type="spellStart"/>
      <w:r w:rsidRPr="353B9DB5">
        <w:rPr>
          <w:rFonts w:eastAsiaTheme="minorEastAsia"/>
          <w:lang w:val="es-ES"/>
        </w:rPr>
        <w:t>automaticamente</w:t>
      </w:r>
      <w:proofErr w:type="spellEnd"/>
      <w:r w:rsidRPr="353B9DB5">
        <w:rPr>
          <w:rFonts w:eastAsiaTheme="minorEastAsia"/>
          <w:lang w:val="es-ES"/>
        </w:rPr>
        <w:t xml:space="preserve"> con sus datos (NOMBRE, IBAN, CANTIDAD, ETC) a la cuenta </w:t>
      </w:r>
      <w:hyperlink r:id="rId21">
        <w:r w:rsidRPr="353B9DB5">
          <w:rPr>
            <w:rFonts w:eastAsiaTheme="minorEastAsia"/>
            <w:lang w:val="es-ES"/>
          </w:rPr>
          <w:t>premios@lottup-app.com</w:t>
        </w:r>
      </w:hyperlink>
    </w:p>
    <w:p w14:paraId="6F84CD83" w14:textId="48630EA8" w:rsidR="34E3015C" w:rsidRDefault="34E3015C" w:rsidP="353B9DB5">
      <w:pPr>
        <w:tabs>
          <w:tab w:val="left" w:pos="1519"/>
        </w:tabs>
        <w:spacing w:line="257" w:lineRule="auto"/>
        <w:rPr>
          <w:rFonts w:eastAsiaTheme="minorEastAsia"/>
          <w:lang w:val="es-ES"/>
        </w:rPr>
      </w:pPr>
    </w:p>
    <w:p w14:paraId="6A2A15CA" w14:textId="6059D2A6" w:rsidR="34E3015C" w:rsidRDefault="34E3015C" w:rsidP="353B9DB5">
      <w:pPr>
        <w:tabs>
          <w:tab w:val="left" w:pos="1519"/>
        </w:tabs>
        <w:spacing w:line="257" w:lineRule="auto"/>
        <w:rPr>
          <w:rFonts w:eastAsiaTheme="minorEastAsia"/>
          <w:lang w:val="es-ES"/>
        </w:rPr>
      </w:pPr>
    </w:p>
    <w:p w14:paraId="7C793EF2" w14:textId="5E0A61E8" w:rsidR="34E3015C" w:rsidRDefault="353B9DB5" w:rsidP="353B9DB5">
      <w:pPr>
        <w:tabs>
          <w:tab w:val="left" w:pos="1519"/>
        </w:tabs>
        <w:spacing w:line="257" w:lineRule="auto"/>
        <w:rPr>
          <w:rFonts w:eastAsiaTheme="minorEastAsia"/>
          <w:lang w:val="es-ES"/>
        </w:rPr>
      </w:pPr>
      <w:r w:rsidRPr="353B9DB5">
        <w:rPr>
          <w:rFonts w:eastAsiaTheme="minorEastAsia"/>
          <w:lang w:val="es-ES"/>
        </w:rPr>
        <w:lastRenderedPageBreak/>
        <w:t>Al pinchar la opción “RETIRAR”, debe aparecer una pantalla como la siguiente:</w:t>
      </w:r>
    </w:p>
    <w:p w14:paraId="7B4DFC9A" w14:textId="58534926" w:rsidR="34E3015C" w:rsidRDefault="34E3015C" w:rsidP="353B9DB5">
      <w:pPr>
        <w:spacing w:line="257" w:lineRule="auto"/>
        <w:rPr>
          <w:rFonts w:eastAsiaTheme="minorEastAsia"/>
        </w:rPr>
      </w:pPr>
      <w:r>
        <w:rPr>
          <w:noProof/>
        </w:rPr>
        <w:drawing>
          <wp:inline distT="0" distB="0" distL="0" distR="0" wp14:anchorId="66F97A87" wp14:editId="5D787EFB">
            <wp:extent cx="1434552" cy="2047875"/>
            <wp:effectExtent l="0" t="0" r="0" b="0"/>
            <wp:docPr id="1350248032" name="Imagen 135024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0248032"/>
                    <pic:cNvPicPr/>
                  </pic:nvPicPr>
                  <pic:blipFill>
                    <a:blip r:embed="rId22">
                      <a:extLst>
                        <a:ext uri="{28A0092B-C50C-407E-A947-70E740481C1C}">
                          <a14:useLocalDpi xmlns:a14="http://schemas.microsoft.com/office/drawing/2010/main" val="0"/>
                        </a:ext>
                      </a:extLst>
                    </a:blip>
                    <a:stretch>
                      <a:fillRect/>
                    </a:stretch>
                  </pic:blipFill>
                  <pic:spPr>
                    <a:xfrm>
                      <a:off x="0" y="0"/>
                      <a:ext cx="1434552" cy="2047875"/>
                    </a:xfrm>
                    <a:prstGeom prst="rect">
                      <a:avLst/>
                    </a:prstGeom>
                  </pic:spPr>
                </pic:pic>
              </a:graphicData>
            </a:graphic>
          </wp:inline>
        </w:drawing>
      </w:r>
    </w:p>
    <w:p w14:paraId="73914571" w14:textId="303A6B8F" w:rsidR="34E3015C" w:rsidRDefault="353B9DB5" w:rsidP="353B9DB5">
      <w:pPr>
        <w:tabs>
          <w:tab w:val="left" w:pos="3285"/>
        </w:tabs>
        <w:spacing w:line="257" w:lineRule="auto"/>
        <w:rPr>
          <w:rFonts w:eastAsiaTheme="minorEastAsia"/>
          <w:lang w:val="es-ES"/>
        </w:rPr>
      </w:pPr>
      <w:r w:rsidRPr="353B9DB5">
        <w:rPr>
          <w:rFonts w:eastAsiaTheme="minorEastAsia"/>
          <w:lang w:val="es-ES"/>
        </w:rPr>
        <w:t>(i) de información donde explique lo siguiente:</w:t>
      </w:r>
    </w:p>
    <w:p w14:paraId="43A905A5" w14:textId="1470F60F" w:rsidR="34E3015C" w:rsidRDefault="353B9DB5" w:rsidP="353B9DB5">
      <w:pPr>
        <w:spacing w:line="288" w:lineRule="auto"/>
        <w:rPr>
          <w:rFonts w:eastAsiaTheme="minorEastAsia"/>
          <w:color w:val="0070C0"/>
        </w:rPr>
      </w:pPr>
      <w:r w:rsidRPr="353B9DB5">
        <w:rPr>
          <w:rFonts w:eastAsiaTheme="minorEastAsia"/>
          <w:color w:val="0070C0"/>
          <w:lang w:val="es-ES"/>
        </w:rPr>
        <w:t xml:space="preserve">El saldo de premios que el usuario haya ido acumulando por todas las jugadas realizadas, se considerará saldo retirable, el cual podrá transferirlo a la cuenta bancaria previamente designada por el mismo. Sólo se podrán realizar retiradas de saldo por importes superiores a 10 €. Cuando solicites la retirada de saldo puede tardar un máximo de 48 horas en que se haga efectiva la transacción. Recibirás una notificación cuando se haga efectiva. Cualquier duda contacta con </w:t>
      </w:r>
      <w:hyperlink r:id="rId23">
        <w:r w:rsidRPr="353B9DB5">
          <w:rPr>
            <w:rFonts w:eastAsiaTheme="minorEastAsia"/>
            <w:color w:val="0070C0"/>
            <w:lang w:val="es-ES"/>
          </w:rPr>
          <w:t>premios@lottup-app.com</w:t>
        </w:r>
      </w:hyperlink>
    </w:p>
    <w:p w14:paraId="132C179A" w14:textId="35A842A5" w:rsidR="34E3015C" w:rsidRDefault="353B9DB5" w:rsidP="353B9DB5">
      <w:pPr>
        <w:spacing w:line="288" w:lineRule="auto"/>
        <w:rPr>
          <w:rFonts w:eastAsiaTheme="minorEastAsia"/>
          <w:color w:val="0070C0"/>
          <w:lang w:val="es-ES"/>
        </w:rPr>
      </w:pPr>
      <w:r w:rsidRPr="353B9DB5">
        <w:rPr>
          <w:rFonts w:eastAsiaTheme="minorEastAsia"/>
          <w:color w:val="0070C0"/>
          <w:lang w:val="es-ES"/>
        </w:rPr>
        <w:t xml:space="preserve">En todo caso, las cantidades abonadas mediante tarjeta de crédito o débito, transferencia bancaria u otros medios de pago aceptados por la propietaria de la App, no podrán en ningún caso ser retiradas. </w:t>
      </w:r>
    </w:p>
    <w:p w14:paraId="17C5609A" w14:textId="774A4F68" w:rsidR="34E3015C" w:rsidRDefault="353B9DB5" w:rsidP="353B9DB5">
      <w:pPr>
        <w:spacing w:line="288" w:lineRule="auto"/>
        <w:rPr>
          <w:rFonts w:eastAsiaTheme="minorEastAsia"/>
          <w:color w:val="0070C0"/>
          <w:lang w:val="es-ES"/>
        </w:rPr>
      </w:pPr>
      <w:r w:rsidRPr="353B9DB5">
        <w:rPr>
          <w:rFonts w:eastAsiaTheme="minorEastAsia"/>
          <w:color w:val="0070C0"/>
          <w:lang w:val="es-ES"/>
        </w:rPr>
        <w:t>Sólo se permite retirar saldo acumulado de premios en cumplimiento de la Ley de Prevención de Blanqueo de Capitales.</w:t>
      </w:r>
    </w:p>
    <w:p w14:paraId="58B4CB42" w14:textId="6EB0DF42" w:rsidR="34E3015C" w:rsidRDefault="0DDB07D2" w:rsidP="0DDB07D2">
      <w:pPr>
        <w:spacing w:line="288" w:lineRule="auto"/>
        <w:rPr>
          <w:rFonts w:eastAsiaTheme="minorEastAsia"/>
          <w:color w:val="0070C0"/>
          <w:lang w:val="es-ES"/>
        </w:rPr>
      </w:pPr>
      <w:r w:rsidRPr="0DDB07D2">
        <w:rPr>
          <w:rFonts w:eastAsiaTheme="minorEastAsia"/>
          <w:color w:val="0070C0"/>
          <w:lang w:val="es-ES"/>
        </w:rPr>
        <w:t>Cuando las retiradas de saldo se realicen a través de cuenta bancaria situada en territorio nacional no tendrán ningún coste. Si el número de IBAN pertenece a una cuenta bancaria del extranjero, la comisión se repercutirá al usuario.</w:t>
      </w:r>
    </w:p>
    <w:p w14:paraId="06484381" w14:textId="3EECE7B7" w:rsidR="0DDB07D2" w:rsidRDefault="0DDB07D2" w:rsidP="0DDB07D2">
      <w:pPr>
        <w:spacing w:line="288" w:lineRule="auto"/>
        <w:rPr>
          <w:rFonts w:eastAsiaTheme="minorEastAsia"/>
          <w:color w:val="0070C0"/>
          <w:lang w:val="es-ES"/>
        </w:rPr>
      </w:pPr>
    </w:p>
    <w:p w14:paraId="1B4C0725" w14:textId="1F6D7F04" w:rsidR="34E3015C" w:rsidRDefault="43779BEF" w:rsidP="5889BDE5">
      <w:pPr>
        <w:pStyle w:val="Ttulo2"/>
        <w:spacing w:line="259" w:lineRule="auto"/>
        <w:rPr>
          <w:lang w:val="es-ES"/>
        </w:rPr>
      </w:pPr>
      <w:bookmarkStart w:id="12" w:name="_Toc127521475"/>
      <w:r w:rsidRPr="43779BEF">
        <w:rPr>
          <w:lang w:val="es-ES"/>
        </w:rPr>
        <w:lastRenderedPageBreak/>
        <w:t>Código promocional</w:t>
      </w:r>
      <w:bookmarkEnd w:id="12"/>
    </w:p>
    <w:p w14:paraId="4F798942" w14:textId="623672C1" w:rsidR="34E3015C" w:rsidRDefault="34E3015C" w:rsidP="34E3015C">
      <w:pPr>
        <w:spacing w:line="257" w:lineRule="auto"/>
      </w:pPr>
      <w:r>
        <w:rPr>
          <w:noProof/>
        </w:rPr>
        <w:drawing>
          <wp:inline distT="0" distB="0" distL="0" distR="0" wp14:anchorId="7A37C8A2" wp14:editId="63D9BBA9">
            <wp:extent cx="3333750" cy="1722438"/>
            <wp:effectExtent l="0" t="0" r="0" b="0"/>
            <wp:docPr id="303079365" name="Imagen 303079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3079365"/>
                    <pic:cNvPicPr/>
                  </pic:nvPicPr>
                  <pic:blipFill>
                    <a:blip r:embed="rId24">
                      <a:extLst>
                        <a:ext uri="{28A0092B-C50C-407E-A947-70E740481C1C}">
                          <a14:useLocalDpi xmlns:a14="http://schemas.microsoft.com/office/drawing/2010/main" val="0"/>
                        </a:ext>
                      </a:extLst>
                    </a:blip>
                    <a:stretch>
                      <a:fillRect/>
                    </a:stretch>
                  </pic:blipFill>
                  <pic:spPr>
                    <a:xfrm>
                      <a:off x="0" y="0"/>
                      <a:ext cx="3333750" cy="1722438"/>
                    </a:xfrm>
                    <a:prstGeom prst="rect">
                      <a:avLst/>
                    </a:prstGeom>
                  </pic:spPr>
                </pic:pic>
              </a:graphicData>
            </a:graphic>
          </wp:inline>
        </w:drawing>
      </w:r>
    </w:p>
    <w:p w14:paraId="03EBC7E0" w14:textId="23237C5E" w:rsidR="34E3015C" w:rsidRDefault="34E3015C" w:rsidP="34E3015C">
      <w:r>
        <w:br w:type="page"/>
      </w:r>
    </w:p>
    <w:p w14:paraId="4EF49621" w14:textId="3838C4EC" w:rsidR="34E3015C" w:rsidRDefault="43779BEF" w:rsidP="5889BDE5">
      <w:pPr>
        <w:pStyle w:val="Ttulo1"/>
        <w:spacing w:line="259" w:lineRule="auto"/>
      </w:pPr>
      <w:bookmarkStart w:id="13" w:name="_Toc127521476"/>
      <w:r>
        <w:lastRenderedPageBreak/>
        <w:t>Juegos</w:t>
      </w:r>
      <w:bookmarkEnd w:id="13"/>
    </w:p>
    <w:p w14:paraId="751368F4" w14:textId="6D505AB0" w:rsidR="34E3015C" w:rsidRDefault="34E3015C" w:rsidP="353B9DB5"/>
    <w:p w14:paraId="222ADA2A" w14:textId="55FD6E4D" w:rsidR="34E3015C" w:rsidRDefault="5889BDE5" w:rsidP="353B9DB5">
      <w:r>
        <w:t>Dentro de cada juego, la estructura de la pantalla y flujo de pantallas para realizar la compra será la misma.</w:t>
      </w:r>
    </w:p>
    <w:p w14:paraId="1A1CE982" w14:textId="5A71EB2F" w:rsidR="34E3015C" w:rsidRDefault="34E3015C" w:rsidP="353B9DB5"/>
    <w:p w14:paraId="2E78CF37" w14:textId="4AD5E13B" w:rsidR="34E3015C" w:rsidRDefault="43779BEF" w:rsidP="5889BDE5">
      <w:pPr>
        <w:pStyle w:val="Ttulo2"/>
        <w:spacing w:line="259" w:lineRule="auto"/>
      </w:pPr>
      <w:bookmarkStart w:id="14" w:name="_Toc127521477"/>
      <w:r>
        <w:t>Bonoloto</w:t>
      </w:r>
      <w:bookmarkEnd w:id="14"/>
    </w:p>
    <w:p w14:paraId="5235E431" w14:textId="6893D02C" w:rsidR="34E3015C" w:rsidRDefault="0DDB07D2" w:rsidP="353B9DB5">
      <w:pPr>
        <w:rPr>
          <w:lang w:val="es-ES"/>
        </w:rPr>
      </w:pPr>
      <w:r w:rsidRPr="0DDB07D2">
        <w:rPr>
          <w:rFonts w:eastAsiaTheme="minorEastAsia"/>
          <w:lang w:val="es-ES"/>
        </w:rPr>
        <w:t>El sorteo de la Bonoloto se celebra todos los días de la semana. Cuando el usuario pincha en JUGAR en la BONOLOTO, aparece la siguiente pantalla:</w:t>
      </w:r>
    </w:p>
    <w:p w14:paraId="5CDD9864" w14:textId="313F387B" w:rsidR="34E3015C" w:rsidRDefault="34E3015C" w:rsidP="353B9DB5">
      <w:r>
        <w:rPr>
          <w:noProof/>
        </w:rPr>
        <w:drawing>
          <wp:inline distT="0" distB="0" distL="0" distR="0" wp14:anchorId="00917E56" wp14:editId="2722A139">
            <wp:extent cx="4572000" cy="3790950"/>
            <wp:effectExtent l="0" t="0" r="0" b="0"/>
            <wp:docPr id="787654336" name="Imagen 78765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3790950"/>
                    </a:xfrm>
                    <a:prstGeom prst="rect">
                      <a:avLst/>
                    </a:prstGeom>
                  </pic:spPr>
                </pic:pic>
              </a:graphicData>
            </a:graphic>
          </wp:inline>
        </w:drawing>
      </w:r>
    </w:p>
    <w:p w14:paraId="554BE21E" w14:textId="66AB5022" w:rsidR="34E3015C" w:rsidRDefault="34E3015C" w:rsidP="353B9DB5"/>
    <w:p w14:paraId="359F570C" w14:textId="6C1FE7CB" w:rsidR="34E3015C" w:rsidRDefault="34E3015C" w:rsidP="353B9DB5"/>
    <w:p w14:paraId="2915EBD7" w14:textId="3677048A" w:rsidR="34E3015C" w:rsidRDefault="353B9DB5" w:rsidP="353B9DB5">
      <w:r>
        <w:t>El usuario podrá elegir entre realizar una jugada:</w:t>
      </w:r>
    </w:p>
    <w:p w14:paraId="60693266" w14:textId="4568F81C" w:rsidR="34E3015C" w:rsidRDefault="353B9DB5" w:rsidP="00BD3CEF">
      <w:pPr>
        <w:pStyle w:val="Prrafodelista"/>
        <w:numPr>
          <w:ilvl w:val="0"/>
          <w:numId w:val="7"/>
        </w:numPr>
      </w:pPr>
      <w:r>
        <w:t>Simple o múltiple</w:t>
      </w:r>
    </w:p>
    <w:p w14:paraId="7A1328E6" w14:textId="5C22AD82" w:rsidR="34E3015C" w:rsidRDefault="353B9DB5" w:rsidP="00BD3CEF">
      <w:pPr>
        <w:pStyle w:val="Prrafodelista"/>
        <w:numPr>
          <w:ilvl w:val="0"/>
          <w:numId w:val="7"/>
        </w:numPr>
      </w:pPr>
      <w:r>
        <w:t xml:space="preserve">Manual (el </w:t>
      </w:r>
      <w:r w:rsidRPr="001B711B">
        <w:rPr>
          <w:highlight w:val="yellow"/>
        </w:rPr>
        <w:t>usuario elige los números</w:t>
      </w:r>
      <w:r>
        <w:t>) o aleatoria (los números los elige el sistema)</w:t>
      </w:r>
    </w:p>
    <w:p w14:paraId="5ED877B4" w14:textId="7730A53E" w:rsidR="34E3015C" w:rsidRDefault="34E3015C" w:rsidP="353B9DB5"/>
    <w:p w14:paraId="66FE8B0A" w14:textId="4964E9F6" w:rsidR="0DDB07D2" w:rsidRDefault="0DDB07D2" w:rsidP="0DDB07D2"/>
    <w:p w14:paraId="1766702D" w14:textId="21FE8F8D" w:rsidR="0DDB07D2" w:rsidRDefault="0DDB07D2" w:rsidP="0DDB07D2"/>
    <w:p w14:paraId="38061F18" w14:textId="796C5230" w:rsidR="0DDB07D2" w:rsidRDefault="0DDB07D2" w:rsidP="0DDB07D2"/>
    <w:p w14:paraId="1E084831" w14:textId="32BB75AD" w:rsidR="0DDB07D2" w:rsidRDefault="0DDB07D2" w:rsidP="0DDB07D2"/>
    <w:p w14:paraId="6B2132AA" w14:textId="170C2BE6" w:rsidR="34E3015C" w:rsidRDefault="34E3015C" w:rsidP="353B9DB5"/>
    <w:p w14:paraId="7CF574A1" w14:textId="7DDAD791" w:rsidR="34E3015C" w:rsidRDefault="353B9DB5" w:rsidP="00BD3CEF">
      <w:pPr>
        <w:pStyle w:val="Prrafodelista"/>
        <w:numPr>
          <w:ilvl w:val="0"/>
          <w:numId w:val="8"/>
        </w:numPr>
        <w:rPr>
          <w:rFonts w:eastAsiaTheme="minorEastAsia"/>
          <w:lang w:val="es-ES"/>
        </w:rPr>
      </w:pPr>
      <w:r w:rsidRPr="353B9DB5">
        <w:rPr>
          <w:rFonts w:eastAsiaTheme="minorEastAsia"/>
          <w:lang w:val="es-ES"/>
        </w:rPr>
        <w:t xml:space="preserve">Si el usuario quiere JUGADA </w:t>
      </w:r>
      <w:proofErr w:type="spellStart"/>
      <w:proofErr w:type="gramStart"/>
      <w:r w:rsidRPr="353B9DB5">
        <w:rPr>
          <w:rFonts w:eastAsiaTheme="minorEastAsia"/>
          <w:lang w:val="es-ES"/>
        </w:rPr>
        <w:t>MÚLTIPLE,pincha</w:t>
      </w:r>
      <w:proofErr w:type="spellEnd"/>
      <w:proofErr w:type="gramEnd"/>
      <w:r w:rsidRPr="353B9DB5">
        <w:rPr>
          <w:rFonts w:eastAsiaTheme="minorEastAsia"/>
          <w:lang w:val="es-ES"/>
        </w:rPr>
        <w:t xml:space="preserve"> en el desplegable, y podrá seleccionar un tipo de jugada:</w:t>
      </w:r>
    </w:p>
    <w:p w14:paraId="02D103BA" w14:textId="5AF688EA" w:rsidR="34E3015C" w:rsidRDefault="34E3015C" w:rsidP="353B9DB5">
      <w:r>
        <w:rPr>
          <w:noProof/>
        </w:rPr>
        <w:drawing>
          <wp:inline distT="0" distB="0" distL="0" distR="0" wp14:anchorId="3B1D0063" wp14:editId="620846DF">
            <wp:extent cx="2048907" cy="2962275"/>
            <wp:effectExtent l="0" t="0" r="0" b="0"/>
            <wp:docPr id="369913570" name="Imagen 36991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48907" cy="2962275"/>
                    </a:xfrm>
                    <a:prstGeom prst="rect">
                      <a:avLst/>
                    </a:prstGeom>
                  </pic:spPr>
                </pic:pic>
              </a:graphicData>
            </a:graphic>
          </wp:inline>
        </w:drawing>
      </w:r>
    </w:p>
    <w:p w14:paraId="049BDD76" w14:textId="7F136B4B" w:rsidR="34E3015C" w:rsidRDefault="34E3015C" w:rsidP="353B9DB5"/>
    <w:p w14:paraId="5D73686B" w14:textId="16BDCFF3" w:rsidR="353B9DB5" w:rsidRDefault="353B9DB5" w:rsidP="353B9DB5">
      <w:pPr>
        <w:spacing w:line="257" w:lineRule="auto"/>
        <w:ind w:firstLine="6"/>
      </w:pPr>
      <w:r w:rsidRPr="353B9DB5">
        <w:rPr>
          <w:rFonts w:eastAsiaTheme="minorEastAsia"/>
          <w:lang w:val="es-ES"/>
        </w:rPr>
        <w:t>Insertaremos todas las combinaciones que ofrece la terminal con un desplegable. Indicando número de apuestas total y el importe.</w:t>
      </w:r>
    </w:p>
    <w:p w14:paraId="49000155" w14:textId="73ACC577" w:rsidR="353B9DB5" w:rsidRDefault="353B9DB5" w:rsidP="353B9DB5">
      <w:pPr>
        <w:spacing w:line="257" w:lineRule="auto"/>
        <w:ind w:firstLine="6"/>
        <w:rPr>
          <w:rFonts w:ascii="Calibri" w:eastAsia="Calibri" w:hAnsi="Calibri" w:cs="Calibri"/>
          <w:sz w:val="18"/>
          <w:szCs w:val="18"/>
          <w:lang w:val="es-ES"/>
        </w:rPr>
      </w:pPr>
    </w:p>
    <w:p w14:paraId="5AE60387" w14:textId="3AEE3795"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Si el usuario quiere JUGADA SIMPLE, el número máximo de jugadas que puede realizar en un mismo boleto es el indicado en la parte izquierda superior de la parrilla de números: (en este caso máximo 8 columnas)</w:t>
      </w:r>
    </w:p>
    <w:p w14:paraId="1631CF10" w14:textId="617C76D3" w:rsidR="353B9DB5" w:rsidRDefault="353B9DB5" w:rsidP="353B9DB5">
      <w:pPr>
        <w:spacing w:line="257" w:lineRule="auto"/>
        <w:ind w:firstLine="6"/>
      </w:pPr>
      <w:r>
        <w:rPr>
          <w:noProof/>
        </w:rPr>
        <w:lastRenderedPageBreak/>
        <w:drawing>
          <wp:inline distT="0" distB="0" distL="0" distR="0" wp14:anchorId="73EB78AC" wp14:editId="6D228565">
            <wp:extent cx="1670447" cy="2324100"/>
            <wp:effectExtent l="0" t="0" r="0" b="0"/>
            <wp:docPr id="1678516192" name="Imagen 167851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670447" cy="2324100"/>
                    </a:xfrm>
                    <a:prstGeom prst="rect">
                      <a:avLst/>
                    </a:prstGeom>
                  </pic:spPr>
                </pic:pic>
              </a:graphicData>
            </a:graphic>
          </wp:inline>
        </w:drawing>
      </w:r>
    </w:p>
    <w:p w14:paraId="5BAE2289" w14:textId="4DA6793E" w:rsidR="353B9DB5" w:rsidRDefault="353B9DB5" w:rsidP="353B9DB5">
      <w:pPr>
        <w:spacing w:line="257" w:lineRule="auto"/>
        <w:ind w:firstLine="6"/>
        <w:jc w:val="left"/>
        <w:rPr>
          <w:rFonts w:eastAsiaTheme="minorEastAsia"/>
          <w:lang w:val="es-ES"/>
        </w:rPr>
      </w:pPr>
      <w:r w:rsidRPr="353B9DB5">
        <w:rPr>
          <w:rFonts w:eastAsiaTheme="minorEastAsia"/>
          <w:lang w:val="es-ES"/>
        </w:rPr>
        <w:t>Con las flechas laterales puede configurar el resto de apuestas.</w:t>
      </w:r>
    </w:p>
    <w:p w14:paraId="07621C41" w14:textId="4A25DF1D" w:rsidR="353B9DB5" w:rsidRDefault="353B9DB5" w:rsidP="353B9DB5">
      <w:pPr>
        <w:spacing w:line="257" w:lineRule="auto"/>
        <w:ind w:firstLine="6"/>
        <w:jc w:val="left"/>
        <w:rPr>
          <w:rFonts w:eastAsiaTheme="minorEastAsia"/>
          <w:lang w:val="es-ES"/>
        </w:rPr>
      </w:pPr>
    </w:p>
    <w:p w14:paraId="36574F2D" w14:textId="01918885" w:rsidR="353B9DB5" w:rsidRDefault="353B9DB5" w:rsidP="353B9DB5">
      <w:pPr>
        <w:spacing w:line="257" w:lineRule="auto"/>
        <w:ind w:firstLine="6"/>
        <w:jc w:val="left"/>
        <w:rPr>
          <w:rFonts w:eastAsiaTheme="minorEastAsia"/>
          <w:lang w:val="es-ES"/>
        </w:rPr>
      </w:pPr>
    </w:p>
    <w:p w14:paraId="12EB7FCD" w14:textId="43E0B4DE"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Si pincha en COMO JUGAR:</w:t>
      </w:r>
    </w:p>
    <w:p w14:paraId="2B3BA46E" w14:textId="4FB7EC19" w:rsidR="353B9DB5" w:rsidRDefault="353B9DB5" w:rsidP="353B9DB5">
      <w:pPr>
        <w:spacing w:line="257" w:lineRule="auto"/>
        <w:rPr>
          <w:rFonts w:eastAsiaTheme="minorEastAsia"/>
          <w:lang w:val="es-ES"/>
        </w:rPr>
      </w:pPr>
      <w:r w:rsidRPr="353B9DB5">
        <w:rPr>
          <w:rFonts w:eastAsiaTheme="minorEastAsia"/>
          <w:lang w:val="es-ES"/>
        </w:rPr>
        <w:t>Aparecerá una ventana emergente con la información del juego:</w:t>
      </w:r>
    </w:p>
    <w:p w14:paraId="61D38561" w14:textId="7429A967" w:rsidR="353B9DB5" w:rsidRDefault="353B9DB5" w:rsidP="353B9DB5">
      <w:pPr>
        <w:spacing w:line="257" w:lineRule="auto"/>
        <w:rPr>
          <w:rFonts w:eastAsiaTheme="minorEastAsia"/>
          <w:color w:val="0070C0"/>
          <w:lang w:val="es-ES"/>
        </w:rPr>
      </w:pPr>
      <w:r w:rsidRPr="353B9DB5">
        <w:rPr>
          <w:rFonts w:eastAsiaTheme="minorEastAsia"/>
          <w:color w:val="0070C0"/>
          <w:lang w:val="es-ES"/>
        </w:rPr>
        <w:t>Cada apuesta de Bonoloto consiste en seleccionar 6 números de una tabla de 49 (números del 1 al 49). En Bonoloto se destina el 55 % de la recaudación a premios.</w:t>
      </w:r>
    </w:p>
    <w:p w14:paraId="3EDF0669" w14:textId="1F1FB24D" w:rsidR="353B9DB5" w:rsidRDefault="353B9DB5" w:rsidP="353B9DB5">
      <w:pPr>
        <w:spacing w:line="257" w:lineRule="auto"/>
        <w:rPr>
          <w:rFonts w:eastAsiaTheme="minorEastAsia"/>
          <w:color w:val="0070C0"/>
          <w:lang w:val="es-ES"/>
        </w:rPr>
      </w:pPr>
      <w:r w:rsidRPr="353B9DB5">
        <w:rPr>
          <w:rFonts w:eastAsiaTheme="minorEastAsia"/>
          <w:color w:val="0070C0"/>
          <w:lang w:val="es-ES"/>
        </w:rPr>
        <w:t>¿CÓMO SE JUEGA?</w:t>
      </w:r>
    </w:p>
    <w:p w14:paraId="27F783A1" w14:textId="5D01C137" w:rsidR="353B9DB5" w:rsidRDefault="0DDB07D2" w:rsidP="00BD3CEF">
      <w:pPr>
        <w:pStyle w:val="Prrafodelista"/>
        <w:numPr>
          <w:ilvl w:val="0"/>
          <w:numId w:val="6"/>
        </w:numPr>
        <w:spacing w:line="257" w:lineRule="auto"/>
        <w:rPr>
          <w:rFonts w:eastAsiaTheme="minorEastAsia"/>
          <w:color w:val="0070C0"/>
          <w:lang w:val="es-ES"/>
        </w:rPr>
      </w:pPr>
      <w:r w:rsidRPr="0DDB07D2">
        <w:rPr>
          <w:rFonts w:eastAsiaTheme="minorEastAsia"/>
          <w:color w:val="0070C0"/>
          <w:lang w:val="es-ES"/>
        </w:rPr>
        <w:t>Elige día o días del sorteo que quieres jugar (hay sorteos de lunes a domingo)</w:t>
      </w:r>
    </w:p>
    <w:p w14:paraId="13A4A592" w14:textId="4C962B1F" w:rsidR="353B9DB5" w:rsidRDefault="353B9DB5" w:rsidP="00BD3CEF">
      <w:pPr>
        <w:pStyle w:val="Prrafodelista"/>
        <w:numPr>
          <w:ilvl w:val="0"/>
          <w:numId w:val="6"/>
        </w:numPr>
        <w:spacing w:line="257" w:lineRule="auto"/>
        <w:rPr>
          <w:rFonts w:eastAsiaTheme="minorEastAsia"/>
          <w:color w:val="0070C0"/>
          <w:lang w:val="es-ES"/>
        </w:rPr>
      </w:pPr>
      <w:r w:rsidRPr="353B9DB5">
        <w:rPr>
          <w:rFonts w:eastAsiaTheme="minorEastAsia"/>
          <w:color w:val="0070C0"/>
          <w:lang w:val="es-ES"/>
        </w:rPr>
        <w:t xml:space="preserve">Elige la combinación de 6 números que deseas jugas o clica en aleatoria para que </w:t>
      </w:r>
      <w:proofErr w:type="spellStart"/>
      <w:r w:rsidRPr="353B9DB5">
        <w:rPr>
          <w:rFonts w:eastAsiaTheme="minorEastAsia"/>
          <w:color w:val="0070C0"/>
          <w:lang w:val="es-ES"/>
        </w:rPr>
        <w:t>Lottup</w:t>
      </w:r>
      <w:proofErr w:type="spellEnd"/>
      <w:r w:rsidRPr="353B9DB5">
        <w:rPr>
          <w:rFonts w:eastAsiaTheme="minorEastAsia"/>
          <w:color w:val="0070C0"/>
          <w:lang w:val="es-ES"/>
        </w:rPr>
        <w:t xml:space="preserve"> elija por ti.</w:t>
      </w:r>
    </w:p>
    <w:p w14:paraId="0B1B1D0E" w14:textId="50A52F36" w:rsidR="353B9DB5" w:rsidRDefault="353B9DB5" w:rsidP="00BD3CEF">
      <w:pPr>
        <w:pStyle w:val="Prrafodelista"/>
        <w:numPr>
          <w:ilvl w:val="0"/>
          <w:numId w:val="6"/>
        </w:numPr>
        <w:spacing w:line="257" w:lineRule="auto"/>
        <w:rPr>
          <w:rFonts w:eastAsiaTheme="minorEastAsia"/>
          <w:color w:val="0070C0"/>
          <w:lang w:val="es-ES"/>
        </w:rPr>
      </w:pPr>
      <w:r w:rsidRPr="353B9DB5">
        <w:rPr>
          <w:rFonts w:eastAsiaTheme="minorEastAsia"/>
          <w:color w:val="0070C0"/>
          <w:lang w:val="es-ES"/>
        </w:rPr>
        <w:t xml:space="preserve">Puedes jugar hasta 8 combinaciones de 6 números de una sola vez o una combinación de más números, es decir, una apuesta múltiple. Existen varios tipos de apuestas múltiples, por </w:t>
      </w:r>
      <w:proofErr w:type="gramStart"/>
      <w:r w:rsidRPr="353B9DB5">
        <w:rPr>
          <w:rFonts w:eastAsiaTheme="minorEastAsia"/>
          <w:color w:val="0070C0"/>
          <w:lang w:val="es-ES"/>
        </w:rPr>
        <w:t>ejemplo</w:t>
      </w:r>
      <w:proofErr w:type="gramEnd"/>
      <w:r w:rsidRPr="353B9DB5">
        <w:rPr>
          <w:rFonts w:eastAsiaTheme="minorEastAsia"/>
          <w:color w:val="0070C0"/>
          <w:lang w:val="es-ES"/>
        </w:rPr>
        <w:t xml:space="preserve"> una puesta de 8 números, correspondiente a 28 apuestas.</w:t>
      </w:r>
    </w:p>
    <w:p w14:paraId="2D69B10C" w14:textId="1DA3C4D8" w:rsidR="353B9DB5" w:rsidRDefault="353B9DB5" w:rsidP="00BD3CEF">
      <w:pPr>
        <w:pStyle w:val="Prrafodelista"/>
        <w:numPr>
          <w:ilvl w:val="0"/>
          <w:numId w:val="6"/>
        </w:numPr>
        <w:spacing w:line="257" w:lineRule="auto"/>
        <w:rPr>
          <w:rFonts w:eastAsiaTheme="minorEastAsia"/>
          <w:color w:val="0070C0"/>
          <w:lang w:val="es-ES"/>
        </w:rPr>
      </w:pPr>
      <w:r w:rsidRPr="353B9DB5">
        <w:rPr>
          <w:rFonts w:eastAsiaTheme="minorEastAsia"/>
          <w:color w:val="0070C0"/>
          <w:lang w:val="es-ES"/>
        </w:rPr>
        <w:t>Puedes abonarte para realizar la misma apuesta todas las semanas.</w:t>
      </w:r>
    </w:p>
    <w:p w14:paraId="26193F88" w14:textId="1C8D26C0" w:rsidR="353B9DB5" w:rsidRDefault="353B9DB5" w:rsidP="00BD3CEF">
      <w:pPr>
        <w:pStyle w:val="Prrafodelista"/>
        <w:numPr>
          <w:ilvl w:val="0"/>
          <w:numId w:val="6"/>
        </w:numPr>
        <w:spacing w:line="257" w:lineRule="auto"/>
        <w:rPr>
          <w:rFonts w:eastAsiaTheme="minorEastAsia"/>
          <w:color w:val="0070C0"/>
          <w:lang w:val="es-ES"/>
        </w:rPr>
      </w:pPr>
      <w:r w:rsidRPr="353B9DB5">
        <w:rPr>
          <w:rFonts w:eastAsiaTheme="minorEastAsia"/>
          <w:color w:val="0070C0"/>
          <w:lang w:val="es-ES"/>
        </w:rPr>
        <w:t>Clica en jugar para finalizar tu apuesta o apuestas elegidas.</w:t>
      </w:r>
    </w:p>
    <w:p w14:paraId="7FD1FA03" w14:textId="3C05AC98" w:rsidR="353B9DB5" w:rsidRDefault="353B9DB5" w:rsidP="353B9DB5">
      <w:pPr>
        <w:spacing w:line="257" w:lineRule="auto"/>
        <w:rPr>
          <w:rFonts w:eastAsiaTheme="minorEastAsia"/>
          <w:lang w:val="es-ES"/>
        </w:rPr>
      </w:pPr>
    </w:p>
    <w:p w14:paraId="5F057BB8" w14:textId="40DFFA02" w:rsidR="353B9DB5" w:rsidRDefault="353B9DB5" w:rsidP="353B9DB5">
      <w:pPr>
        <w:spacing w:line="257" w:lineRule="auto"/>
        <w:rPr>
          <w:rFonts w:eastAsiaTheme="minorEastAsia"/>
          <w:lang w:val="es-ES"/>
        </w:rPr>
      </w:pPr>
    </w:p>
    <w:p w14:paraId="3BF62512" w14:textId="5ADA64B9"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Una vez seleccionadas las casillas, el usuario podrá elegir una o varias fechas de sorteos.</w:t>
      </w:r>
    </w:p>
    <w:p w14:paraId="46D7A769" w14:textId="2D6C7DA3" w:rsidR="353B9DB5" w:rsidRDefault="353B9DB5" w:rsidP="353B9DB5">
      <w:pPr>
        <w:spacing w:line="257" w:lineRule="auto"/>
      </w:pPr>
    </w:p>
    <w:p w14:paraId="28D672BD" w14:textId="5D9A19FE" w:rsidR="353B9DB5" w:rsidRDefault="353B9DB5" w:rsidP="353B9DB5">
      <w:r>
        <w:rPr>
          <w:noProof/>
        </w:rPr>
        <w:drawing>
          <wp:inline distT="0" distB="0" distL="0" distR="0" wp14:anchorId="0F0C762C" wp14:editId="61412DBC">
            <wp:extent cx="2579914" cy="752475"/>
            <wp:effectExtent l="0" t="0" r="0" b="0"/>
            <wp:docPr id="458560256" name="Imagen 45856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579914" cy="752475"/>
                    </a:xfrm>
                    <a:prstGeom prst="rect">
                      <a:avLst/>
                    </a:prstGeom>
                  </pic:spPr>
                </pic:pic>
              </a:graphicData>
            </a:graphic>
          </wp:inline>
        </w:drawing>
      </w:r>
    </w:p>
    <w:p w14:paraId="759D7336" w14:textId="6AEE4B72" w:rsidR="353B9DB5" w:rsidRDefault="353B9DB5" w:rsidP="353B9DB5"/>
    <w:p w14:paraId="029C1877" w14:textId="750368AF" w:rsidR="353B9DB5" w:rsidRDefault="353B9DB5" w:rsidP="00BD3CEF">
      <w:pPr>
        <w:pStyle w:val="Prrafodelista"/>
        <w:numPr>
          <w:ilvl w:val="0"/>
          <w:numId w:val="8"/>
        </w:numPr>
        <w:rPr>
          <w:rFonts w:eastAsiaTheme="minorEastAsia"/>
          <w:lang w:val="es-ES"/>
        </w:rPr>
      </w:pPr>
      <w:r w:rsidRPr="353B9DB5">
        <w:rPr>
          <w:rFonts w:eastAsiaTheme="minorEastAsia"/>
          <w:lang w:val="es-ES"/>
        </w:rPr>
        <w:t xml:space="preserve">si desea abonarse a esa apuesta. Aparecerá una </w:t>
      </w:r>
      <w:r w:rsidRPr="001B711B">
        <w:rPr>
          <w:rFonts w:eastAsiaTheme="minorEastAsia"/>
          <w:highlight w:val="yellow"/>
          <w:lang w:val="es-ES"/>
        </w:rPr>
        <w:t>ventana emergente</w:t>
      </w:r>
      <w:r w:rsidRPr="353B9DB5">
        <w:rPr>
          <w:rFonts w:eastAsiaTheme="minorEastAsia"/>
          <w:lang w:val="es-ES"/>
        </w:rPr>
        <w:t xml:space="preserve"> con la siguiente información.</w:t>
      </w:r>
    </w:p>
    <w:p w14:paraId="3B2DCF9C" w14:textId="308A958B" w:rsidR="353B9DB5" w:rsidRDefault="353B9DB5" w:rsidP="353B9DB5">
      <w:pPr>
        <w:rPr>
          <w:rFonts w:eastAsiaTheme="minorEastAsia"/>
          <w:color w:val="0070C0"/>
          <w:lang w:val="es-ES"/>
        </w:rPr>
      </w:pPr>
      <w:r w:rsidRPr="353B9DB5">
        <w:rPr>
          <w:rFonts w:eastAsiaTheme="minorEastAsia"/>
          <w:color w:val="0070C0"/>
          <w:lang w:val="es-ES"/>
        </w:rPr>
        <w:t>¿Quieres abonarte? i</w:t>
      </w:r>
    </w:p>
    <w:p w14:paraId="19749E36" w14:textId="5E74714B" w:rsidR="353B9DB5" w:rsidRDefault="353B9DB5" w:rsidP="353B9DB5">
      <w:pPr>
        <w:rPr>
          <w:rFonts w:eastAsiaTheme="minorEastAsia"/>
          <w:color w:val="0070C0"/>
          <w:lang w:val="es-ES"/>
        </w:rPr>
      </w:pPr>
      <w:r w:rsidRPr="353B9DB5">
        <w:rPr>
          <w:rFonts w:eastAsiaTheme="minorEastAsia"/>
          <w:color w:val="0070C0"/>
          <w:lang w:val="es-ES"/>
        </w:rPr>
        <w:t>Para que no se te pase ningún sorteo, puedes abonarte y cada vez que se celebre un sorteo te generaremos automáticamente un nuevo boleto con las mismas condiciones para el próximo día. Si juegas de manera aleatoria, el abono se creará con las mismas combinaciones de números. Podrás darte de baja cuando quieras desde “Mis boletos”. En el caso de que te quedes sin saldo el abono se cancelará automáticamente.</w:t>
      </w:r>
    </w:p>
    <w:p w14:paraId="5CF1EAB1" w14:textId="5A372BE1" w:rsidR="353B9DB5" w:rsidRDefault="353B9DB5" w:rsidP="353B9DB5"/>
    <w:p w14:paraId="4946FB7D" w14:textId="011007A0" w:rsidR="353B9DB5" w:rsidRDefault="353B9DB5" w:rsidP="353B9DB5"/>
    <w:p w14:paraId="09FCD028" w14:textId="412D1C28" w:rsidR="5889BDE5" w:rsidRDefault="5889BDE5" w:rsidP="5889BDE5">
      <w:pPr>
        <w:pStyle w:val="Ttulo2"/>
        <w:spacing w:line="259" w:lineRule="auto"/>
      </w:pPr>
    </w:p>
    <w:p w14:paraId="363EC899" w14:textId="666F05F2" w:rsidR="0DDB07D2" w:rsidRDefault="0DDB07D2" w:rsidP="0DDB07D2"/>
    <w:p w14:paraId="6636AB7A" w14:textId="3770F6B7" w:rsidR="353B9DB5" w:rsidRDefault="43779BEF" w:rsidP="5889BDE5">
      <w:pPr>
        <w:pStyle w:val="Ttulo2"/>
        <w:spacing w:line="259" w:lineRule="auto"/>
      </w:pPr>
      <w:bookmarkStart w:id="15" w:name="_Toc127521478"/>
      <w:r>
        <w:t>Proceso de compra: Flujo de pantallas común en todos los juegos.</w:t>
      </w:r>
      <w:bookmarkEnd w:id="15"/>
    </w:p>
    <w:p w14:paraId="62918259" w14:textId="6676890B" w:rsidR="353B9DB5" w:rsidRDefault="353B9DB5" w:rsidP="353B9DB5"/>
    <w:p w14:paraId="4B95231F" w14:textId="22570071" w:rsidR="353B9DB5" w:rsidRDefault="353B9DB5" w:rsidP="00BD3CEF">
      <w:pPr>
        <w:pStyle w:val="Prrafodelista"/>
        <w:numPr>
          <w:ilvl w:val="0"/>
          <w:numId w:val="8"/>
        </w:numPr>
        <w:rPr>
          <w:rFonts w:eastAsiaTheme="minorEastAsia"/>
          <w:lang w:val="es-ES"/>
        </w:rPr>
      </w:pPr>
      <w:r w:rsidRPr="353B9DB5">
        <w:rPr>
          <w:rFonts w:eastAsiaTheme="minorEastAsia"/>
          <w:lang w:val="es-ES"/>
        </w:rPr>
        <w:t>Cuando el usuario haya elegido una jugada simple o un tipo de jugada múltiple y selecciona varias fechas, se recalcula el precio “A pagar”</w:t>
      </w:r>
    </w:p>
    <w:p w14:paraId="32D38335" w14:textId="1C444432" w:rsidR="353B9DB5" w:rsidRDefault="353B9DB5" w:rsidP="353B9DB5">
      <w:pPr>
        <w:rPr>
          <w:rFonts w:ascii="Calibri" w:eastAsia="Calibri" w:hAnsi="Calibri" w:cs="Calibri"/>
          <w:sz w:val="18"/>
          <w:szCs w:val="18"/>
          <w:lang w:val="es-ES"/>
        </w:rPr>
      </w:pPr>
    </w:p>
    <w:p w14:paraId="13D94823" w14:textId="5D822E3B" w:rsidR="353B9DB5" w:rsidRDefault="353B9DB5" w:rsidP="353B9DB5">
      <w:r>
        <w:rPr>
          <w:noProof/>
        </w:rPr>
        <w:drawing>
          <wp:inline distT="0" distB="0" distL="0" distR="0" wp14:anchorId="249243A4" wp14:editId="28875011">
            <wp:extent cx="3124200" cy="794068"/>
            <wp:effectExtent l="0" t="0" r="0" b="0"/>
            <wp:docPr id="1866103028" name="Imagen 186610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4200" cy="794068"/>
                    </a:xfrm>
                    <a:prstGeom prst="rect">
                      <a:avLst/>
                    </a:prstGeom>
                  </pic:spPr>
                </pic:pic>
              </a:graphicData>
            </a:graphic>
          </wp:inline>
        </w:drawing>
      </w:r>
    </w:p>
    <w:p w14:paraId="0702F9C7" w14:textId="4AE941C2" w:rsidR="353B9DB5" w:rsidRDefault="353B9DB5" w:rsidP="353B9DB5"/>
    <w:p w14:paraId="73892DF0" w14:textId="691DC9FC" w:rsidR="353B9DB5" w:rsidRDefault="353B9DB5" w:rsidP="00BD3CEF">
      <w:pPr>
        <w:pStyle w:val="Prrafodelista"/>
        <w:numPr>
          <w:ilvl w:val="0"/>
          <w:numId w:val="8"/>
        </w:numPr>
        <w:tabs>
          <w:tab w:val="left" w:pos="1519"/>
        </w:tabs>
        <w:spacing w:line="259" w:lineRule="auto"/>
        <w:rPr>
          <w:rFonts w:eastAsiaTheme="minorEastAsia"/>
          <w:lang w:val="es-ES"/>
        </w:rPr>
      </w:pPr>
      <w:r w:rsidRPr="353B9DB5">
        <w:rPr>
          <w:rFonts w:eastAsiaTheme="minorEastAsia"/>
          <w:lang w:val="es-ES"/>
        </w:rPr>
        <w:t>El usuario tendrá visible su saldo disponible.</w:t>
      </w:r>
    </w:p>
    <w:p w14:paraId="5F41EA0F" w14:textId="4C999B37" w:rsidR="353B9DB5" w:rsidRDefault="5889BDE5" w:rsidP="353B9DB5">
      <w:pPr>
        <w:spacing w:line="259" w:lineRule="auto"/>
        <w:rPr>
          <w:rFonts w:eastAsiaTheme="minorEastAsia"/>
          <w:lang w:val="es-ES"/>
        </w:rPr>
      </w:pPr>
      <w:r w:rsidRPr="5889BDE5">
        <w:rPr>
          <w:rFonts w:eastAsiaTheme="minorEastAsia"/>
          <w:lang w:val="es-ES"/>
        </w:rPr>
        <w:t>Cuando el usuario compra su apuesta siempre saldrá una ventana emergente, para que el usuario sepa que se va a usar su saldo para pagar el boleto.</w:t>
      </w:r>
    </w:p>
    <w:p w14:paraId="3EFB818D" w14:textId="1C33406C" w:rsidR="5889BDE5" w:rsidRDefault="5889BDE5" w:rsidP="5889BDE5">
      <w:pPr>
        <w:spacing w:line="257" w:lineRule="auto"/>
        <w:rPr>
          <w:rFonts w:eastAsiaTheme="minorEastAsia"/>
          <w:lang w:val="es-ES"/>
        </w:rPr>
      </w:pPr>
      <w:r w:rsidRPr="5889BDE5">
        <w:rPr>
          <w:rFonts w:eastAsiaTheme="minorEastAsia"/>
          <w:lang w:val="es-ES"/>
        </w:rPr>
        <w:t>Se podría dar el siguiente caso:</w:t>
      </w:r>
    </w:p>
    <w:p w14:paraId="2FB56F3D" w14:textId="573BB531" w:rsidR="5889BDE5" w:rsidRDefault="5889BDE5" w:rsidP="5889BDE5">
      <w:pPr>
        <w:spacing w:line="257" w:lineRule="auto"/>
        <w:rPr>
          <w:rFonts w:eastAsiaTheme="minorEastAsia"/>
          <w:lang w:val="es-ES"/>
        </w:rPr>
      </w:pPr>
      <w:r w:rsidRPr="5889BDE5">
        <w:rPr>
          <w:rFonts w:eastAsiaTheme="minorEastAsia"/>
          <w:lang w:val="es-ES"/>
        </w:rPr>
        <w:lastRenderedPageBreak/>
        <w:t xml:space="preserve">Si el usuario quiere </w:t>
      </w:r>
      <w:proofErr w:type="gramStart"/>
      <w:r w:rsidRPr="5889BDE5">
        <w:rPr>
          <w:rFonts w:eastAsiaTheme="minorEastAsia"/>
          <w:lang w:val="es-ES"/>
        </w:rPr>
        <w:t>jugar</w:t>
      </w:r>
      <w:proofErr w:type="gramEnd"/>
      <w:r w:rsidRPr="5889BDE5">
        <w:rPr>
          <w:rFonts w:eastAsiaTheme="minorEastAsia"/>
          <w:lang w:val="es-ES"/>
        </w:rPr>
        <w:t xml:space="preserve"> pero no tiene saldo, cuando haya terminado su apuesta, aparecerá otra ventana emergente que diga:  No hay saldo suficiente, ¿recargar? Entonces le redirecciona a la pantalla saldo.</w:t>
      </w:r>
    </w:p>
    <w:p w14:paraId="1CC36098" w14:textId="53CB924E" w:rsidR="5889BDE5" w:rsidRDefault="5889BDE5" w:rsidP="5889BDE5">
      <w:pPr>
        <w:spacing w:line="257" w:lineRule="auto"/>
        <w:rPr>
          <w:rFonts w:eastAsiaTheme="minorEastAsia"/>
          <w:lang w:val="es-ES"/>
        </w:rPr>
      </w:pPr>
      <w:r w:rsidRPr="5889BDE5">
        <w:rPr>
          <w:rFonts w:eastAsiaTheme="minorEastAsia"/>
          <w:lang w:val="es-ES"/>
        </w:rPr>
        <w:t xml:space="preserve">Tras ese mensaje, si el usuario no hace la recarga en 1 hora </w:t>
      </w:r>
      <w:proofErr w:type="spellStart"/>
      <w:r w:rsidRPr="5889BDE5">
        <w:rPr>
          <w:rFonts w:eastAsiaTheme="minorEastAsia"/>
          <w:lang w:val="es-ES"/>
        </w:rPr>
        <w:t>aprox</w:t>
      </w:r>
      <w:proofErr w:type="spellEnd"/>
      <w:r w:rsidRPr="5889BDE5">
        <w:rPr>
          <w:rFonts w:eastAsiaTheme="minorEastAsia"/>
          <w:lang w:val="es-ES"/>
        </w:rPr>
        <w:t xml:space="preserve">, recibirá un mensaje </w:t>
      </w:r>
      <w:proofErr w:type="spellStart"/>
      <w:r w:rsidRPr="5889BDE5">
        <w:rPr>
          <w:rFonts w:eastAsiaTheme="minorEastAsia"/>
          <w:lang w:val="es-ES"/>
        </w:rPr>
        <w:t>push</w:t>
      </w:r>
      <w:proofErr w:type="spellEnd"/>
      <w:r w:rsidRPr="5889BDE5">
        <w:rPr>
          <w:rFonts w:eastAsiaTheme="minorEastAsia"/>
          <w:lang w:val="es-ES"/>
        </w:rPr>
        <w:t>: “Recuerda recargar tu saldo para poder realizar tus jugadas favoritas”.</w:t>
      </w:r>
    </w:p>
    <w:p w14:paraId="5FFB9DFA" w14:textId="490E4ABA" w:rsidR="0DDB07D2" w:rsidRDefault="0DDB07D2" w:rsidP="0DDB07D2">
      <w:pPr>
        <w:spacing w:line="259" w:lineRule="auto"/>
        <w:rPr>
          <w:rFonts w:eastAsiaTheme="minorEastAsia"/>
          <w:lang w:val="es-ES"/>
        </w:rPr>
      </w:pPr>
    </w:p>
    <w:p w14:paraId="4368D0F4" w14:textId="09F961B1" w:rsidR="353B9DB5" w:rsidRDefault="353B9DB5" w:rsidP="353B9DB5">
      <w:pPr>
        <w:spacing w:line="259" w:lineRule="auto"/>
      </w:pPr>
      <w:r>
        <w:rPr>
          <w:noProof/>
        </w:rPr>
        <w:drawing>
          <wp:inline distT="0" distB="0" distL="0" distR="0" wp14:anchorId="7CD212A6" wp14:editId="277EEFB0">
            <wp:extent cx="1453866" cy="2247900"/>
            <wp:effectExtent l="0" t="0" r="0" b="0"/>
            <wp:docPr id="1793066163" name="Imagen 179306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453866" cy="2247900"/>
                    </a:xfrm>
                    <a:prstGeom prst="rect">
                      <a:avLst/>
                    </a:prstGeom>
                  </pic:spPr>
                </pic:pic>
              </a:graphicData>
            </a:graphic>
          </wp:inline>
        </w:drawing>
      </w:r>
    </w:p>
    <w:p w14:paraId="3F75707F" w14:textId="35487220" w:rsidR="0DDB07D2" w:rsidRDefault="0DDB07D2" w:rsidP="0DDB07D2">
      <w:pPr>
        <w:spacing w:line="259" w:lineRule="auto"/>
      </w:pPr>
    </w:p>
    <w:p w14:paraId="3BA9EC6B" w14:textId="2532A200" w:rsidR="0DDB07D2" w:rsidRDefault="0DDB07D2" w:rsidP="0DDB07D2">
      <w:pPr>
        <w:spacing w:line="259" w:lineRule="auto"/>
      </w:pPr>
    </w:p>
    <w:p w14:paraId="3DCDE54C" w14:textId="14E5AAD3" w:rsidR="353B9DB5" w:rsidRDefault="353B9DB5" w:rsidP="353B9DB5">
      <w:pPr>
        <w:spacing w:line="259" w:lineRule="auto"/>
      </w:pPr>
    </w:p>
    <w:p w14:paraId="27C26F57" w14:textId="4D3670BD"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Cuando el usuario ha finalizado la compra, recibe el primer ticket con un mensaje emergente “COMPRA REALIZADA” (indicando el importe) con un “ACEPTAR”:</w:t>
      </w:r>
    </w:p>
    <w:p w14:paraId="71C3006F" w14:textId="0E6657A0" w:rsidR="353B9DB5" w:rsidRDefault="353B9DB5" w:rsidP="353B9DB5">
      <w:pPr>
        <w:spacing w:line="259" w:lineRule="auto"/>
      </w:pPr>
      <w:r>
        <w:rPr>
          <w:noProof/>
        </w:rPr>
        <w:drawing>
          <wp:inline distT="0" distB="0" distL="0" distR="0" wp14:anchorId="15158CF4" wp14:editId="03C93EC6">
            <wp:extent cx="974128" cy="2124075"/>
            <wp:effectExtent l="0" t="0" r="0" b="0"/>
            <wp:docPr id="358402299" name="Imagen 35840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974128" cy="2124075"/>
                    </a:xfrm>
                    <a:prstGeom prst="rect">
                      <a:avLst/>
                    </a:prstGeom>
                  </pic:spPr>
                </pic:pic>
              </a:graphicData>
            </a:graphic>
          </wp:inline>
        </w:drawing>
      </w:r>
      <w:r>
        <w:rPr>
          <w:noProof/>
        </w:rPr>
        <w:drawing>
          <wp:inline distT="0" distB="0" distL="0" distR="0" wp14:anchorId="64609EB2" wp14:editId="14642240">
            <wp:extent cx="1389006" cy="826689"/>
            <wp:effectExtent l="0" t="0" r="0" b="0"/>
            <wp:docPr id="1423994568" name="Imagen 1423994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389006" cy="826689"/>
                    </a:xfrm>
                    <a:prstGeom prst="rect">
                      <a:avLst/>
                    </a:prstGeom>
                  </pic:spPr>
                </pic:pic>
              </a:graphicData>
            </a:graphic>
          </wp:inline>
        </w:drawing>
      </w:r>
    </w:p>
    <w:p w14:paraId="42FF4F25" w14:textId="28D8F404" w:rsidR="353B9DB5" w:rsidRDefault="353B9DB5" w:rsidP="353B9DB5">
      <w:pPr>
        <w:spacing w:line="259" w:lineRule="auto"/>
      </w:pPr>
    </w:p>
    <w:p w14:paraId="1626EC32" w14:textId="76D1507D" w:rsidR="353B9DB5" w:rsidRDefault="353B9DB5" w:rsidP="353B9DB5">
      <w:pPr>
        <w:tabs>
          <w:tab w:val="left" w:pos="2460"/>
        </w:tabs>
        <w:spacing w:line="257" w:lineRule="auto"/>
        <w:rPr>
          <w:rFonts w:eastAsiaTheme="minorEastAsia"/>
          <w:lang w:val="es-ES"/>
        </w:rPr>
      </w:pPr>
      <w:r w:rsidRPr="353B9DB5">
        <w:rPr>
          <w:rFonts w:eastAsiaTheme="minorEastAsia"/>
          <w:lang w:val="es-ES"/>
        </w:rPr>
        <w:t xml:space="preserve">Este es un ejemplo de una apuesta </w:t>
      </w:r>
      <w:proofErr w:type="gramStart"/>
      <w:r w:rsidRPr="353B9DB5">
        <w:rPr>
          <w:rFonts w:eastAsiaTheme="minorEastAsia"/>
          <w:lang w:val="es-ES"/>
        </w:rPr>
        <w:t>de  primitiva</w:t>
      </w:r>
      <w:proofErr w:type="gramEnd"/>
      <w:r w:rsidRPr="353B9DB5">
        <w:rPr>
          <w:rFonts w:eastAsiaTheme="minorEastAsia"/>
          <w:lang w:val="es-ES"/>
        </w:rPr>
        <w:t xml:space="preserve"> Una vez validada la apuesta.</w:t>
      </w:r>
    </w:p>
    <w:p w14:paraId="27093BA2" w14:textId="7D90FB5D" w:rsidR="353B9DB5" w:rsidRDefault="353B9DB5" w:rsidP="353B9DB5">
      <w:pPr>
        <w:tabs>
          <w:tab w:val="left" w:pos="4995"/>
        </w:tabs>
        <w:spacing w:line="257" w:lineRule="auto"/>
        <w:rPr>
          <w:rFonts w:eastAsiaTheme="minorEastAsia"/>
          <w:lang w:val="es-ES"/>
        </w:rPr>
      </w:pPr>
      <w:r w:rsidRPr="353B9DB5">
        <w:rPr>
          <w:rFonts w:eastAsiaTheme="minorEastAsia"/>
          <w:lang w:val="es-ES"/>
        </w:rPr>
        <w:t xml:space="preserve">→ Cuando un jugador elige jugar 2 o más columnas de bonoloto, es un ÚNICO boleto con 2 o más apuestas. </w:t>
      </w:r>
    </w:p>
    <w:p w14:paraId="3E9DF6E8" w14:textId="537E8FF7" w:rsidR="353B9DB5" w:rsidRDefault="353B9DB5" w:rsidP="353B9DB5">
      <w:pPr>
        <w:tabs>
          <w:tab w:val="left" w:pos="4995"/>
        </w:tabs>
        <w:spacing w:line="257" w:lineRule="auto"/>
        <w:rPr>
          <w:rFonts w:eastAsiaTheme="minorEastAsia"/>
          <w:lang w:val="es-ES"/>
        </w:rPr>
      </w:pPr>
      <w:r w:rsidRPr="353B9DB5">
        <w:rPr>
          <w:rFonts w:eastAsiaTheme="minorEastAsia"/>
          <w:lang w:val="es-ES"/>
        </w:rPr>
        <w:t>El número de reintegro puede seleccionarlo el usuario. Es un único número por cada boleto.</w:t>
      </w:r>
    </w:p>
    <w:p w14:paraId="1014C5EC" w14:textId="7920DB13" w:rsidR="353B9DB5" w:rsidRDefault="353B9DB5" w:rsidP="353B9DB5">
      <w:pPr>
        <w:spacing w:line="257" w:lineRule="auto"/>
        <w:rPr>
          <w:rFonts w:eastAsiaTheme="minorEastAsia"/>
          <w:lang w:val="es-ES"/>
        </w:rPr>
      </w:pPr>
      <w:r w:rsidRPr="353B9DB5">
        <w:rPr>
          <w:rFonts w:eastAsiaTheme="minorEastAsia"/>
          <w:lang w:val="es-ES"/>
        </w:rPr>
        <w:t xml:space="preserve">→ En el caso de la BONOLOTO, el usuario debe seleccionar como mínimo dos apuestas con 6 números cada una, ya que la jugada mínima es de 1€. </w:t>
      </w:r>
    </w:p>
    <w:p w14:paraId="03B95D34" w14:textId="7F991A89" w:rsidR="353B9DB5" w:rsidRDefault="353B9DB5" w:rsidP="353B9DB5">
      <w:pPr>
        <w:spacing w:line="257" w:lineRule="auto"/>
        <w:rPr>
          <w:rFonts w:eastAsiaTheme="minorEastAsia"/>
          <w:lang w:val="es-ES"/>
        </w:rPr>
      </w:pPr>
      <w:r w:rsidRPr="353B9DB5">
        <w:rPr>
          <w:rFonts w:eastAsiaTheme="minorEastAsia"/>
          <w:lang w:val="es-ES"/>
        </w:rPr>
        <w:t xml:space="preserve">El usuario puede </w:t>
      </w:r>
      <w:proofErr w:type="gramStart"/>
      <w:r w:rsidRPr="353B9DB5">
        <w:rPr>
          <w:rFonts w:eastAsiaTheme="minorEastAsia"/>
          <w:lang w:val="es-ES"/>
        </w:rPr>
        <w:t>seleccionar  3</w:t>
      </w:r>
      <w:proofErr w:type="gramEnd"/>
      <w:r w:rsidRPr="353B9DB5">
        <w:rPr>
          <w:rFonts w:eastAsiaTheme="minorEastAsia"/>
          <w:lang w:val="es-ES"/>
        </w:rPr>
        <w:t xml:space="preserve"> días, el total sería 3,00 €. </w:t>
      </w:r>
    </w:p>
    <w:p w14:paraId="6D42DFA7" w14:textId="179206A1" w:rsidR="353B9DB5" w:rsidRDefault="353B9DB5" w:rsidP="353B9DB5">
      <w:pPr>
        <w:spacing w:line="257" w:lineRule="auto"/>
      </w:pPr>
      <w:r w:rsidRPr="353B9DB5">
        <w:rPr>
          <w:rFonts w:ascii="Calibri" w:eastAsia="Calibri" w:hAnsi="Calibri" w:cs="Calibri"/>
          <w:sz w:val="22"/>
          <w:szCs w:val="22"/>
          <w:lang w:val="es-ES"/>
        </w:rPr>
        <w:t xml:space="preserve"> </w:t>
      </w:r>
    </w:p>
    <w:p w14:paraId="1B3980C0" w14:textId="12A8E136"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Si el usuario pincha en MIS BOLETOS, podrá ver todas las apuestas que ha realizado hasta la fecha.</w:t>
      </w:r>
    </w:p>
    <w:p w14:paraId="40DDE1B1" w14:textId="09F60AEF" w:rsidR="353B9DB5" w:rsidRDefault="353B9DB5" w:rsidP="353B9DB5">
      <w:pPr>
        <w:spacing w:line="257" w:lineRule="auto"/>
      </w:pPr>
      <w:r>
        <w:rPr>
          <w:noProof/>
        </w:rPr>
        <w:drawing>
          <wp:inline distT="0" distB="0" distL="0" distR="0" wp14:anchorId="71D821FD" wp14:editId="4BCB18FC">
            <wp:extent cx="1067654" cy="1647825"/>
            <wp:effectExtent l="0" t="0" r="0" b="0"/>
            <wp:docPr id="2034913798" name="Imagen 203491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67654" cy="1647825"/>
                    </a:xfrm>
                    <a:prstGeom prst="rect">
                      <a:avLst/>
                    </a:prstGeom>
                  </pic:spPr>
                </pic:pic>
              </a:graphicData>
            </a:graphic>
          </wp:inline>
        </w:drawing>
      </w:r>
    </w:p>
    <w:p w14:paraId="455B2ACF" w14:textId="4EBB1639" w:rsidR="0DDB07D2" w:rsidRDefault="0DDB07D2" w:rsidP="0DDB07D2">
      <w:pPr>
        <w:spacing w:line="257" w:lineRule="auto"/>
      </w:pPr>
    </w:p>
    <w:p w14:paraId="33693EBF" w14:textId="4C1141E3" w:rsidR="0DDB07D2" w:rsidRDefault="0DDB07D2" w:rsidP="0DDB07D2">
      <w:pPr>
        <w:spacing w:line="257" w:lineRule="auto"/>
      </w:pPr>
    </w:p>
    <w:p w14:paraId="273E4E36" w14:textId="15E9EE1B" w:rsidR="353B9DB5" w:rsidRDefault="353B9DB5" w:rsidP="353B9DB5">
      <w:pPr>
        <w:spacing w:line="259" w:lineRule="auto"/>
      </w:pPr>
    </w:p>
    <w:p w14:paraId="4489660D" w14:textId="0B6334E0"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Si pincha sobre uno de ellos, otro ticket con su apuesta validada:</w:t>
      </w:r>
    </w:p>
    <w:p w14:paraId="772EE629" w14:textId="03ABD851" w:rsidR="353B9DB5" w:rsidRDefault="353B9DB5" w:rsidP="353B9DB5">
      <w:pPr>
        <w:spacing w:line="259" w:lineRule="auto"/>
      </w:pPr>
      <w:r>
        <w:rPr>
          <w:noProof/>
        </w:rPr>
        <w:drawing>
          <wp:inline distT="0" distB="0" distL="0" distR="0" wp14:anchorId="0E41DE03" wp14:editId="3C3271E8">
            <wp:extent cx="1315357" cy="2209800"/>
            <wp:effectExtent l="0" t="0" r="0" b="0"/>
            <wp:docPr id="359866642" name="Imagen 35986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15357" cy="2209800"/>
                    </a:xfrm>
                    <a:prstGeom prst="rect">
                      <a:avLst/>
                    </a:prstGeom>
                  </pic:spPr>
                </pic:pic>
              </a:graphicData>
            </a:graphic>
          </wp:inline>
        </w:drawing>
      </w:r>
    </w:p>
    <w:p w14:paraId="3BB4CEF2" w14:textId="42EEB26B" w:rsidR="353B9DB5" w:rsidRDefault="353B9DB5" w:rsidP="353B9DB5">
      <w:pPr>
        <w:spacing w:line="259" w:lineRule="auto"/>
      </w:pPr>
    </w:p>
    <w:p w14:paraId="195795B3" w14:textId="35BEB36C" w:rsidR="353B9DB5" w:rsidRDefault="353B9DB5" w:rsidP="00BD3CEF">
      <w:pPr>
        <w:pStyle w:val="Prrafodelista"/>
        <w:numPr>
          <w:ilvl w:val="0"/>
          <w:numId w:val="8"/>
        </w:numPr>
        <w:spacing w:line="257" w:lineRule="auto"/>
        <w:rPr>
          <w:rFonts w:eastAsiaTheme="minorEastAsia"/>
          <w:lang w:val="es-ES"/>
        </w:rPr>
      </w:pPr>
      <w:r w:rsidRPr="353B9DB5">
        <w:rPr>
          <w:rFonts w:eastAsiaTheme="minorEastAsia"/>
          <w:lang w:val="es-ES"/>
        </w:rPr>
        <w:t xml:space="preserve">El usuario recibe correo electrónico con la imagen de su apuesta </w:t>
      </w:r>
      <w:proofErr w:type="gramStart"/>
      <w:r w:rsidRPr="353B9DB5">
        <w:rPr>
          <w:rFonts w:eastAsiaTheme="minorEastAsia"/>
          <w:lang w:val="es-ES"/>
        </w:rPr>
        <w:t>validada  y</w:t>
      </w:r>
      <w:proofErr w:type="gramEnd"/>
      <w:r w:rsidRPr="353B9DB5">
        <w:rPr>
          <w:rFonts w:eastAsiaTheme="minorEastAsia"/>
          <w:lang w:val="es-ES"/>
        </w:rPr>
        <w:t xml:space="preserve"> un PUSH en la pantalla de su móvil tipo la siguiente:</w:t>
      </w:r>
    </w:p>
    <w:p w14:paraId="57205EDA" w14:textId="7A45F8BE" w:rsidR="353B9DB5" w:rsidRDefault="353B9DB5" w:rsidP="353B9DB5">
      <w:pPr>
        <w:spacing w:line="259" w:lineRule="auto"/>
      </w:pPr>
      <w:r>
        <w:rPr>
          <w:noProof/>
        </w:rPr>
        <w:drawing>
          <wp:inline distT="0" distB="0" distL="0" distR="0" wp14:anchorId="6F6B716A" wp14:editId="02FABA96">
            <wp:extent cx="2381250" cy="826986"/>
            <wp:effectExtent l="0" t="0" r="0" b="0"/>
            <wp:docPr id="1878964335" name="Imagen 187896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381250" cy="826986"/>
                    </a:xfrm>
                    <a:prstGeom prst="rect">
                      <a:avLst/>
                    </a:prstGeom>
                  </pic:spPr>
                </pic:pic>
              </a:graphicData>
            </a:graphic>
          </wp:inline>
        </w:drawing>
      </w:r>
    </w:p>
    <w:p w14:paraId="3980A23D" w14:textId="20075D55" w:rsidR="353B9DB5" w:rsidRDefault="353B9DB5" w:rsidP="00BD3CEF">
      <w:pPr>
        <w:pStyle w:val="Prrafodelista"/>
        <w:numPr>
          <w:ilvl w:val="0"/>
          <w:numId w:val="8"/>
        </w:numPr>
        <w:spacing w:line="276" w:lineRule="auto"/>
        <w:rPr>
          <w:rFonts w:eastAsiaTheme="minorEastAsia"/>
          <w:lang w:val="es-ES"/>
        </w:rPr>
      </w:pPr>
      <w:r w:rsidRPr="353B9DB5">
        <w:rPr>
          <w:rFonts w:eastAsiaTheme="minorEastAsia"/>
          <w:lang w:val="es-ES"/>
        </w:rPr>
        <w:t xml:space="preserve">El usuario podrá ver sus boletos comprados como usuario individual o como participante de una peña con todo el desplegable de apuestas (ver página </w:t>
      </w:r>
      <w:proofErr w:type="spellStart"/>
      <w:r w:rsidRPr="353B9DB5">
        <w:rPr>
          <w:rFonts w:eastAsiaTheme="minorEastAsia"/>
          <w:lang w:val="es-ES"/>
        </w:rPr>
        <w:t>xx</w:t>
      </w:r>
      <w:proofErr w:type="spellEnd"/>
      <w:r w:rsidRPr="353B9DB5">
        <w:rPr>
          <w:rFonts w:eastAsiaTheme="minorEastAsia"/>
          <w:lang w:val="es-ES"/>
        </w:rPr>
        <w:t xml:space="preserve"> TIPOS BOLETOS CASO DE PEÑAS TIPO 1.2 Y 1.3)</w:t>
      </w:r>
    </w:p>
    <w:p w14:paraId="3715355F" w14:textId="37F4D7AA" w:rsidR="353B9DB5" w:rsidRDefault="353B9DB5" w:rsidP="353B9DB5">
      <w:pPr>
        <w:spacing w:line="259" w:lineRule="auto"/>
      </w:pPr>
    </w:p>
    <w:p w14:paraId="05454D77" w14:textId="73686D65" w:rsidR="353B9DB5" w:rsidRDefault="353B9DB5" w:rsidP="353B9DB5"/>
    <w:p w14:paraId="6A26520A" w14:textId="7585B56F" w:rsidR="353B9DB5" w:rsidRDefault="353B9DB5" w:rsidP="353B9DB5"/>
    <w:p w14:paraId="60866051" w14:textId="21A113CF" w:rsidR="0DDB07D2" w:rsidRDefault="0DDB07D2" w:rsidP="0DDB07D2">
      <w:pPr>
        <w:pStyle w:val="Ttulo2"/>
        <w:spacing w:line="259" w:lineRule="auto"/>
      </w:pPr>
    </w:p>
    <w:p w14:paraId="783CB60D" w14:textId="2831DC28" w:rsidR="353B9DB5" w:rsidRDefault="43779BEF" w:rsidP="5889BDE5">
      <w:pPr>
        <w:pStyle w:val="Ttulo2"/>
        <w:spacing w:line="259" w:lineRule="auto"/>
      </w:pPr>
      <w:bookmarkStart w:id="16" w:name="_Toc127521479"/>
      <w:r>
        <w:t>Primitiva y opción de JOKER</w:t>
      </w:r>
      <w:bookmarkEnd w:id="16"/>
    </w:p>
    <w:p w14:paraId="076686A1" w14:textId="0173B406" w:rsidR="353B9DB5" w:rsidRDefault="0DDB07D2" w:rsidP="5889BDE5">
      <w:pPr>
        <w:spacing w:line="259" w:lineRule="auto"/>
        <w:rPr>
          <w:rFonts w:eastAsiaTheme="minorEastAsia"/>
          <w:lang w:val="es-ES"/>
        </w:rPr>
      </w:pPr>
      <w:r w:rsidRPr="0DDB07D2">
        <w:rPr>
          <w:rFonts w:eastAsiaTheme="minorEastAsia"/>
          <w:lang w:val="es-ES"/>
        </w:rPr>
        <w:t>El sorteo de la Primitiva se celebra los lunes, jueves y sábados. Cuando el usuario pincha en JUGAR en la PRIMITIVA, aparece la siguiente pantalla:</w:t>
      </w:r>
    </w:p>
    <w:p w14:paraId="472D21BD" w14:textId="2EC6483F" w:rsidR="353B9DB5" w:rsidRDefault="353B9DB5" w:rsidP="353B9DB5">
      <w:r>
        <w:rPr>
          <w:noProof/>
        </w:rPr>
        <w:drawing>
          <wp:inline distT="0" distB="0" distL="0" distR="0" wp14:anchorId="0638B19F" wp14:editId="1F9BB72E">
            <wp:extent cx="3981450" cy="2363986"/>
            <wp:effectExtent l="0" t="0" r="0" b="0"/>
            <wp:docPr id="1675211967" name="Imagen 1675211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981450" cy="2363986"/>
                    </a:xfrm>
                    <a:prstGeom prst="rect">
                      <a:avLst/>
                    </a:prstGeom>
                  </pic:spPr>
                </pic:pic>
              </a:graphicData>
            </a:graphic>
          </wp:inline>
        </w:drawing>
      </w:r>
    </w:p>
    <w:p w14:paraId="7FC490EE" w14:textId="1348C0B7" w:rsidR="5889BDE5" w:rsidRDefault="5889BDE5" w:rsidP="5889BDE5">
      <w:pPr>
        <w:rPr>
          <w:rFonts w:eastAsiaTheme="minorEastAsia"/>
          <w:lang w:val="es-ES"/>
        </w:rPr>
      </w:pPr>
      <w:r w:rsidRPr="5889BDE5">
        <w:rPr>
          <w:rFonts w:eastAsiaTheme="minorEastAsia"/>
          <w:lang w:val="es-ES"/>
        </w:rPr>
        <w:t>A igual que en la Bonoloto, habría que configurar los siguientes pasos de JUGADA simple o múltiple y manual o aleatoria.</w:t>
      </w:r>
    </w:p>
    <w:p w14:paraId="32B24E8D" w14:textId="73D380F6" w:rsidR="5889BDE5" w:rsidRDefault="5889BDE5" w:rsidP="5889BDE5">
      <w:pPr>
        <w:rPr>
          <w:rFonts w:eastAsiaTheme="minorEastAsia"/>
          <w:lang w:val="es-ES"/>
        </w:rPr>
      </w:pPr>
      <w:r w:rsidRPr="5889BDE5">
        <w:rPr>
          <w:rFonts w:eastAsiaTheme="minorEastAsia"/>
          <w:lang w:val="es-ES"/>
        </w:rPr>
        <w:t>Tanto en la jugada Manual simple como múltiple, el usuario puede elegir el reintegro.</w:t>
      </w:r>
    </w:p>
    <w:p w14:paraId="600718C3" w14:textId="39F99F1A" w:rsidR="5889BDE5" w:rsidRDefault="0DDB07D2" w:rsidP="5889BDE5">
      <w:pPr>
        <w:rPr>
          <w:rFonts w:eastAsiaTheme="minorEastAsia"/>
          <w:lang w:val="es-ES"/>
        </w:rPr>
      </w:pPr>
      <w:r w:rsidRPr="0DDB07D2">
        <w:rPr>
          <w:rFonts w:eastAsiaTheme="minorEastAsia"/>
          <w:lang w:val="es-ES"/>
        </w:rPr>
        <w:lastRenderedPageBreak/>
        <w:t xml:space="preserve">Si el usuario quiere JUGADA SIMPLE, el número máximo de jugadas que puede realizar en un mismo boleto es el indicado en la parte izquierda superior de la parrilla de números: (en este caso </w:t>
      </w:r>
      <w:proofErr w:type="spellStart"/>
      <w:r w:rsidRPr="0DDB07D2">
        <w:rPr>
          <w:rFonts w:eastAsiaTheme="minorEastAsia"/>
          <w:lang w:val="es-ES"/>
        </w:rPr>
        <w:t>máxmo</w:t>
      </w:r>
      <w:proofErr w:type="spellEnd"/>
      <w:r w:rsidRPr="0DDB07D2">
        <w:rPr>
          <w:rFonts w:eastAsiaTheme="minorEastAsia"/>
          <w:lang w:val="es-ES"/>
        </w:rPr>
        <w:t xml:space="preserve"> 8 columnas.</w:t>
      </w:r>
    </w:p>
    <w:p w14:paraId="330DC92A" w14:textId="3216CD87" w:rsidR="0DDB07D2" w:rsidRDefault="0DDB07D2" w:rsidP="0DDB07D2">
      <w:pPr>
        <w:rPr>
          <w:rFonts w:eastAsiaTheme="minorEastAsia"/>
          <w:lang w:val="es-ES"/>
        </w:rPr>
      </w:pPr>
    </w:p>
    <w:p w14:paraId="36B8DA1C" w14:textId="0689FAA3" w:rsidR="0DDB07D2" w:rsidRDefault="0DDB07D2" w:rsidP="0DDB07D2">
      <w:pPr>
        <w:rPr>
          <w:rFonts w:eastAsiaTheme="minorEastAsia"/>
          <w:lang w:val="es-ES"/>
        </w:rPr>
      </w:pPr>
    </w:p>
    <w:p w14:paraId="272A0F78" w14:textId="7CCBDA52" w:rsidR="5889BDE5" w:rsidRDefault="5889BDE5" w:rsidP="5889BDE5">
      <w:r>
        <w:rPr>
          <w:noProof/>
        </w:rPr>
        <w:drawing>
          <wp:inline distT="0" distB="0" distL="0" distR="0" wp14:anchorId="110DDEE1" wp14:editId="2074C4CD">
            <wp:extent cx="1721465" cy="2314575"/>
            <wp:effectExtent l="0" t="0" r="0" b="0"/>
            <wp:docPr id="1126772088" name="Imagen 112677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721465" cy="2314575"/>
                    </a:xfrm>
                    <a:prstGeom prst="rect">
                      <a:avLst/>
                    </a:prstGeom>
                  </pic:spPr>
                </pic:pic>
              </a:graphicData>
            </a:graphic>
          </wp:inline>
        </w:drawing>
      </w:r>
    </w:p>
    <w:p w14:paraId="589D32E6" w14:textId="33D3735B" w:rsidR="353B9DB5" w:rsidRDefault="353B9DB5" w:rsidP="353B9DB5"/>
    <w:p w14:paraId="5CA03330" w14:textId="1C15EB99" w:rsidR="353B9DB5" w:rsidRDefault="0DDB07D2" w:rsidP="0DDB07D2">
      <w:pPr>
        <w:spacing w:line="259" w:lineRule="auto"/>
        <w:rPr>
          <w:rFonts w:eastAsiaTheme="minorEastAsia"/>
          <w:lang w:val="es-ES"/>
        </w:rPr>
      </w:pPr>
      <w:r w:rsidRPr="0DDB07D2">
        <w:rPr>
          <w:rFonts w:eastAsiaTheme="minorEastAsia"/>
          <w:lang w:val="es-ES"/>
        </w:rPr>
        <w:t>Con las flechas puede configurar el resto de apuestas.</w:t>
      </w:r>
    </w:p>
    <w:p w14:paraId="5C46B53B" w14:textId="332E7311" w:rsidR="353B9DB5" w:rsidRDefault="353B9DB5" w:rsidP="5889BDE5">
      <w:pPr>
        <w:spacing w:line="257" w:lineRule="auto"/>
        <w:rPr>
          <w:rFonts w:ascii="Calibri" w:eastAsia="Calibri" w:hAnsi="Calibri" w:cs="Calibri"/>
          <w:sz w:val="18"/>
          <w:szCs w:val="18"/>
          <w:lang w:val="es-ES"/>
        </w:rPr>
      </w:pPr>
    </w:p>
    <w:p w14:paraId="1F3057C0" w14:textId="17AC3715" w:rsidR="353B9DB5" w:rsidRDefault="353B9DB5" w:rsidP="5889BDE5">
      <w:pPr>
        <w:spacing w:line="257" w:lineRule="auto"/>
        <w:rPr>
          <w:rFonts w:ascii="Calibri" w:eastAsia="Calibri" w:hAnsi="Calibri" w:cs="Calibri"/>
          <w:sz w:val="18"/>
          <w:szCs w:val="18"/>
          <w:lang w:val="es-ES"/>
        </w:rPr>
      </w:pPr>
    </w:p>
    <w:p w14:paraId="4DA60A30" w14:textId="332D218E" w:rsidR="353B9DB5" w:rsidRDefault="5889BDE5" w:rsidP="5889BDE5">
      <w:pPr>
        <w:spacing w:line="259" w:lineRule="auto"/>
      </w:pPr>
      <w:r w:rsidRPr="5889BDE5">
        <w:rPr>
          <w:rFonts w:eastAsiaTheme="minorEastAsia"/>
          <w:lang w:val="es-ES"/>
        </w:rPr>
        <w:t xml:space="preserve">Si el usuario quiere JUGADA </w:t>
      </w:r>
      <w:proofErr w:type="spellStart"/>
      <w:proofErr w:type="gramStart"/>
      <w:r w:rsidRPr="5889BDE5">
        <w:rPr>
          <w:rFonts w:eastAsiaTheme="minorEastAsia"/>
          <w:lang w:val="es-ES"/>
        </w:rPr>
        <w:t>MÚLTIPLE,pincha</w:t>
      </w:r>
      <w:proofErr w:type="spellEnd"/>
      <w:proofErr w:type="gramEnd"/>
      <w:r w:rsidRPr="5889BDE5">
        <w:rPr>
          <w:rFonts w:eastAsiaTheme="minorEastAsia"/>
          <w:lang w:val="es-ES"/>
        </w:rPr>
        <w:t xml:space="preserve"> en el desplegable, y podrá seleccionar un tipo de jugada:</w:t>
      </w:r>
    </w:p>
    <w:p w14:paraId="0805E462" w14:textId="3EAABBF1" w:rsidR="353B9DB5" w:rsidRDefault="353B9DB5" w:rsidP="353B9DB5">
      <w:r>
        <w:rPr>
          <w:noProof/>
        </w:rPr>
        <w:drawing>
          <wp:inline distT="0" distB="0" distL="0" distR="0" wp14:anchorId="4EA99C7C" wp14:editId="41470C2B">
            <wp:extent cx="1210629" cy="1835100"/>
            <wp:effectExtent l="0" t="0" r="0" b="0"/>
            <wp:docPr id="1889018413" name="Imagen 188901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210629" cy="1835100"/>
                    </a:xfrm>
                    <a:prstGeom prst="rect">
                      <a:avLst/>
                    </a:prstGeom>
                  </pic:spPr>
                </pic:pic>
              </a:graphicData>
            </a:graphic>
          </wp:inline>
        </w:drawing>
      </w:r>
    </w:p>
    <w:p w14:paraId="17C5FFBF" w14:textId="5711E64A" w:rsidR="353B9DB5" w:rsidRDefault="5889BDE5" w:rsidP="5889BDE5">
      <w:pPr>
        <w:spacing w:line="257" w:lineRule="auto"/>
        <w:rPr>
          <w:rFonts w:eastAsiaTheme="minorEastAsia"/>
          <w:lang w:val="es-ES"/>
        </w:rPr>
      </w:pPr>
      <w:r w:rsidRPr="5889BDE5">
        <w:rPr>
          <w:rFonts w:eastAsiaTheme="minorEastAsia"/>
          <w:lang w:val="es-ES"/>
        </w:rPr>
        <w:t>En ese desplegable aparecerá todos los tipos de jugadas múltiples y su precio.</w:t>
      </w:r>
    </w:p>
    <w:p w14:paraId="3C69E5A7" w14:textId="063D121F" w:rsidR="353B9DB5" w:rsidRDefault="5889BDE5" w:rsidP="5889BDE5">
      <w:pPr>
        <w:spacing w:line="257" w:lineRule="auto"/>
        <w:rPr>
          <w:rFonts w:eastAsiaTheme="minorEastAsia"/>
          <w:lang w:val="es-ES"/>
        </w:rPr>
      </w:pPr>
      <w:r w:rsidRPr="5889BDE5">
        <w:rPr>
          <w:rFonts w:eastAsiaTheme="minorEastAsia"/>
          <w:lang w:val="es-ES"/>
        </w:rPr>
        <w:t xml:space="preserve"> </w:t>
      </w:r>
    </w:p>
    <w:p w14:paraId="2FE81A9D" w14:textId="5DFE594C" w:rsidR="353B9DB5" w:rsidRDefault="5889BDE5" w:rsidP="5889BDE5">
      <w:pPr>
        <w:spacing w:line="257" w:lineRule="auto"/>
        <w:rPr>
          <w:rFonts w:eastAsiaTheme="minorEastAsia"/>
          <w:lang w:val="es-ES"/>
        </w:rPr>
      </w:pPr>
      <w:r w:rsidRPr="5889BDE5">
        <w:rPr>
          <w:rFonts w:eastAsiaTheme="minorEastAsia"/>
          <w:lang w:val="es-ES"/>
        </w:rPr>
        <w:t>Si pincha en COMO JUGAR:</w:t>
      </w:r>
    </w:p>
    <w:p w14:paraId="16B4E23C" w14:textId="3DDBF1E5" w:rsidR="353B9DB5" w:rsidRDefault="5889BDE5" w:rsidP="5889BDE5">
      <w:pPr>
        <w:spacing w:line="257" w:lineRule="auto"/>
        <w:rPr>
          <w:rFonts w:eastAsiaTheme="minorEastAsia"/>
          <w:lang w:val="es-ES"/>
        </w:rPr>
      </w:pPr>
      <w:r w:rsidRPr="5889BDE5">
        <w:rPr>
          <w:rFonts w:eastAsiaTheme="minorEastAsia"/>
          <w:lang w:val="es-ES"/>
        </w:rPr>
        <w:t>Aparecerá una ventana emergente con la información del juego:</w:t>
      </w:r>
    </w:p>
    <w:p w14:paraId="1A64D37C" w14:textId="16DDD0A6" w:rsidR="353B9DB5" w:rsidRDefault="5889BDE5" w:rsidP="5889BDE5">
      <w:pPr>
        <w:spacing w:line="257" w:lineRule="auto"/>
        <w:rPr>
          <w:rFonts w:eastAsiaTheme="minorEastAsia"/>
          <w:lang w:val="es-ES"/>
        </w:rPr>
      </w:pPr>
      <w:r w:rsidRPr="5889BDE5">
        <w:rPr>
          <w:rFonts w:eastAsiaTheme="minorEastAsia"/>
          <w:lang w:val="es-ES"/>
        </w:rPr>
        <w:t>COMO JUGAR A LA PRIMITIVA</w:t>
      </w:r>
    </w:p>
    <w:p w14:paraId="695C8B31" w14:textId="48ECEDF3" w:rsidR="353B9DB5" w:rsidRDefault="353B9DB5" w:rsidP="5889BDE5">
      <w:pPr>
        <w:rPr>
          <w:rFonts w:eastAsiaTheme="minorEastAsia"/>
        </w:rPr>
      </w:pPr>
    </w:p>
    <w:p w14:paraId="2A654716" w14:textId="7E247B70" w:rsidR="353B9DB5" w:rsidRDefault="5889BDE5" w:rsidP="5889BDE5">
      <w:pPr>
        <w:spacing w:line="257" w:lineRule="auto"/>
        <w:rPr>
          <w:rFonts w:eastAsiaTheme="minorEastAsia"/>
          <w:color w:val="0070C0"/>
          <w:lang w:val="es-ES"/>
        </w:rPr>
      </w:pPr>
      <w:r w:rsidRPr="5889BDE5">
        <w:rPr>
          <w:rFonts w:eastAsiaTheme="minorEastAsia"/>
          <w:color w:val="0070C0"/>
          <w:lang w:val="es-ES"/>
        </w:rPr>
        <w:t>Cada apuesta de La Primitiva consiste en seleccionar 6 números de una tabla de 49 números (del 1 al 49). En la Primitiva se destina el 55 % de la recaudación a premios.</w:t>
      </w:r>
    </w:p>
    <w:p w14:paraId="7C1F7400" w14:textId="2561D046" w:rsidR="353B9DB5" w:rsidRDefault="5889BDE5" w:rsidP="5889BDE5">
      <w:pPr>
        <w:spacing w:line="257" w:lineRule="auto"/>
        <w:rPr>
          <w:rFonts w:eastAsiaTheme="minorEastAsia"/>
          <w:color w:val="0070C0"/>
          <w:lang w:val="es-ES"/>
        </w:rPr>
      </w:pPr>
      <w:r w:rsidRPr="5889BDE5">
        <w:rPr>
          <w:rFonts w:eastAsiaTheme="minorEastAsia"/>
          <w:color w:val="0070C0"/>
          <w:lang w:val="es-ES"/>
        </w:rPr>
        <w:t>¿CÓMO SE JUEGA?</w:t>
      </w:r>
    </w:p>
    <w:p w14:paraId="49A0C2E1" w14:textId="375C1CD8" w:rsidR="353B9DB5" w:rsidRDefault="0DDB07D2" w:rsidP="5889BDE5">
      <w:pPr>
        <w:pStyle w:val="Prrafodelista"/>
        <w:numPr>
          <w:ilvl w:val="0"/>
          <w:numId w:val="5"/>
        </w:numPr>
        <w:spacing w:line="257" w:lineRule="auto"/>
        <w:rPr>
          <w:rFonts w:eastAsiaTheme="minorEastAsia"/>
          <w:color w:val="0070C0"/>
          <w:lang w:val="es-ES"/>
        </w:rPr>
      </w:pPr>
      <w:r w:rsidRPr="0DDB07D2">
        <w:rPr>
          <w:rFonts w:eastAsiaTheme="minorEastAsia"/>
          <w:color w:val="0070C0"/>
          <w:lang w:val="es-ES"/>
        </w:rPr>
        <w:t>Elige día o días del sorteo que quieres jugar (lunes, jueves o sábado).</w:t>
      </w:r>
    </w:p>
    <w:p w14:paraId="21175D41" w14:textId="149EDBBE" w:rsidR="353B9DB5" w:rsidRDefault="5889BDE5" w:rsidP="5889BDE5">
      <w:pPr>
        <w:pStyle w:val="Prrafodelista"/>
        <w:numPr>
          <w:ilvl w:val="0"/>
          <w:numId w:val="5"/>
        </w:numPr>
        <w:spacing w:line="257" w:lineRule="auto"/>
        <w:rPr>
          <w:rFonts w:eastAsiaTheme="minorEastAsia"/>
          <w:color w:val="0070C0"/>
          <w:lang w:val="es-ES"/>
        </w:rPr>
      </w:pPr>
      <w:r w:rsidRPr="5889BDE5">
        <w:rPr>
          <w:rFonts w:eastAsiaTheme="minorEastAsia"/>
          <w:color w:val="0070C0"/>
          <w:lang w:val="es-ES"/>
        </w:rPr>
        <w:t xml:space="preserve">Elige la combinación de 6 números que deseas jugas o clica en aleatoria para que </w:t>
      </w:r>
      <w:proofErr w:type="spellStart"/>
      <w:r w:rsidRPr="5889BDE5">
        <w:rPr>
          <w:rFonts w:eastAsiaTheme="minorEastAsia"/>
          <w:color w:val="0070C0"/>
          <w:lang w:val="es-ES"/>
        </w:rPr>
        <w:t>Lottup</w:t>
      </w:r>
      <w:proofErr w:type="spellEnd"/>
      <w:r w:rsidRPr="5889BDE5">
        <w:rPr>
          <w:rFonts w:eastAsiaTheme="minorEastAsia"/>
          <w:color w:val="0070C0"/>
          <w:lang w:val="es-ES"/>
        </w:rPr>
        <w:t xml:space="preserve"> elija por ti.</w:t>
      </w:r>
    </w:p>
    <w:p w14:paraId="45830416" w14:textId="2F2E0B2D" w:rsidR="353B9DB5" w:rsidRDefault="5889BDE5" w:rsidP="5889BDE5">
      <w:pPr>
        <w:pStyle w:val="Prrafodelista"/>
        <w:numPr>
          <w:ilvl w:val="0"/>
          <w:numId w:val="5"/>
        </w:numPr>
        <w:spacing w:line="257" w:lineRule="auto"/>
        <w:rPr>
          <w:rFonts w:eastAsiaTheme="minorEastAsia"/>
          <w:color w:val="0070C0"/>
          <w:lang w:val="es-ES"/>
        </w:rPr>
      </w:pPr>
      <w:r w:rsidRPr="5889BDE5">
        <w:rPr>
          <w:rFonts w:eastAsiaTheme="minorEastAsia"/>
          <w:color w:val="0070C0"/>
          <w:lang w:val="es-ES"/>
        </w:rPr>
        <w:t xml:space="preserve">Puedes jugar hasta 8 combinaciones de 6 números (apuestas sencillas de varios bloques) de una sola vez o una combinación de más números, es decir, una apuesta múltiple (por ejemplo 7 </w:t>
      </w:r>
      <w:proofErr w:type="spellStart"/>
      <w:proofErr w:type="gramStart"/>
      <w:r w:rsidRPr="5889BDE5">
        <w:rPr>
          <w:rFonts w:eastAsiaTheme="minorEastAsia"/>
          <w:color w:val="0070C0"/>
          <w:lang w:val="es-ES"/>
        </w:rPr>
        <w:t>números,que</w:t>
      </w:r>
      <w:proofErr w:type="spellEnd"/>
      <w:proofErr w:type="gramEnd"/>
      <w:r w:rsidRPr="5889BDE5">
        <w:rPr>
          <w:rFonts w:eastAsiaTheme="minorEastAsia"/>
          <w:color w:val="0070C0"/>
          <w:lang w:val="es-ES"/>
        </w:rPr>
        <w:t xml:space="preserve"> corresponde a 7 apuestas o 8 números que corresponde a 28 apuestas)</w:t>
      </w:r>
    </w:p>
    <w:p w14:paraId="5208F2A9" w14:textId="148F1681" w:rsidR="353B9DB5" w:rsidRDefault="5889BDE5" w:rsidP="5889BDE5">
      <w:pPr>
        <w:pStyle w:val="Prrafodelista"/>
        <w:numPr>
          <w:ilvl w:val="0"/>
          <w:numId w:val="5"/>
        </w:numPr>
        <w:spacing w:line="257" w:lineRule="auto"/>
        <w:rPr>
          <w:rFonts w:eastAsiaTheme="minorEastAsia"/>
          <w:color w:val="0070C0"/>
          <w:lang w:val="es-ES"/>
        </w:rPr>
      </w:pPr>
      <w:r w:rsidRPr="5889BDE5">
        <w:rPr>
          <w:rFonts w:eastAsiaTheme="minorEastAsia"/>
          <w:color w:val="0070C0"/>
          <w:lang w:val="es-ES"/>
        </w:rPr>
        <w:t xml:space="preserve">Decide si quieres jugar también a El Joker, </w:t>
      </w:r>
      <w:proofErr w:type="gramStart"/>
      <w:r w:rsidRPr="5889BDE5">
        <w:rPr>
          <w:rFonts w:eastAsiaTheme="minorEastAsia"/>
          <w:color w:val="0070C0"/>
          <w:lang w:val="es-ES"/>
        </w:rPr>
        <w:t>un  juego</w:t>
      </w:r>
      <w:proofErr w:type="gramEnd"/>
      <w:r w:rsidRPr="5889BDE5">
        <w:rPr>
          <w:rFonts w:eastAsiaTheme="minorEastAsia"/>
          <w:color w:val="0070C0"/>
          <w:lang w:val="es-ES"/>
        </w:rPr>
        <w:t xml:space="preserve"> en el podrás participar y poder ganar hasta 1 millón de euros.</w:t>
      </w:r>
    </w:p>
    <w:p w14:paraId="0D133492" w14:textId="2BFC51CF" w:rsidR="353B9DB5" w:rsidRDefault="5889BDE5" w:rsidP="5889BDE5">
      <w:pPr>
        <w:pStyle w:val="Prrafodelista"/>
        <w:numPr>
          <w:ilvl w:val="0"/>
          <w:numId w:val="5"/>
        </w:numPr>
        <w:spacing w:line="257" w:lineRule="auto"/>
        <w:rPr>
          <w:rFonts w:eastAsiaTheme="minorEastAsia"/>
          <w:color w:val="0070C0"/>
          <w:lang w:val="es-ES"/>
        </w:rPr>
      </w:pPr>
      <w:r w:rsidRPr="5889BDE5">
        <w:rPr>
          <w:rFonts w:eastAsiaTheme="minorEastAsia"/>
          <w:color w:val="0070C0"/>
          <w:lang w:val="es-ES"/>
        </w:rPr>
        <w:t>Puedes abonarte para realizar la misma apuesta todas las semanas.</w:t>
      </w:r>
    </w:p>
    <w:p w14:paraId="4D0EBFB6" w14:textId="4C5764CE" w:rsidR="353B9DB5" w:rsidRDefault="5889BDE5" w:rsidP="5889BDE5">
      <w:pPr>
        <w:pStyle w:val="Prrafodelista"/>
        <w:numPr>
          <w:ilvl w:val="0"/>
          <w:numId w:val="5"/>
        </w:numPr>
        <w:spacing w:line="257" w:lineRule="auto"/>
        <w:rPr>
          <w:rFonts w:eastAsiaTheme="minorEastAsia"/>
          <w:color w:val="0070C0"/>
          <w:lang w:val="es-ES"/>
        </w:rPr>
      </w:pPr>
      <w:r w:rsidRPr="5889BDE5">
        <w:rPr>
          <w:rFonts w:eastAsiaTheme="minorEastAsia"/>
          <w:color w:val="0070C0"/>
          <w:lang w:val="es-ES"/>
        </w:rPr>
        <w:t>Clica en jugar para finalizar tu apuesta o apuestas elegidas.</w:t>
      </w:r>
    </w:p>
    <w:p w14:paraId="022FE87C" w14:textId="5136A349" w:rsidR="353B9DB5" w:rsidRDefault="353B9DB5" w:rsidP="353B9DB5"/>
    <w:p w14:paraId="0A8B9D39" w14:textId="61A3B724" w:rsidR="5889BDE5" w:rsidRDefault="5889BDE5" w:rsidP="5889BDE5"/>
    <w:p w14:paraId="605C9814" w14:textId="115BB450" w:rsidR="5889BDE5" w:rsidRDefault="5889BDE5" w:rsidP="5889BDE5"/>
    <w:p w14:paraId="0D8CB1F6" w14:textId="3BEFC0D1" w:rsidR="5889BDE5" w:rsidRDefault="5889BDE5" w:rsidP="5889BDE5"/>
    <w:p w14:paraId="01C56E04" w14:textId="1192A462" w:rsidR="5889BDE5" w:rsidRDefault="5889BDE5" w:rsidP="5889BDE5"/>
    <w:p w14:paraId="2EC82286" w14:textId="233C6C2D" w:rsidR="5889BDE5" w:rsidRDefault="5889BDE5" w:rsidP="5889BDE5"/>
    <w:p w14:paraId="74E03635" w14:textId="6E9C8449" w:rsidR="5889BDE5" w:rsidRDefault="5889BDE5" w:rsidP="5889BDE5">
      <w:pPr>
        <w:spacing w:line="257" w:lineRule="auto"/>
        <w:rPr>
          <w:rFonts w:eastAsiaTheme="minorEastAsia"/>
          <w:lang w:val="es-ES"/>
        </w:rPr>
      </w:pPr>
      <w:r w:rsidRPr="5889BDE5">
        <w:rPr>
          <w:rFonts w:ascii="Calibri" w:eastAsia="Calibri" w:hAnsi="Calibri" w:cs="Calibri"/>
          <w:sz w:val="18"/>
          <w:szCs w:val="18"/>
          <w:lang w:val="es-ES"/>
        </w:rPr>
        <w:t>I</w:t>
      </w:r>
      <w:r w:rsidRPr="5889BDE5">
        <w:rPr>
          <w:rFonts w:eastAsiaTheme="minorEastAsia"/>
          <w:lang w:val="es-ES"/>
        </w:rPr>
        <w:t>gual que en la bonoloto, una vez seleccionadas las casillas, el usuario podrá elegir:</w:t>
      </w:r>
    </w:p>
    <w:p w14:paraId="48374C42" w14:textId="1E012A60" w:rsidR="5889BDE5" w:rsidRDefault="5889BDE5" w:rsidP="5889BDE5">
      <w:pPr>
        <w:spacing w:line="257" w:lineRule="auto"/>
        <w:rPr>
          <w:rFonts w:eastAsiaTheme="minorEastAsia"/>
          <w:lang w:val="es-ES"/>
        </w:rPr>
      </w:pPr>
      <w:r w:rsidRPr="5889BDE5">
        <w:rPr>
          <w:rFonts w:eastAsiaTheme="minorEastAsia"/>
          <w:lang w:val="es-ES"/>
        </w:rPr>
        <w:t>- una o varias fechas de sorteos.</w:t>
      </w:r>
    </w:p>
    <w:p w14:paraId="53601E36" w14:textId="4B8CF3DA" w:rsidR="5889BDE5" w:rsidRDefault="5889BDE5" w:rsidP="5889BDE5">
      <w:r>
        <w:rPr>
          <w:noProof/>
        </w:rPr>
        <w:drawing>
          <wp:inline distT="0" distB="0" distL="0" distR="0" wp14:anchorId="07B83DA4" wp14:editId="30F34CA0">
            <wp:extent cx="2944586" cy="858838"/>
            <wp:effectExtent l="0" t="0" r="0" b="0"/>
            <wp:docPr id="1401142781" name="Imagen 140114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44586" cy="858838"/>
                    </a:xfrm>
                    <a:prstGeom prst="rect">
                      <a:avLst/>
                    </a:prstGeom>
                  </pic:spPr>
                </pic:pic>
              </a:graphicData>
            </a:graphic>
          </wp:inline>
        </w:drawing>
      </w:r>
    </w:p>
    <w:p w14:paraId="4FED7E6C" w14:textId="6E8FD681" w:rsidR="5889BDE5" w:rsidRDefault="5889BDE5" w:rsidP="5889BDE5">
      <w:pPr>
        <w:spacing w:line="257" w:lineRule="auto"/>
        <w:rPr>
          <w:rFonts w:eastAsiaTheme="minorEastAsia"/>
          <w:lang w:val="es-ES"/>
        </w:rPr>
      </w:pPr>
      <w:r w:rsidRPr="5889BDE5">
        <w:rPr>
          <w:rFonts w:ascii="Calibri" w:eastAsia="Calibri" w:hAnsi="Calibri" w:cs="Calibri"/>
          <w:sz w:val="18"/>
          <w:szCs w:val="18"/>
          <w:lang w:val="es-ES"/>
        </w:rPr>
        <w:t>-</w:t>
      </w:r>
      <w:r w:rsidRPr="5889BDE5">
        <w:rPr>
          <w:rFonts w:eastAsiaTheme="minorEastAsia"/>
          <w:lang w:val="es-ES"/>
        </w:rPr>
        <w:t xml:space="preserve"> si desea abonarse a esa apuesta. Aparecerá una ventana emergente con la siguiente información.</w:t>
      </w:r>
    </w:p>
    <w:p w14:paraId="4F68F74F" w14:textId="61AD8552" w:rsidR="5889BDE5" w:rsidRDefault="5889BDE5" w:rsidP="5889BDE5">
      <w:r>
        <w:rPr>
          <w:noProof/>
        </w:rPr>
        <w:drawing>
          <wp:inline distT="0" distB="0" distL="0" distR="0" wp14:anchorId="7571B4CE" wp14:editId="34957448">
            <wp:extent cx="2990850" cy="448628"/>
            <wp:effectExtent l="0" t="0" r="0" b="0"/>
            <wp:docPr id="1466150838" name="Imagen 146615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90850" cy="448628"/>
                    </a:xfrm>
                    <a:prstGeom prst="rect">
                      <a:avLst/>
                    </a:prstGeom>
                  </pic:spPr>
                </pic:pic>
              </a:graphicData>
            </a:graphic>
          </wp:inline>
        </w:drawing>
      </w:r>
    </w:p>
    <w:p w14:paraId="36702BD9" w14:textId="68E9BA3B" w:rsidR="5889BDE5" w:rsidRDefault="5889BDE5" w:rsidP="5889BDE5">
      <w:pPr>
        <w:rPr>
          <w:rFonts w:eastAsiaTheme="minorEastAsia"/>
          <w:color w:val="0070C0"/>
          <w:lang w:val="es-ES"/>
        </w:rPr>
      </w:pPr>
      <w:r w:rsidRPr="5889BDE5">
        <w:rPr>
          <w:rFonts w:eastAsiaTheme="minorEastAsia"/>
          <w:color w:val="0070C0"/>
          <w:lang w:val="es-ES"/>
        </w:rPr>
        <w:t>¿Quieres abonarte? i</w:t>
      </w:r>
    </w:p>
    <w:p w14:paraId="11464195" w14:textId="1E9BE025" w:rsidR="5889BDE5" w:rsidRDefault="5889BDE5" w:rsidP="5889BDE5">
      <w:pPr>
        <w:rPr>
          <w:rFonts w:eastAsiaTheme="minorEastAsia"/>
          <w:color w:val="0070C0"/>
          <w:lang w:val="es-ES"/>
        </w:rPr>
      </w:pPr>
      <w:r w:rsidRPr="5889BDE5">
        <w:rPr>
          <w:rFonts w:eastAsiaTheme="minorEastAsia"/>
          <w:color w:val="0070C0"/>
          <w:lang w:val="es-ES"/>
        </w:rPr>
        <w:lastRenderedPageBreak/>
        <w:t>Para que no se te pase ningún sorteo, puedes abonarte y cada vez que se celebre un sorteo te generaremos automáticamente un nuevo boleto con las mismas condiciones para el próximo día. Si juegas de manera aleatoria, el abono se creará con las mismas combinaciones de números. Podrás darte de baja cuando quieras desde “Mis boletos”. En el caso de que te quedes sin saldo el abono se cancelará automáticamente.</w:t>
      </w:r>
    </w:p>
    <w:p w14:paraId="6CEC66B8" w14:textId="3659803E" w:rsidR="5889BDE5" w:rsidRDefault="5889BDE5" w:rsidP="5889BDE5">
      <w:pPr>
        <w:rPr>
          <w:rFonts w:eastAsiaTheme="minorEastAsia"/>
          <w:lang w:val="es-ES"/>
        </w:rPr>
      </w:pPr>
      <w:r w:rsidRPr="5889BDE5">
        <w:rPr>
          <w:rFonts w:eastAsiaTheme="minorEastAsia"/>
          <w:lang w:val="es-ES"/>
        </w:rPr>
        <w:t>OPCIÓN DEL JOKER</w:t>
      </w:r>
    </w:p>
    <w:p w14:paraId="45D10074" w14:textId="18CA8B4D" w:rsidR="5889BDE5" w:rsidRDefault="5889BDE5" w:rsidP="5889BDE5">
      <w:r>
        <w:rPr>
          <w:noProof/>
        </w:rPr>
        <w:drawing>
          <wp:inline distT="0" distB="0" distL="0" distR="0" wp14:anchorId="7E4DDBE3" wp14:editId="1700A16F">
            <wp:extent cx="4572000" cy="752475"/>
            <wp:effectExtent l="0" t="0" r="0" b="0"/>
            <wp:docPr id="740884134" name="Imagen 74088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752475"/>
                    </a:xfrm>
                    <a:prstGeom prst="rect">
                      <a:avLst/>
                    </a:prstGeom>
                  </pic:spPr>
                </pic:pic>
              </a:graphicData>
            </a:graphic>
          </wp:inline>
        </w:drawing>
      </w:r>
    </w:p>
    <w:p w14:paraId="40D44600" w14:textId="7AA97D21" w:rsidR="5889BDE5" w:rsidRDefault="5889BDE5" w:rsidP="5889BDE5">
      <w:pPr>
        <w:rPr>
          <w:rFonts w:eastAsiaTheme="minorEastAsia"/>
          <w:lang w:val="es-ES"/>
        </w:rPr>
      </w:pPr>
      <w:r w:rsidRPr="5889BDE5">
        <w:rPr>
          <w:rFonts w:eastAsiaTheme="minorEastAsia"/>
          <w:lang w:val="es-ES"/>
        </w:rPr>
        <w:t>En la primitiva, el usuario puede jugar al Joker. Este número, no puede elegirlo, es generado por la máquina de la Administración de Lotería, de manera aleatoria.</w:t>
      </w:r>
    </w:p>
    <w:p w14:paraId="264D2626" w14:textId="76851B4A" w:rsidR="5889BDE5" w:rsidRDefault="5889BDE5" w:rsidP="5889BDE5">
      <w:pPr>
        <w:rPr>
          <w:rFonts w:eastAsiaTheme="minorEastAsia"/>
          <w:lang w:val="es-ES"/>
        </w:rPr>
      </w:pPr>
      <w:r w:rsidRPr="5889BDE5">
        <w:rPr>
          <w:rFonts w:eastAsiaTheme="minorEastAsia"/>
          <w:lang w:val="es-ES"/>
        </w:rPr>
        <w:t xml:space="preserve"> </w:t>
      </w:r>
    </w:p>
    <w:p w14:paraId="2E0892A4" w14:textId="46E00344" w:rsidR="5889BDE5" w:rsidRDefault="5889BDE5" w:rsidP="5889BDE5">
      <w:pPr>
        <w:spacing w:line="257" w:lineRule="auto"/>
        <w:rPr>
          <w:rFonts w:eastAsiaTheme="minorEastAsia"/>
          <w:lang w:val="es-ES"/>
        </w:rPr>
      </w:pPr>
      <w:r w:rsidRPr="5889BDE5">
        <w:rPr>
          <w:rFonts w:eastAsiaTheme="minorEastAsia"/>
          <w:lang w:val="es-ES"/>
        </w:rPr>
        <w:t xml:space="preserve">→ Cuando se elige la opción de Joker hay que informar con una ventana emergente de texto que una vez validada la apuesta recibirá su boleto con el Joker correspondiente.  Esta información es importante porque si accede </w:t>
      </w:r>
      <w:proofErr w:type="gramStart"/>
      <w:r w:rsidRPr="5889BDE5">
        <w:rPr>
          <w:rFonts w:eastAsiaTheme="minorEastAsia"/>
          <w:lang w:val="es-ES"/>
        </w:rPr>
        <w:t>tras  apostar</w:t>
      </w:r>
      <w:proofErr w:type="gramEnd"/>
      <w:r w:rsidRPr="5889BDE5">
        <w:rPr>
          <w:rFonts w:eastAsiaTheme="minorEastAsia"/>
          <w:lang w:val="es-ES"/>
        </w:rPr>
        <w:t xml:space="preserve"> a “mis boletos” verá que no hay </w:t>
      </w:r>
      <w:proofErr w:type="spellStart"/>
      <w:r w:rsidRPr="5889BDE5">
        <w:rPr>
          <w:rFonts w:eastAsiaTheme="minorEastAsia"/>
          <w:lang w:val="es-ES"/>
        </w:rPr>
        <w:t>jocker</w:t>
      </w:r>
      <w:proofErr w:type="spellEnd"/>
      <w:r w:rsidRPr="5889BDE5">
        <w:rPr>
          <w:rFonts w:eastAsiaTheme="minorEastAsia"/>
          <w:lang w:val="es-ES"/>
        </w:rPr>
        <w:t xml:space="preserve"> generado en su apuesta hasta que haya sido validado por la Administración desde el back office.</w:t>
      </w:r>
    </w:p>
    <w:p w14:paraId="1411596A" w14:textId="541BF210" w:rsidR="5889BDE5" w:rsidRDefault="5889BDE5" w:rsidP="5889BDE5">
      <w:pPr>
        <w:spacing w:line="257" w:lineRule="auto"/>
        <w:rPr>
          <w:rFonts w:eastAsiaTheme="minorEastAsia"/>
          <w:lang w:val="es-ES"/>
        </w:rPr>
      </w:pPr>
      <w:r w:rsidRPr="5889BDE5">
        <w:rPr>
          <w:rFonts w:eastAsiaTheme="minorEastAsia"/>
          <w:lang w:val="es-ES"/>
        </w:rPr>
        <w:t xml:space="preserve"> </w:t>
      </w:r>
    </w:p>
    <w:p w14:paraId="2076B02A" w14:textId="6AB40289" w:rsidR="5889BDE5" w:rsidRDefault="5889BDE5" w:rsidP="5889BDE5">
      <w:pPr>
        <w:rPr>
          <w:rFonts w:eastAsiaTheme="minorEastAsia"/>
          <w:lang w:val="es-ES"/>
        </w:rPr>
      </w:pPr>
      <w:r w:rsidRPr="5889BDE5">
        <w:rPr>
          <w:rFonts w:eastAsiaTheme="minorEastAsia"/>
          <w:lang w:val="es-ES"/>
        </w:rPr>
        <w:t>Cuando el usuario haya elegido una jugada simple o un tipo de jugada múltiple y selecciona varias fechas, se recalcula el precio “</w:t>
      </w:r>
    </w:p>
    <w:p w14:paraId="36051F35" w14:textId="34050100" w:rsidR="5889BDE5" w:rsidRDefault="5889BDE5" w:rsidP="5889BDE5">
      <w:r>
        <w:rPr>
          <w:noProof/>
        </w:rPr>
        <w:drawing>
          <wp:inline distT="0" distB="0" distL="0" distR="0" wp14:anchorId="776DCAE1" wp14:editId="14E55668">
            <wp:extent cx="2371725" cy="602814"/>
            <wp:effectExtent l="0" t="0" r="0" b="0"/>
            <wp:docPr id="93156109" name="Imagen 9315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1725" cy="602814"/>
                    </a:xfrm>
                    <a:prstGeom prst="rect">
                      <a:avLst/>
                    </a:prstGeom>
                  </pic:spPr>
                </pic:pic>
              </a:graphicData>
            </a:graphic>
          </wp:inline>
        </w:drawing>
      </w:r>
    </w:p>
    <w:p w14:paraId="0A3C1E59" w14:textId="660455F4" w:rsidR="5889BDE5" w:rsidRDefault="5889BDE5" w:rsidP="5889BDE5">
      <w:pPr>
        <w:tabs>
          <w:tab w:val="left" w:pos="1519"/>
        </w:tabs>
        <w:spacing w:line="257" w:lineRule="auto"/>
        <w:rPr>
          <w:rFonts w:ascii="Calibri" w:eastAsia="Calibri" w:hAnsi="Calibri" w:cs="Calibri"/>
          <w:sz w:val="18"/>
          <w:szCs w:val="18"/>
          <w:lang w:val="es-ES"/>
        </w:rPr>
      </w:pPr>
    </w:p>
    <w:p w14:paraId="290CA901" w14:textId="05FDAEA0" w:rsidR="0DDB07D2" w:rsidRDefault="0DDB07D2" w:rsidP="0DDB07D2">
      <w:pPr>
        <w:tabs>
          <w:tab w:val="left" w:pos="1519"/>
        </w:tabs>
        <w:spacing w:line="259" w:lineRule="auto"/>
        <w:rPr>
          <w:rFonts w:eastAsiaTheme="minorEastAsia"/>
          <w:lang w:val="es-ES"/>
        </w:rPr>
      </w:pPr>
    </w:p>
    <w:p w14:paraId="6E5A424A" w14:textId="0472A9E0" w:rsidR="0DDB07D2" w:rsidRDefault="0DDB07D2" w:rsidP="0DDB07D2">
      <w:pPr>
        <w:tabs>
          <w:tab w:val="left" w:pos="1519"/>
        </w:tabs>
        <w:spacing w:line="259" w:lineRule="auto"/>
        <w:rPr>
          <w:rFonts w:eastAsiaTheme="minorEastAsia"/>
          <w:lang w:val="es-ES"/>
        </w:rPr>
      </w:pPr>
    </w:p>
    <w:p w14:paraId="12B21C53" w14:textId="7117B3C6" w:rsidR="0DDB07D2" w:rsidRDefault="0DDB07D2" w:rsidP="0DDB07D2">
      <w:pPr>
        <w:tabs>
          <w:tab w:val="left" w:pos="1519"/>
        </w:tabs>
        <w:spacing w:line="259" w:lineRule="auto"/>
        <w:rPr>
          <w:rFonts w:eastAsiaTheme="minorEastAsia"/>
          <w:lang w:val="es-ES"/>
        </w:rPr>
      </w:pPr>
    </w:p>
    <w:p w14:paraId="274D4F7C" w14:textId="5A458F9E" w:rsidR="0DDB07D2" w:rsidRDefault="0DDB07D2" w:rsidP="0DDB07D2">
      <w:pPr>
        <w:tabs>
          <w:tab w:val="left" w:pos="1519"/>
        </w:tabs>
        <w:spacing w:line="259" w:lineRule="auto"/>
        <w:rPr>
          <w:rFonts w:eastAsiaTheme="minorEastAsia"/>
          <w:lang w:val="es-ES"/>
        </w:rPr>
      </w:pPr>
    </w:p>
    <w:p w14:paraId="309C9061" w14:textId="78319AED" w:rsidR="0DDB07D2" w:rsidRDefault="0DDB07D2" w:rsidP="0DDB07D2">
      <w:pPr>
        <w:tabs>
          <w:tab w:val="left" w:pos="1519"/>
        </w:tabs>
        <w:spacing w:line="259" w:lineRule="auto"/>
        <w:rPr>
          <w:rFonts w:eastAsiaTheme="minorEastAsia"/>
          <w:lang w:val="es-ES"/>
        </w:rPr>
      </w:pPr>
    </w:p>
    <w:p w14:paraId="3A4A0F83" w14:textId="63F0B48A" w:rsidR="0DDB07D2" w:rsidRDefault="0DDB07D2" w:rsidP="0DDB07D2">
      <w:pPr>
        <w:tabs>
          <w:tab w:val="left" w:pos="1519"/>
        </w:tabs>
        <w:spacing w:line="259" w:lineRule="auto"/>
        <w:rPr>
          <w:rFonts w:eastAsiaTheme="minorEastAsia"/>
          <w:lang w:val="es-ES"/>
        </w:rPr>
      </w:pPr>
    </w:p>
    <w:p w14:paraId="6B5D2ADC" w14:textId="61568F23" w:rsidR="0DDB07D2" w:rsidRDefault="0DDB07D2" w:rsidP="0DDB07D2">
      <w:pPr>
        <w:tabs>
          <w:tab w:val="left" w:pos="1519"/>
        </w:tabs>
        <w:spacing w:line="259" w:lineRule="auto"/>
        <w:rPr>
          <w:rFonts w:eastAsiaTheme="minorEastAsia"/>
          <w:lang w:val="es-ES"/>
        </w:rPr>
      </w:pPr>
    </w:p>
    <w:p w14:paraId="53D3DDA5" w14:textId="181F4B19" w:rsidR="0DDB07D2" w:rsidRDefault="0DDB07D2" w:rsidP="0DDB07D2">
      <w:pPr>
        <w:tabs>
          <w:tab w:val="left" w:pos="1519"/>
        </w:tabs>
        <w:spacing w:line="259" w:lineRule="auto"/>
        <w:rPr>
          <w:rFonts w:eastAsiaTheme="minorEastAsia"/>
          <w:lang w:val="es-ES"/>
        </w:rPr>
      </w:pPr>
    </w:p>
    <w:p w14:paraId="2D245288" w14:textId="4FBB098C" w:rsidR="5889BDE5" w:rsidRDefault="5889BDE5" w:rsidP="5889BDE5">
      <w:pPr>
        <w:tabs>
          <w:tab w:val="left" w:pos="1519"/>
        </w:tabs>
        <w:spacing w:line="259" w:lineRule="auto"/>
        <w:rPr>
          <w:rFonts w:eastAsiaTheme="minorEastAsia"/>
          <w:lang w:val="es-ES"/>
        </w:rPr>
      </w:pPr>
      <w:r w:rsidRPr="5889BDE5">
        <w:rPr>
          <w:rFonts w:eastAsiaTheme="minorEastAsia"/>
          <w:lang w:val="es-ES"/>
        </w:rPr>
        <w:lastRenderedPageBreak/>
        <w:t>El usuario tendrá visible su saldo disponible.</w:t>
      </w:r>
    </w:p>
    <w:p w14:paraId="4620D7CD" w14:textId="3FAD2F0D" w:rsidR="5889BDE5" w:rsidRDefault="5889BDE5" w:rsidP="5889BDE5">
      <w:pPr>
        <w:spacing w:line="259" w:lineRule="auto"/>
        <w:rPr>
          <w:rFonts w:eastAsiaTheme="minorEastAsia"/>
          <w:lang w:val="es-ES"/>
        </w:rPr>
      </w:pPr>
      <w:r w:rsidRPr="5889BDE5">
        <w:rPr>
          <w:rFonts w:eastAsiaTheme="minorEastAsia"/>
          <w:lang w:val="es-ES"/>
        </w:rPr>
        <w:t>Cuando el usuario compra su apuesta siempre saldrá una ventana emergente, para que el usuario sepa que se va a usar su saldo para pagar el boleto</w:t>
      </w:r>
    </w:p>
    <w:p w14:paraId="0A6E5B91" w14:textId="576C54C8" w:rsidR="5889BDE5" w:rsidRDefault="5889BDE5" w:rsidP="5889BDE5">
      <w:r>
        <w:rPr>
          <w:noProof/>
        </w:rPr>
        <w:drawing>
          <wp:inline distT="0" distB="0" distL="0" distR="0" wp14:anchorId="61D76455" wp14:editId="11FA0B2E">
            <wp:extent cx="1379940" cy="2133600"/>
            <wp:effectExtent l="0" t="0" r="0" b="0"/>
            <wp:docPr id="106725480" name="Imagen 106725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379940" cy="2133600"/>
                    </a:xfrm>
                    <a:prstGeom prst="rect">
                      <a:avLst/>
                    </a:prstGeom>
                  </pic:spPr>
                </pic:pic>
              </a:graphicData>
            </a:graphic>
          </wp:inline>
        </w:drawing>
      </w:r>
    </w:p>
    <w:p w14:paraId="5449DB13" w14:textId="58D549CB" w:rsidR="5889BDE5" w:rsidRDefault="5889BDE5" w:rsidP="5889BDE5">
      <w:pPr>
        <w:spacing w:line="259" w:lineRule="auto"/>
        <w:rPr>
          <w:rFonts w:eastAsiaTheme="minorEastAsia"/>
          <w:lang w:val="es-ES"/>
        </w:rPr>
      </w:pPr>
      <w:r w:rsidRPr="5889BDE5">
        <w:rPr>
          <w:rFonts w:eastAsiaTheme="minorEastAsia"/>
          <w:lang w:val="es-ES"/>
        </w:rPr>
        <w:t>Cuando el usuario ha finalizado la compra, recibe el primer ticket con un mensaje emergente “COMPRA REALIZADA” (indicando el importe) con un “ACEPTAR”:</w:t>
      </w:r>
    </w:p>
    <w:p w14:paraId="03DD1386" w14:textId="294FEB97" w:rsidR="5889BDE5" w:rsidRDefault="5889BDE5" w:rsidP="5889BDE5">
      <w:pPr>
        <w:spacing w:line="259" w:lineRule="auto"/>
        <w:rPr>
          <w:rFonts w:eastAsiaTheme="minorEastAsia"/>
        </w:rPr>
      </w:pPr>
    </w:p>
    <w:p w14:paraId="6F5F19C4" w14:textId="398276B8" w:rsidR="5889BDE5" w:rsidRDefault="5889BDE5" w:rsidP="5889BDE5">
      <w:pPr>
        <w:rPr>
          <w:color w:val="0070C0"/>
        </w:rPr>
      </w:pPr>
    </w:p>
    <w:p w14:paraId="1DCE3E30" w14:textId="4185D009" w:rsidR="5889BDE5" w:rsidRDefault="5889BDE5" w:rsidP="5889BDE5">
      <w:pPr>
        <w:rPr>
          <w:color w:val="0070C0"/>
        </w:rPr>
      </w:pPr>
    </w:p>
    <w:p w14:paraId="1EE7255E" w14:textId="10CB715C" w:rsidR="5889BDE5" w:rsidRDefault="5889BDE5" w:rsidP="5889BDE5">
      <w:pPr>
        <w:rPr>
          <w:color w:val="0070C0"/>
        </w:rPr>
      </w:pPr>
    </w:p>
    <w:p w14:paraId="1217A154" w14:textId="199470C5" w:rsidR="5889BDE5" w:rsidRDefault="5889BDE5" w:rsidP="5889BDE5">
      <w:pPr>
        <w:rPr>
          <w:color w:val="0070C0"/>
        </w:rPr>
      </w:pPr>
      <w:r w:rsidRPr="5889BDE5">
        <w:rPr>
          <w:color w:val="0070C0"/>
        </w:rPr>
        <w:t>***** Flujo de pantallas común a todos los juegos*******</w:t>
      </w:r>
    </w:p>
    <w:p w14:paraId="400674D0" w14:textId="009CDF7F" w:rsidR="5889BDE5" w:rsidRDefault="5889BDE5" w:rsidP="5889BDE5">
      <w:pPr>
        <w:rPr>
          <w:color w:val="0070C0"/>
        </w:rPr>
      </w:pPr>
    </w:p>
    <w:p w14:paraId="3BD30BDD" w14:textId="7342D308" w:rsidR="5889BDE5" w:rsidRDefault="5889BDE5" w:rsidP="5889BDE5">
      <w:pPr>
        <w:rPr>
          <w:color w:val="0070C0"/>
        </w:rPr>
      </w:pPr>
    </w:p>
    <w:p w14:paraId="2FB315F9" w14:textId="51DFF93B" w:rsidR="5889BDE5" w:rsidRDefault="5889BDE5" w:rsidP="5889BDE5">
      <w:pPr>
        <w:rPr>
          <w:color w:val="0070C0"/>
        </w:rPr>
      </w:pPr>
    </w:p>
    <w:p w14:paraId="7045A5FC" w14:textId="63921030" w:rsidR="5889BDE5" w:rsidRDefault="5889BDE5" w:rsidP="5889BDE5">
      <w:pPr>
        <w:rPr>
          <w:rFonts w:asciiTheme="majorHAnsi" w:eastAsiaTheme="majorEastAsia" w:hAnsiTheme="majorHAnsi" w:cstheme="majorBidi"/>
          <w:color w:val="2F5496" w:themeColor="accent1" w:themeShade="BF"/>
          <w:sz w:val="26"/>
          <w:szCs w:val="26"/>
        </w:rPr>
      </w:pPr>
    </w:p>
    <w:p w14:paraId="7FD33782" w14:textId="20B6F0C9" w:rsidR="5889BDE5" w:rsidRDefault="5889BDE5" w:rsidP="5889BDE5">
      <w:pPr>
        <w:rPr>
          <w:rFonts w:asciiTheme="majorHAnsi" w:eastAsiaTheme="majorEastAsia" w:hAnsiTheme="majorHAnsi" w:cstheme="majorBidi"/>
          <w:color w:val="2F5496" w:themeColor="accent1" w:themeShade="BF"/>
          <w:sz w:val="26"/>
          <w:szCs w:val="26"/>
        </w:rPr>
      </w:pPr>
    </w:p>
    <w:p w14:paraId="302C43EC" w14:textId="64DC9ABB" w:rsidR="5889BDE5" w:rsidRDefault="5889BDE5" w:rsidP="5889BDE5">
      <w:pPr>
        <w:rPr>
          <w:rFonts w:asciiTheme="majorHAnsi" w:eastAsiaTheme="majorEastAsia" w:hAnsiTheme="majorHAnsi" w:cstheme="majorBidi"/>
          <w:color w:val="2F5496" w:themeColor="accent1" w:themeShade="BF"/>
          <w:sz w:val="26"/>
          <w:szCs w:val="26"/>
        </w:rPr>
      </w:pPr>
    </w:p>
    <w:p w14:paraId="645656AA" w14:textId="15531544" w:rsidR="0DDB07D2" w:rsidRDefault="0DDB07D2">
      <w:r>
        <w:br w:type="page"/>
      </w:r>
    </w:p>
    <w:p w14:paraId="26134A73" w14:textId="0FE48EF7" w:rsidR="5889BDE5" w:rsidRDefault="43779BEF" w:rsidP="5889BDE5">
      <w:pPr>
        <w:pStyle w:val="Ttulo2"/>
        <w:spacing w:line="259" w:lineRule="auto"/>
      </w:pPr>
      <w:bookmarkStart w:id="17" w:name="_Toc127521480"/>
      <w:proofErr w:type="spellStart"/>
      <w:r>
        <w:lastRenderedPageBreak/>
        <w:t>Euromillón</w:t>
      </w:r>
      <w:bookmarkEnd w:id="17"/>
      <w:proofErr w:type="spellEnd"/>
    </w:p>
    <w:p w14:paraId="1F70665C" w14:textId="3C46CA98" w:rsidR="5889BDE5" w:rsidRDefault="0DDB07D2" w:rsidP="0DDB07D2">
      <w:pPr>
        <w:spacing w:line="257" w:lineRule="auto"/>
        <w:rPr>
          <w:rFonts w:eastAsiaTheme="minorEastAsia"/>
          <w:lang w:val="es-ES"/>
        </w:rPr>
      </w:pPr>
      <w:r w:rsidRPr="0DDB07D2">
        <w:rPr>
          <w:rFonts w:eastAsiaTheme="minorEastAsia"/>
          <w:lang w:val="es-ES"/>
        </w:rPr>
        <w:t xml:space="preserve">El sorteo del </w:t>
      </w:r>
      <w:proofErr w:type="spellStart"/>
      <w:r w:rsidRPr="0DDB07D2">
        <w:rPr>
          <w:rFonts w:eastAsiaTheme="minorEastAsia"/>
          <w:lang w:val="es-ES"/>
        </w:rPr>
        <w:t>Euromillón</w:t>
      </w:r>
      <w:proofErr w:type="spellEnd"/>
      <w:r w:rsidRPr="0DDB07D2">
        <w:rPr>
          <w:rFonts w:eastAsiaTheme="minorEastAsia"/>
          <w:lang w:val="es-ES"/>
        </w:rPr>
        <w:t xml:space="preserve"> se celebra martes y viernes. Cuando el usuario pincha en JUGAR al EUROMILLON, aparece la siguiente pantalla:</w:t>
      </w:r>
    </w:p>
    <w:p w14:paraId="68E9681D" w14:textId="5F57ED69" w:rsidR="5889BDE5" w:rsidRDefault="5889BDE5" w:rsidP="5889BDE5">
      <w:r>
        <w:rPr>
          <w:noProof/>
        </w:rPr>
        <w:drawing>
          <wp:inline distT="0" distB="0" distL="0" distR="0" wp14:anchorId="57258610" wp14:editId="7A9CCAEF">
            <wp:extent cx="4572000" cy="2409825"/>
            <wp:effectExtent l="0" t="0" r="0" b="0"/>
            <wp:docPr id="204733931" name="Imagen 20473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EA3BBC7" w14:textId="7568B2B1" w:rsidR="5889BDE5" w:rsidRDefault="5889BDE5" w:rsidP="5889BDE5">
      <w:pPr>
        <w:spacing w:line="257" w:lineRule="auto"/>
        <w:rPr>
          <w:rFonts w:eastAsiaTheme="minorEastAsia"/>
          <w:lang w:val="es-ES"/>
        </w:rPr>
      </w:pPr>
      <w:r w:rsidRPr="5889BDE5">
        <w:rPr>
          <w:rFonts w:eastAsiaTheme="minorEastAsia"/>
          <w:lang w:val="es-ES"/>
        </w:rPr>
        <w:t xml:space="preserve">Podrá jugar un máximo de 5 columnas en el mismo boleto. En cada apuesta debe elegir 2 estrellas. </w:t>
      </w:r>
    </w:p>
    <w:p w14:paraId="73F004B4" w14:textId="68B0600B" w:rsidR="5889BDE5" w:rsidRDefault="5889BDE5" w:rsidP="5889BDE5">
      <w:pPr>
        <w:spacing w:line="257" w:lineRule="auto"/>
        <w:rPr>
          <w:rFonts w:eastAsiaTheme="minorEastAsia"/>
          <w:lang w:val="es-ES"/>
        </w:rPr>
      </w:pPr>
      <w:r w:rsidRPr="5889BDE5">
        <w:rPr>
          <w:rFonts w:eastAsiaTheme="minorEastAsia"/>
          <w:lang w:val="es-ES"/>
        </w:rPr>
        <w:t xml:space="preserve"> </w:t>
      </w:r>
    </w:p>
    <w:p w14:paraId="1C4EA95B" w14:textId="2F3E8C31" w:rsidR="5889BDE5" w:rsidRDefault="5889BDE5" w:rsidP="5889BDE5">
      <w:pPr>
        <w:spacing w:line="257" w:lineRule="auto"/>
        <w:rPr>
          <w:rFonts w:eastAsiaTheme="minorEastAsia"/>
          <w:lang w:val="es-ES"/>
        </w:rPr>
      </w:pPr>
      <w:r w:rsidRPr="5889BDE5">
        <w:rPr>
          <w:rFonts w:eastAsiaTheme="minorEastAsia"/>
          <w:lang w:val="es-ES"/>
        </w:rPr>
        <w:t>Con las flechas puede configurar el resto de apuestas.</w:t>
      </w:r>
    </w:p>
    <w:p w14:paraId="15A3B824" w14:textId="0C4B46FE" w:rsidR="5889BDE5" w:rsidRDefault="5889BDE5" w:rsidP="5889BDE5">
      <w:pPr>
        <w:spacing w:line="257" w:lineRule="auto"/>
        <w:rPr>
          <w:rFonts w:eastAsiaTheme="minorEastAsia"/>
          <w:lang w:val="es-ES"/>
        </w:rPr>
      </w:pPr>
      <w:r w:rsidRPr="5889BDE5">
        <w:rPr>
          <w:rFonts w:eastAsiaTheme="minorEastAsia"/>
          <w:lang w:val="es-ES"/>
        </w:rPr>
        <w:t xml:space="preserve"> </w:t>
      </w:r>
    </w:p>
    <w:p w14:paraId="6211D455" w14:textId="00986F58" w:rsidR="5889BDE5" w:rsidRDefault="5889BDE5" w:rsidP="5889BDE5">
      <w:pPr>
        <w:spacing w:line="257" w:lineRule="auto"/>
        <w:rPr>
          <w:rFonts w:eastAsiaTheme="minorEastAsia"/>
          <w:lang w:val="es-ES"/>
        </w:rPr>
      </w:pPr>
      <w:r w:rsidRPr="5889BDE5">
        <w:rPr>
          <w:rFonts w:eastAsiaTheme="minorEastAsia"/>
          <w:lang w:val="es-ES"/>
        </w:rPr>
        <w:t xml:space="preserve"> </w:t>
      </w:r>
    </w:p>
    <w:p w14:paraId="72487E7E" w14:textId="254CB4B2" w:rsidR="5889BDE5" w:rsidRDefault="5889BDE5" w:rsidP="5889BDE5">
      <w:pPr>
        <w:spacing w:line="257" w:lineRule="auto"/>
        <w:rPr>
          <w:rFonts w:eastAsiaTheme="minorEastAsia"/>
          <w:lang w:val="es-ES"/>
        </w:rPr>
      </w:pPr>
      <w:r w:rsidRPr="5889BDE5">
        <w:rPr>
          <w:rFonts w:eastAsiaTheme="minorEastAsia"/>
          <w:lang w:val="es-ES"/>
        </w:rPr>
        <w:t xml:space="preserve">En el </w:t>
      </w:r>
      <w:proofErr w:type="spellStart"/>
      <w:r w:rsidRPr="5889BDE5">
        <w:rPr>
          <w:rFonts w:eastAsiaTheme="minorEastAsia"/>
          <w:lang w:val="es-ES"/>
        </w:rPr>
        <w:t>euromillon</w:t>
      </w:r>
      <w:proofErr w:type="spellEnd"/>
      <w:r w:rsidRPr="5889BDE5">
        <w:rPr>
          <w:rFonts w:eastAsiaTheme="minorEastAsia"/>
          <w:lang w:val="es-ES"/>
        </w:rPr>
        <w:t>, el usuario puede juega al código del MILLON, por el mismo precio. Este número, no puede elegirlo, es generado por la máquina de la Administración de Lotería, de manera aleatoria.</w:t>
      </w:r>
    </w:p>
    <w:p w14:paraId="16DFBDDE" w14:textId="73AAE1CA" w:rsidR="5889BDE5" w:rsidRDefault="5889BDE5" w:rsidP="5889BDE5">
      <w:pPr>
        <w:spacing w:line="257" w:lineRule="auto"/>
        <w:rPr>
          <w:rFonts w:eastAsiaTheme="minorEastAsia"/>
          <w:lang w:val="es-ES"/>
        </w:rPr>
      </w:pPr>
      <w:r w:rsidRPr="5889BDE5">
        <w:rPr>
          <w:rFonts w:eastAsiaTheme="minorEastAsia"/>
          <w:lang w:val="es-ES"/>
        </w:rPr>
        <w:t xml:space="preserve"> </w:t>
      </w:r>
    </w:p>
    <w:p w14:paraId="55A031BF" w14:textId="6D327D34" w:rsidR="5889BDE5" w:rsidRDefault="5889BDE5" w:rsidP="5889BDE5">
      <w:pPr>
        <w:spacing w:line="257" w:lineRule="auto"/>
        <w:rPr>
          <w:rFonts w:eastAsiaTheme="minorEastAsia"/>
          <w:lang w:val="es-ES"/>
        </w:rPr>
      </w:pPr>
      <w:r w:rsidRPr="5889BDE5">
        <w:rPr>
          <w:rFonts w:eastAsiaTheme="minorEastAsia"/>
          <w:lang w:val="es-ES"/>
        </w:rPr>
        <w:t xml:space="preserve">→ Todos los usuarios que jueguen al </w:t>
      </w:r>
      <w:proofErr w:type="spellStart"/>
      <w:r w:rsidRPr="5889BDE5">
        <w:rPr>
          <w:rFonts w:eastAsiaTheme="minorEastAsia"/>
          <w:lang w:val="es-ES"/>
        </w:rPr>
        <w:t>Euromillón</w:t>
      </w:r>
      <w:proofErr w:type="spellEnd"/>
      <w:r w:rsidRPr="5889BDE5">
        <w:rPr>
          <w:rFonts w:eastAsiaTheme="minorEastAsia"/>
          <w:lang w:val="es-ES"/>
        </w:rPr>
        <w:t xml:space="preserve">, hay que informarles con una ventana emergente de texto que una vez validada la apuesta recibirá su boleto con el código del MILLON correspondiente.  </w:t>
      </w:r>
    </w:p>
    <w:p w14:paraId="2479223F" w14:textId="00A35418" w:rsidR="5889BDE5" w:rsidRDefault="5889BDE5" w:rsidP="5889BDE5">
      <w:pPr>
        <w:spacing w:line="257" w:lineRule="auto"/>
        <w:rPr>
          <w:rFonts w:eastAsiaTheme="minorEastAsia"/>
          <w:lang w:val="es-ES"/>
        </w:rPr>
      </w:pPr>
      <w:r w:rsidRPr="5889BDE5">
        <w:rPr>
          <w:rFonts w:eastAsiaTheme="minorEastAsia"/>
          <w:lang w:val="es-ES"/>
        </w:rPr>
        <w:t xml:space="preserve">Esta información es importante porque si accede </w:t>
      </w:r>
      <w:proofErr w:type="gramStart"/>
      <w:r w:rsidRPr="5889BDE5">
        <w:rPr>
          <w:rFonts w:eastAsiaTheme="minorEastAsia"/>
          <w:lang w:val="es-ES"/>
        </w:rPr>
        <w:t>tras  apostar</w:t>
      </w:r>
      <w:proofErr w:type="gramEnd"/>
      <w:r w:rsidRPr="5889BDE5">
        <w:rPr>
          <w:rFonts w:eastAsiaTheme="minorEastAsia"/>
          <w:lang w:val="es-ES"/>
        </w:rPr>
        <w:t xml:space="preserve"> a “mis boletos” verá que no hay código del MILLON generado en su apuesta hasta que haya sido validado por la Administración desde el back office.</w:t>
      </w:r>
    </w:p>
    <w:p w14:paraId="1E1A9DDF" w14:textId="4F376170" w:rsidR="5889BDE5" w:rsidRDefault="5889BDE5" w:rsidP="5889BDE5">
      <w:pPr>
        <w:spacing w:line="257" w:lineRule="auto"/>
        <w:rPr>
          <w:rFonts w:eastAsiaTheme="minorEastAsia"/>
          <w:lang w:val="es-ES"/>
        </w:rPr>
      </w:pPr>
    </w:p>
    <w:p w14:paraId="538D316D" w14:textId="22288B97" w:rsidR="5889BDE5" w:rsidRDefault="5889BDE5" w:rsidP="5889BDE5">
      <w:pPr>
        <w:spacing w:line="257" w:lineRule="auto"/>
        <w:rPr>
          <w:rFonts w:eastAsiaTheme="minorEastAsia"/>
          <w:lang w:val="es-ES"/>
        </w:rPr>
      </w:pPr>
      <w:r w:rsidRPr="5889BDE5">
        <w:rPr>
          <w:rFonts w:eastAsiaTheme="minorEastAsia"/>
          <w:lang w:val="es-ES"/>
        </w:rPr>
        <w:t xml:space="preserve">Si el usuario quiere JUGADA </w:t>
      </w:r>
      <w:proofErr w:type="spellStart"/>
      <w:proofErr w:type="gramStart"/>
      <w:r w:rsidRPr="5889BDE5">
        <w:rPr>
          <w:rFonts w:eastAsiaTheme="minorEastAsia"/>
          <w:lang w:val="es-ES"/>
        </w:rPr>
        <w:t>MÚLTIPLE,pincha</w:t>
      </w:r>
      <w:proofErr w:type="spellEnd"/>
      <w:proofErr w:type="gramEnd"/>
      <w:r w:rsidRPr="5889BDE5">
        <w:rPr>
          <w:rFonts w:eastAsiaTheme="minorEastAsia"/>
          <w:lang w:val="es-ES"/>
        </w:rPr>
        <w:t xml:space="preserve"> en el desplegable, y podrá seleccionar un tipo de jugada:</w:t>
      </w:r>
    </w:p>
    <w:p w14:paraId="3375C571" w14:textId="786818BF" w:rsidR="5889BDE5" w:rsidRDefault="5889BDE5" w:rsidP="5889BDE5">
      <w:pPr>
        <w:spacing w:line="257" w:lineRule="auto"/>
        <w:rPr>
          <w:rFonts w:eastAsiaTheme="minorEastAsia"/>
        </w:rPr>
      </w:pPr>
    </w:p>
    <w:p w14:paraId="31C8AFD9" w14:textId="5DFE594C" w:rsidR="5889BDE5" w:rsidRDefault="5889BDE5" w:rsidP="5889BDE5">
      <w:pPr>
        <w:spacing w:line="257" w:lineRule="auto"/>
        <w:rPr>
          <w:rFonts w:eastAsiaTheme="minorEastAsia"/>
          <w:lang w:val="es-ES"/>
        </w:rPr>
      </w:pPr>
      <w:r w:rsidRPr="5889BDE5">
        <w:rPr>
          <w:rFonts w:eastAsiaTheme="minorEastAsia"/>
          <w:lang w:val="es-ES"/>
        </w:rPr>
        <w:t>Si pincha en COMO JUGAR:</w:t>
      </w:r>
    </w:p>
    <w:p w14:paraId="76EE2EF5" w14:textId="3DDBF1E5" w:rsidR="5889BDE5" w:rsidRDefault="5889BDE5" w:rsidP="5889BDE5">
      <w:pPr>
        <w:spacing w:line="257" w:lineRule="auto"/>
        <w:rPr>
          <w:rFonts w:eastAsiaTheme="minorEastAsia"/>
          <w:lang w:val="es-ES"/>
        </w:rPr>
      </w:pPr>
      <w:r w:rsidRPr="5889BDE5">
        <w:rPr>
          <w:rFonts w:eastAsiaTheme="minorEastAsia"/>
          <w:lang w:val="es-ES"/>
        </w:rPr>
        <w:t>Aparecerá una ventana emergente con la información del juego:</w:t>
      </w:r>
    </w:p>
    <w:p w14:paraId="39E9003A" w14:textId="55E124DD" w:rsidR="5889BDE5" w:rsidRDefault="5889BDE5" w:rsidP="5889BDE5">
      <w:pPr>
        <w:spacing w:line="257" w:lineRule="auto"/>
        <w:rPr>
          <w:rFonts w:eastAsiaTheme="minorEastAsia"/>
          <w:lang w:val="es-ES"/>
        </w:rPr>
      </w:pPr>
      <w:r w:rsidRPr="5889BDE5">
        <w:rPr>
          <w:rFonts w:eastAsiaTheme="minorEastAsia"/>
          <w:lang w:val="es-ES"/>
        </w:rPr>
        <w:t>COMO JUGAR AL EUROMILLON</w:t>
      </w:r>
    </w:p>
    <w:p w14:paraId="6B019043" w14:textId="64DC399D" w:rsidR="5889BDE5" w:rsidRDefault="5889BDE5" w:rsidP="5889BDE5">
      <w:pPr>
        <w:spacing w:line="257" w:lineRule="auto"/>
        <w:rPr>
          <w:color w:val="0070C0"/>
          <w:lang w:val="es-ES"/>
        </w:rPr>
      </w:pPr>
      <w:r w:rsidRPr="5889BDE5">
        <w:rPr>
          <w:rFonts w:eastAsiaTheme="minorEastAsia"/>
          <w:color w:val="0070C0"/>
          <w:lang w:val="es-ES"/>
        </w:rPr>
        <w:t xml:space="preserve">Cada apuesta de </w:t>
      </w:r>
      <w:proofErr w:type="spellStart"/>
      <w:r w:rsidRPr="5889BDE5">
        <w:rPr>
          <w:rFonts w:eastAsiaTheme="minorEastAsia"/>
          <w:color w:val="0070C0"/>
          <w:lang w:val="es-ES"/>
        </w:rPr>
        <w:t>Euromillones</w:t>
      </w:r>
      <w:proofErr w:type="spellEnd"/>
      <w:r w:rsidRPr="5889BDE5">
        <w:rPr>
          <w:rFonts w:eastAsiaTheme="minorEastAsia"/>
          <w:color w:val="0070C0"/>
          <w:lang w:val="es-ES"/>
        </w:rPr>
        <w:t xml:space="preserve"> consiste en seleccionar 5 números de una tabla de 50 números (del 1 al 50) y </w:t>
      </w:r>
      <w:proofErr w:type="gramStart"/>
      <w:r w:rsidRPr="5889BDE5">
        <w:rPr>
          <w:rFonts w:eastAsiaTheme="minorEastAsia"/>
          <w:color w:val="0070C0"/>
          <w:lang w:val="es-ES"/>
        </w:rPr>
        <w:t>dos número</w:t>
      </w:r>
      <w:proofErr w:type="gramEnd"/>
      <w:r w:rsidRPr="5889BDE5">
        <w:rPr>
          <w:rFonts w:eastAsiaTheme="minorEastAsia"/>
          <w:color w:val="0070C0"/>
          <w:lang w:val="es-ES"/>
        </w:rPr>
        <w:t xml:space="preserve"> más (estrellas) de una tabla de 12 (del 1 al 12). En el </w:t>
      </w:r>
      <w:proofErr w:type="spellStart"/>
      <w:r w:rsidRPr="5889BDE5">
        <w:rPr>
          <w:rFonts w:eastAsiaTheme="minorEastAsia"/>
          <w:color w:val="0070C0"/>
          <w:lang w:val="es-ES"/>
        </w:rPr>
        <w:t>Euromillones</w:t>
      </w:r>
      <w:proofErr w:type="spellEnd"/>
      <w:r w:rsidRPr="5889BDE5">
        <w:rPr>
          <w:rFonts w:eastAsiaTheme="minorEastAsia"/>
          <w:color w:val="0070C0"/>
          <w:lang w:val="es-ES"/>
        </w:rPr>
        <w:t xml:space="preserve"> se destina el 50 % de la recaudación a premios.</w:t>
      </w:r>
    </w:p>
    <w:p w14:paraId="0EB605B2" w14:textId="48B21751" w:rsidR="5889BDE5" w:rsidRDefault="5889BDE5" w:rsidP="5889BDE5">
      <w:pPr>
        <w:spacing w:line="257" w:lineRule="auto"/>
        <w:rPr>
          <w:color w:val="0070C0"/>
          <w:lang w:val="es-ES"/>
        </w:rPr>
      </w:pPr>
      <w:r w:rsidRPr="5889BDE5">
        <w:rPr>
          <w:rFonts w:eastAsiaTheme="minorEastAsia"/>
          <w:color w:val="0070C0"/>
          <w:lang w:val="es-ES"/>
        </w:rPr>
        <w:t>¿CÓMO SE JUEGA?</w:t>
      </w:r>
    </w:p>
    <w:p w14:paraId="7423DD72" w14:textId="0C7ADCF6"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Elige día o días del sorteo que quieres jugar (hay sorteo los martes y viernes)</w:t>
      </w:r>
    </w:p>
    <w:p w14:paraId="2EE373EC" w14:textId="2916E614"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Con la misma apuesta que hayas elegido, por el mismo precio, participas en el sorteo de El Millón que celebra los viernes.</w:t>
      </w:r>
    </w:p>
    <w:p w14:paraId="1EA8DD64" w14:textId="527F31C1"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 xml:space="preserve">Elige la combinación de 5 números y dos números estrella que deseas jugar o clica en aleatoria para que </w:t>
      </w:r>
      <w:proofErr w:type="spellStart"/>
      <w:r w:rsidRPr="5889BDE5">
        <w:rPr>
          <w:rFonts w:eastAsiaTheme="minorEastAsia"/>
          <w:color w:val="0070C0"/>
          <w:lang w:val="es-ES"/>
        </w:rPr>
        <w:t>Lottup</w:t>
      </w:r>
      <w:proofErr w:type="spellEnd"/>
      <w:r w:rsidRPr="5889BDE5">
        <w:rPr>
          <w:rFonts w:eastAsiaTheme="minorEastAsia"/>
          <w:color w:val="0070C0"/>
          <w:lang w:val="es-ES"/>
        </w:rPr>
        <w:t xml:space="preserve"> elija por ti.</w:t>
      </w:r>
    </w:p>
    <w:p w14:paraId="78765925" w14:textId="313F7342"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Puedes jugar hasta 5 combinaciones de 5 números y dos estrellas (apuestas sencillas de varios bloques) de una sola vez o una combinación de más números, es decir, una apuesta múltiple.</w:t>
      </w:r>
    </w:p>
    <w:p w14:paraId="53127DA3" w14:textId="4C747EA6"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Puedes abonarte para realizar la misma apuesta todas las semanas.</w:t>
      </w:r>
    </w:p>
    <w:p w14:paraId="7D3A9AFC" w14:textId="55172B61" w:rsidR="5889BDE5" w:rsidRDefault="5889BDE5" w:rsidP="5889BDE5">
      <w:pPr>
        <w:pStyle w:val="Prrafodelista"/>
        <w:numPr>
          <w:ilvl w:val="0"/>
          <w:numId w:val="4"/>
        </w:numPr>
        <w:spacing w:line="257" w:lineRule="auto"/>
        <w:rPr>
          <w:color w:val="0070C0"/>
          <w:lang w:val="es-ES"/>
        </w:rPr>
      </w:pPr>
      <w:r w:rsidRPr="5889BDE5">
        <w:rPr>
          <w:rFonts w:eastAsiaTheme="minorEastAsia"/>
          <w:color w:val="0070C0"/>
          <w:lang w:val="es-ES"/>
        </w:rPr>
        <w:t>Clica en jugar para finalizar tu apuesta o apuestas elegidas.</w:t>
      </w:r>
    </w:p>
    <w:p w14:paraId="67CC7FF8" w14:textId="24EFF55D" w:rsidR="5889BDE5" w:rsidRDefault="5889BDE5" w:rsidP="5889BDE5">
      <w:pPr>
        <w:spacing w:line="257" w:lineRule="auto"/>
        <w:rPr>
          <w:rFonts w:eastAsiaTheme="minorEastAsia"/>
          <w:lang w:val="es-ES"/>
        </w:rPr>
      </w:pPr>
    </w:p>
    <w:p w14:paraId="686B81E9" w14:textId="61C0DC8F" w:rsidR="5889BDE5" w:rsidRDefault="5889BDE5" w:rsidP="5889BDE5"/>
    <w:p w14:paraId="17D98FD2" w14:textId="3234F520" w:rsidR="5889BDE5" w:rsidRDefault="5889BDE5" w:rsidP="5889BDE5"/>
    <w:p w14:paraId="0685AF71" w14:textId="34BAF309" w:rsidR="5889BDE5" w:rsidRDefault="43779BEF" w:rsidP="5889BDE5">
      <w:pPr>
        <w:pStyle w:val="Ttulo2"/>
        <w:spacing w:line="259" w:lineRule="auto"/>
      </w:pPr>
      <w:bookmarkStart w:id="18" w:name="_Toc127521481"/>
      <w:r>
        <w:t>Gordo de la Primitiva</w:t>
      </w:r>
      <w:bookmarkEnd w:id="18"/>
    </w:p>
    <w:p w14:paraId="0D3B1F31" w14:textId="413E480F" w:rsidR="5889BDE5" w:rsidRDefault="0DDB07D2" w:rsidP="0DDB07D2">
      <w:pPr>
        <w:spacing w:line="257" w:lineRule="auto"/>
        <w:rPr>
          <w:rFonts w:eastAsiaTheme="minorEastAsia"/>
          <w:lang w:val="es-ES"/>
        </w:rPr>
      </w:pPr>
      <w:r w:rsidRPr="0DDB07D2">
        <w:rPr>
          <w:rFonts w:eastAsiaTheme="minorEastAsia"/>
          <w:lang w:val="es-ES"/>
        </w:rPr>
        <w:t>El sorteo del Gordo de la primitiva se celebra los domingos. Cuando el usuario pincha en JUGAR en la GORDO DE LA PRIMITIVA, aparece la siguiente pantalla:</w:t>
      </w:r>
    </w:p>
    <w:p w14:paraId="7319D7CB" w14:textId="0D6F833C" w:rsidR="5889BDE5" w:rsidRDefault="5889BDE5" w:rsidP="5889BDE5">
      <w:r>
        <w:rPr>
          <w:noProof/>
        </w:rPr>
        <w:lastRenderedPageBreak/>
        <w:drawing>
          <wp:inline distT="0" distB="0" distL="0" distR="0" wp14:anchorId="5E315CA9" wp14:editId="5C4DFC5A">
            <wp:extent cx="3669833" cy="2286000"/>
            <wp:effectExtent l="0" t="0" r="0" b="0"/>
            <wp:docPr id="670153839" name="Imagen 67015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669833" cy="2286000"/>
                    </a:xfrm>
                    <a:prstGeom prst="rect">
                      <a:avLst/>
                    </a:prstGeom>
                  </pic:spPr>
                </pic:pic>
              </a:graphicData>
            </a:graphic>
          </wp:inline>
        </w:drawing>
      </w:r>
    </w:p>
    <w:p w14:paraId="49D3F38A" w14:textId="5A9A58F5" w:rsidR="5889BDE5" w:rsidRDefault="5889BDE5" w:rsidP="5889BDE5">
      <w:pPr>
        <w:spacing w:line="257" w:lineRule="auto"/>
        <w:rPr>
          <w:rFonts w:eastAsiaTheme="minorEastAsia"/>
          <w:lang w:val="es-ES"/>
        </w:rPr>
      </w:pPr>
      <w:r w:rsidRPr="5889BDE5">
        <w:rPr>
          <w:rFonts w:eastAsiaTheme="minorEastAsia"/>
          <w:lang w:val="es-ES"/>
        </w:rPr>
        <w:t>Tanto en la jugada Manual simple como múltiple, el usuario puede elegir el número clave.</w:t>
      </w:r>
    </w:p>
    <w:p w14:paraId="095D11B0" w14:textId="1F45B557" w:rsidR="5889BDE5" w:rsidRDefault="5889BDE5" w:rsidP="5889BDE5">
      <w:pPr>
        <w:spacing w:line="257" w:lineRule="auto"/>
        <w:rPr>
          <w:rFonts w:eastAsiaTheme="minorEastAsia"/>
          <w:lang w:val="es-ES"/>
        </w:rPr>
      </w:pPr>
      <w:r w:rsidRPr="5889BDE5">
        <w:rPr>
          <w:rFonts w:eastAsiaTheme="minorEastAsia"/>
          <w:lang w:val="es-ES"/>
        </w:rPr>
        <w:t xml:space="preserve">Si el usuario quiere JUGADA SIMPLE, el número máximo de jugadas que puede realizar en un mismo boleto es el indicado en la parte izquierda superior de la parrilla de números: (en este caso </w:t>
      </w:r>
      <w:proofErr w:type="spellStart"/>
      <w:r w:rsidRPr="5889BDE5">
        <w:rPr>
          <w:rFonts w:eastAsiaTheme="minorEastAsia"/>
          <w:lang w:val="es-ES"/>
        </w:rPr>
        <w:t>máxmo</w:t>
      </w:r>
      <w:proofErr w:type="spellEnd"/>
      <w:r w:rsidRPr="5889BDE5">
        <w:rPr>
          <w:rFonts w:eastAsiaTheme="minorEastAsia"/>
          <w:lang w:val="es-ES"/>
        </w:rPr>
        <w:t xml:space="preserve"> 6 columnas)</w:t>
      </w:r>
    </w:p>
    <w:p w14:paraId="5656388B" w14:textId="69699F5B" w:rsidR="5889BDE5" w:rsidRDefault="5889BDE5" w:rsidP="5889BDE5">
      <w:pPr>
        <w:rPr>
          <w:rFonts w:ascii="Calibri" w:eastAsia="Calibri" w:hAnsi="Calibri" w:cs="Calibri"/>
          <w:sz w:val="18"/>
          <w:szCs w:val="18"/>
          <w:lang w:val="es-ES"/>
        </w:rPr>
      </w:pPr>
    </w:p>
    <w:p w14:paraId="68C0B6E1" w14:textId="7DC07F4C" w:rsidR="5889BDE5" w:rsidRDefault="5889BDE5" w:rsidP="5889BDE5">
      <w:pPr>
        <w:rPr>
          <w:rFonts w:ascii="Calibri" w:eastAsia="Calibri" w:hAnsi="Calibri" w:cs="Calibri"/>
          <w:sz w:val="18"/>
          <w:szCs w:val="18"/>
          <w:lang w:val="es-ES"/>
        </w:rPr>
      </w:pPr>
    </w:p>
    <w:p w14:paraId="1312A747" w14:textId="0E9EC15C" w:rsidR="5889BDE5" w:rsidRDefault="5889BDE5" w:rsidP="5889BDE5">
      <w:pPr>
        <w:rPr>
          <w:rFonts w:ascii="Calibri" w:eastAsia="Calibri" w:hAnsi="Calibri" w:cs="Calibri"/>
          <w:sz w:val="18"/>
          <w:szCs w:val="18"/>
          <w:lang w:val="es-ES"/>
        </w:rPr>
      </w:pPr>
    </w:p>
    <w:p w14:paraId="62E53266" w14:textId="529801B4" w:rsidR="5889BDE5" w:rsidRDefault="5889BDE5" w:rsidP="5889BDE5">
      <w:pPr>
        <w:rPr>
          <w:rFonts w:ascii="Calibri" w:eastAsia="Calibri" w:hAnsi="Calibri" w:cs="Calibri"/>
          <w:sz w:val="18"/>
          <w:szCs w:val="18"/>
          <w:lang w:val="es-ES"/>
        </w:rPr>
      </w:pPr>
    </w:p>
    <w:p w14:paraId="185DEC5C" w14:textId="168E681D" w:rsidR="5889BDE5" w:rsidRDefault="5889BDE5" w:rsidP="5889BDE5">
      <w:pPr>
        <w:rPr>
          <w:rFonts w:ascii="Calibri" w:eastAsia="Calibri" w:hAnsi="Calibri" w:cs="Calibri"/>
          <w:sz w:val="18"/>
          <w:szCs w:val="18"/>
          <w:lang w:val="es-ES"/>
        </w:rPr>
      </w:pPr>
    </w:p>
    <w:p w14:paraId="201076AE" w14:textId="10814248" w:rsidR="5889BDE5" w:rsidRDefault="5889BDE5" w:rsidP="5889BDE5">
      <w:pPr>
        <w:rPr>
          <w:rFonts w:ascii="Calibri" w:eastAsia="Calibri" w:hAnsi="Calibri" w:cs="Calibri"/>
          <w:sz w:val="18"/>
          <w:szCs w:val="18"/>
          <w:lang w:val="es-ES"/>
        </w:rPr>
      </w:pPr>
    </w:p>
    <w:p w14:paraId="04F48618" w14:textId="2C7B173A" w:rsidR="5889BDE5" w:rsidRDefault="5889BDE5" w:rsidP="5889BDE5">
      <w:pPr>
        <w:rPr>
          <w:rFonts w:ascii="Calibri" w:eastAsia="Calibri" w:hAnsi="Calibri" w:cs="Calibri"/>
          <w:sz w:val="18"/>
          <w:szCs w:val="18"/>
          <w:lang w:val="es-ES"/>
        </w:rPr>
      </w:pPr>
    </w:p>
    <w:p w14:paraId="34F01D3C" w14:textId="22E6EC9E" w:rsidR="5889BDE5" w:rsidRDefault="5889BDE5" w:rsidP="5889BDE5">
      <w:pPr>
        <w:rPr>
          <w:rFonts w:ascii="Calibri" w:eastAsia="Calibri" w:hAnsi="Calibri" w:cs="Calibri"/>
          <w:sz w:val="18"/>
          <w:szCs w:val="18"/>
          <w:lang w:val="es-ES"/>
        </w:rPr>
      </w:pPr>
    </w:p>
    <w:p w14:paraId="491178F8" w14:textId="66E0A10D" w:rsidR="5889BDE5" w:rsidRDefault="5889BDE5" w:rsidP="5889BDE5">
      <w:pPr>
        <w:rPr>
          <w:rFonts w:ascii="Calibri" w:eastAsia="Calibri" w:hAnsi="Calibri" w:cs="Calibri"/>
          <w:sz w:val="18"/>
          <w:szCs w:val="18"/>
          <w:lang w:val="es-ES"/>
        </w:rPr>
      </w:pPr>
    </w:p>
    <w:p w14:paraId="2F3BA47F" w14:textId="284468DE" w:rsidR="5889BDE5" w:rsidRDefault="5889BDE5" w:rsidP="5889BDE5">
      <w:r>
        <w:rPr>
          <w:noProof/>
        </w:rPr>
        <w:drawing>
          <wp:inline distT="0" distB="0" distL="0" distR="0" wp14:anchorId="628105E8" wp14:editId="23B4A754">
            <wp:extent cx="1738354" cy="2123110"/>
            <wp:effectExtent l="0" t="0" r="0" b="0"/>
            <wp:docPr id="809652137" name="Imagen 80965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738354" cy="2123110"/>
                    </a:xfrm>
                    <a:prstGeom prst="rect">
                      <a:avLst/>
                    </a:prstGeom>
                  </pic:spPr>
                </pic:pic>
              </a:graphicData>
            </a:graphic>
          </wp:inline>
        </w:drawing>
      </w:r>
    </w:p>
    <w:p w14:paraId="1249C55A" w14:textId="11506CA7" w:rsidR="5889BDE5" w:rsidRDefault="5889BDE5" w:rsidP="5889BDE5">
      <w:pPr>
        <w:spacing w:line="257" w:lineRule="auto"/>
        <w:rPr>
          <w:rFonts w:eastAsiaTheme="minorEastAsia"/>
          <w:lang w:val="es-ES"/>
        </w:rPr>
      </w:pPr>
      <w:r w:rsidRPr="5889BDE5">
        <w:rPr>
          <w:rFonts w:eastAsiaTheme="minorEastAsia"/>
          <w:lang w:val="es-ES"/>
        </w:rPr>
        <w:t>Con las flechas puede configurar el resto de apuestas.</w:t>
      </w:r>
    </w:p>
    <w:p w14:paraId="5B6047C6" w14:textId="73FEFAB4" w:rsidR="5889BDE5" w:rsidRDefault="5889BDE5" w:rsidP="5889BDE5">
      <w:pPr>
        <w:spacing w:line="257" w:lineRule="auto"/>
        <w:rPr>
          <w:rFonts w:eastAsiaTheme="minorEastAsia"/>
          <w:lang w:val="es-ES"/>
        </w:rPr>
      </w:pPr>
      <w:r w:rsidRPr="5889BDE5">
        <w:rPr>
          <w:rFonts w:eastAsiaTheme="minorEastAsia"/>
          <w:lang w:val="es-ES"/>
        </w:rPr>
        <w:t xml:space="preserve">Si el usuario quiere JUGADA </w:t>
      </w:r>
      <w:proofErr w:type="spellStart"/>
      <w:proofErr w:type="gramStart"/>
      <w:r w:rsidRPr="5889BDE5">
        <w:rPr>
          <w:rFonts w:eastAsiaTheme="minorEastAsia"/>
          <w:lang w:val="es-ES"/>
        </w:rPr>
        <w:t>MÚLTIPLE,pincha</w:t>
      </w:r>
      <w:proofErr w:type="spellEnd"/>
      <w:proofErr w:type="gramEnd"/>
      <w:r w:rsidRPr="5889BDE5">
        <w:rPr>
          <w:rFonts w:eastAsiaTheme="minorEastAsia"/>
          <w:lang w:val="es-ES"/>
        </w:rPr>
        <w:t xml:space="preserve"> en el desplegable, y podrá seleccionar un tipo de jugada:</w:t>
      </w:r>
    </w:p>
    <w:p w14:paraId="499D6EAC" w14:textId="1C99F06F" w:rsidR="5889BDE5" w:rsidRDefault="5889BDE5" w:rsidP="5889BDE5">
      <w:r>
        <w:rPr>
          <w:noProof/>
        </w:rPr>
        <w:lastRenderedPageBreak/>
        <w:drawing>
          <wp:inline distT="0" distB="0" distL="0" distR="0" wp14:anchorId="246710A0" wp14:editId="4E1C7C04">
            <wp:extent cx="1438275" cy="2334734"/>
            <wp:effectExtent l="0" t="0" r="0" b="0"/>
            <wp:docPr id="1254438722" name="Imagen 1254438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38275" cy="2334734"/>
                    </a:xfrm>
                    <a:prstGeom prst="rect">
                      <a:avLst/>
                    </a:prstGeom>
                  </pic:spPr>
                </pic:pic>
              </a:graphicData>
            </a:graphic>
          </wp:inline>
        </w:drawing>
      </w:r>
    </w:p>
    <w:p w14:paraId="451FC2D2" w14:textId="3E6FE167" w:rsidR="5889BDE5" w:rsidRDefault="5889BDE5" w:rsidP="5889BDE5"/>
    <w:p w14:paraId="22A776E5" w14:textId="5DFE594C" w:rsidR="5889BDE5" w:rsidRDefault="5889BDE5" w:rsidP="5889BDE5">
      <w:pPr>
        <w:spacing w:line="257" w:lineRule="auto"/>
        <w:rPr>
          <w:rFonts w:eastAsiaTheme="minorEastAsia"/>
          <w:lang w:val="es-ES"/>
        </w:rPr>
      </w:pPr>
      <w:r w:rsidRPr="5889BDE5">
        <w:rPr>
          <w:rFonts w:eastAsiaTheme="minorEastAsia"/>
          <w:lang w:val="es-ES"/>
        </w:rPr>
        <w:t>Si pincha en COMO JUGAR:</w:t>
      </w:r>
    </w:p>
    <w:p w14:paraId="344EC56B" w14:textId="3DDBF1E5" w:rsidR="5889BDE5" w:rsidRDefault="5889BDE5" w:rsidP="5889BDE5">
      <w:pPr>
        <w:spacing w:line="257" w:lineRule="auto"/>
        <w:rPr>
          <w:rFonts w:eastAsiaTheme="minorEastAsia"/>
          <w:lang w:val="es-ES"/>
        </w:rPr>
      </w:pPr>
      <w:r w:rsidRPr="5889BDE5">
        <w:rPr>
          <w:rFonts w:eastAsiaTheme="minorEastAsia"/>
          <w:lang w:val="es-ES"/>
        </w:rPr>
        <w:t>Aparecerá una ventana emergente con la información del juego:</w:t>
      </w:r>
    </w:p>
    <w:p w14:paraId="5D2D7A00" w14:textId="2B5468EC" w:rsidR="5889BDE5" w:rsidRDefault="5889BDE5" w:rsidP="5889BDE5">
      <w:pPr>
        <w:rPr>
          <w:rFonts w:eastAsiaTheme="minorEastAsia"/>
          <w:color w:val="0070C0"/>
          <w:lang w:val="es-ES"/>
        </w:rPr>
      </w:pPr>
      <w:r w:rsidRPr="5889BDE5">
        <w:rPr>
          <w:rFonts w:eastAsiaTheme="minorEastAsia"/>
          <w:color w:val="0070C0"/>
          <w:lang w:val="es-ES"/>
        </w:rPr>
        <w:t>COMO JUGAR AL GORDO DE LA PRIMITIVA</w:t>
      </w:r>
    </w:p>
    <w:p w14:paraId="608C8953" w14:textId="5E0B6F5B" w:rsidR="5889BDE5" w:rsidRDefault="5889BDE5" w:rsidP="5889BDE5">
      <w:pPr>
        <w:spacing w:line="257" w:lineRule="auto"/>
        <w:rPr>
          <w:rFonts w:eastAsiaTheme="minorEastAsia"/>
          <w:color w:val="0070C0"/>
          <w:lang w:val="es-ES"/>
        </w:rPr>
      </w:pPr>
      <w:r w:rsidRPr="5889BDE5">
        <w:rPr>
          <w:rFonts w:eastAsiaTheme="minorEastAsia"/>
          <w:color w:val="0070C0"/>
          <w:lang w:val="es-ES"/>
        </w:rPr>
        <w:t>Cada apuesta de El Gordo de La Primitiva consiste en seleccionar 5 números de una tabla de 54 números (del 1 al 54) y un número más (número clave) de una tabla de 10 (del 0 al 9). En el Gordo de la Primitiva se destina el 55 % de la recaudación a premios.</w:t>
      </w:r>
    </w:p>
    <w:p w14:paraId="3B8C2E7A" w14:textId="34CD5226" w:rsidR="5889BDE5" w:rsidRDefault="5889BDE5" w:rsidP="5889BDE5">
      <w:pPr>
        <w:spacing w:line="257" w:lineRule="auto"/>
        <w:rPr>
          <w:rFonts w:eastAsiaTheme="minorEastAsia"/>
          <w:color w:val="0070C0"/>
          <w:lang w:val="es-ES"/>
        </w:rPr>
      </w:pPr>
      <w:r w:rsidRPr="5889BDE5">
        <w:rPr>
          <w:rFonts w:eastAsiaTheme="minorEastAsia"/>
          <w:color w:val="0070C0"/>
          <w:lang w:val="es-ES"/>
        </w:rPr>
        <w:t>¿CÓMO SE JUEGA?</w:t>
      </w:r>
    </w:p>
    <w:p w14:paraId="25D0D368" w14:textId="1ADF24EE" w:rsidR="5889BDE5" w:rsidRDefault="5889BDE5" w:rsidP="5889BDE5">
      <w:pPr>
        <w:pStyle w:val="Prrafodelista"/>
        <w:numPr>
          <w:ilvl w:val="0"/>
          <w:numId w:val="3"/>
        </w:numPr>
        <w:spacing w:line="257" w:lineRule="auto"/>
        <w:rPr>
          <w:rFonts w:eastAsiaTheme="minorEastAsia"/>
          <w:color w:val="0070C0"/>
          <w:lang w:val="es-ES"/>
        </w:rPr>
      </w:pPr>
      <w:r w:rsidRPr="5889BDE5">
        <w:rPr>
          <w:rFonts w:eastAsiaTheme="minorEastAsia"/>
          <w:color w:val="0070C0"/>
          <w:lang w:val="es-ES"/>
        </w:rPr>
        <w:t>Elige día o días del sorteo que quieres jugar.</w:t>
      </w:r>
    </w:p>
    <w:p w14:paraId="7045736F" w14:textId="4D95CED1" w:rsidR="5889BDE5" w:rsidRDefault="5889BDE5" w:rsidP="5889BDE5">
      <w:pPr>
        <w:pStyle w:val="Prrafodelista"/>
        <w:numPr>
          <w:ilvl w:val="0"/>
          <w:numId w:val="3"/>
        </w:numPr>
        <w:spacing w:line="257" w:lineRule="auto"/>
        <w:rPr>
          <w:rFonts w:eastAsiaTheme="minorEastAsia"/>
          <w:color w:val="0070C0"/>
          <w:lang w:val="es-ES"/>
        </w:rPr>
      </w:pPr>
      <w:r w:rsidRPr="5889BDE5">
        <w:rPr>
          <w:rFonts w:eastAsiaTheme="minorEastAsia"/>
          <w:color w:val="0070C0"/>
          <w:lang w:val="es-ES"/>
        </w:rPr>
        <w:t xml:space="preserve">Elige la combinación de 5 números y número clave que deseas jugar o clica en aleatoria para que </w:t>
      </w:r>
      <w:proofErr w:type="spellStart"/>
      <w:r w:rsidRPr="5889BDE5">
        <w:rPr>
          <w:rFonts w:eastAsiaTheme="minorEastAsia"/>
          <w:color w:val="0070C0"/>
          <w:lang w:val="es-ES"/>
        </w:rPr>
        <w:t>Lottup</w:t>
      </w:r>
      <w:proofErr w:type="spellEnd"/>
      <w:r w:rsidRPr="5889BDE5">
        <w:rPr>
          <w:rFonts w:eastAsiaTheme="minorEastAsia"/>
          <w:color w:val="0070C0"/>
          <w:lang w:val="es-ES"/>
        </w:rPr>
        <w:t xml:space="preserve"> elija por ti.</w:t>
      </w:r>
    </w:p>
    <w:p w14:paraId="2A81DCF4" w14:textId="3F8A2131" w:rsidR="5889BDE5" w:rsidRDefault="5889BDE5" w:rsidP="5889BDE5">
      <w:pPr>
        <w:pStyle w:val="Prrafodelista"/>
        <w:numPr>
          <w:ilvl w:val="0"/>
          <w:numId w:val="3"/>
        </w:numPr>
        <w:spacing w:line="257" w:lineRule="auto"/>
        <w:rPr>
          <w:rFonts w:eastAsiaTheme="minorEastAsia"/>
          <w:color w:val="0070C0"/>
          <w:lang w:val="es-ES"/>
        </w:rPr>
      </w:pPr>
      <w:r w:rsidRPr="5889BDE5">
        <w:rPr>
          <w:rFonts w:eastAsiaTheme="minorEastAsia"/>
          <w:color w:val="0070C0"/>
          <w:lang w:val="es-ES"/>
        </w:rPr>
        <w:t xml:space="preserve">Puedes jugar hasta 6 combinaciones de 5 números (apuestas sencillas de varios bloques) de una sola vez o una combinación de más números, es decir, una apuesta múltiple (por ejemplo 7 </w:t>
      </w:r>
      <w:proofErr w:type="spellStart"/>
      <w:proofErr w:type="gramStart"/>
      <w:r w:rsidRPr="5889BDE5">
        <w:rPr>
          <w:rFonts w:eastAsiaTheme="minorEastAsia"/>
          <w:color w:val="0070C0"/>
          <w:lang w:val="es-ES"/>
        </w:rPr>
        <w:t>números,que</w:t>
      </w:r>
      <w:proofErr w:type="spellEnd"/>
      <w:proofErr w:type="gramEnd"/>
      <w:r w:rsidRPr="5889BDE5">
        <w:rPr>
          <w:rFonts w:eastAsiaTheme="minorEastAsia"/>
          <w:color w:val="0070C0"/>
          <w:lang w:val="es-ES"/>
        </w:rPr>
        <w:t xml:space="preserve"> corresponde a 21 apuestas)</w:t>
      </w:r>
    </w:p>
    <w:p w14:paraId="36D6364B" w14:textId="71C19DAE" w:rsidR="5889BDE5" w:rsidRDefault="5889BDE5" w:rsidP="5889BDE5">
      <w:pPr>
        <w:pStyle w:val="Prrafodelista"/>
        <w:numPr>
          <w:ilvl w:val="0"/>
          <w:numId w:val="3"/>
        </w:numPr>
        <w:spacing w:line="257" w:lineRule="auto"/>
        <w:rPr>
          <w:rFonts w:eastAsiaTheme="minorEastAsia"/>
          <w:color w:val="0070C0"/>
          <w:lang w:val="es-ES"/>
        </w:rPr>
      </w:pPr>
      <w:r w:rsidRPr="5889BDE5">
        <w:rPr>
          <w:rFonts w:eastAsiaTheme="minorEastAsia"/>
          <w:color w:val="0070C0"/>
          <w:lang w:val="es-ES"/>
        </w:rPr>
        <w:t>Puedes abonarte para realizar la misma apuesta todas las semanas.</w:t>
      </w:r>
    </w:p>
    <w:p w14:paraId="1C4B5344" w14:textId="595EB01B" w:rsidR="5889BDE5" w:rsidRDefault="5889BDE5" w:rsidP="5889BDE5">
      <w:pPr>
        <w:pStyle w:val="Prrafodelista"/>
        <w:numPr>
          <w:ilvl w:val="0"/>
          <w:numId w:val="3"/>
        </w:numPr>
        <w:spacing w:line="257" w:lineRule="auto"/>
        <w:rPr>
          <w:rFonts w:eastAsiaTheme="minorEastAsia"/>
          <w:color w:val="0070C0"/>
          <w:lang w:val="es-ES"/>
        </w:rPr>
      </w:pPr>
      <w:r w:rsidRPr="5889BDE5">
        <w:rPr>
          <w:rFonts w:eastAsiaTheme="minorEastAsia"/>
          <w:color w:val="0070C0"/>
          <w:lang w:val="es-ES"/>
        </w:rPr>
        <w:t>Clica en jugar para finalizar tu apuesta o apuestas elegidas.</w:t>
      </w:r>
    </w:p>
    <w:p w14:paraId="41A157B0" w14:textId="10127CDE" w:rsidR="5889BDE5" w:rsidRDefault="5889BDE5" w:rsidP="5889BDE5">
      <w:pPr>
        <w:rPr>
          <w:rFonts w:eastAsiaTheme="minorEastAsia"/>
          <w:lang w:val="es-ES"/>
        </w:rPr>
      </w:pPr>
    </w:p>
    <w:p w14:paraId="2EE60A04" w14:textId="1EF9C123" w:rsidR="5889BDE5" w:rsidRDefault="43779BEF" w:rsidP="2C647C1E">
      <w:pPr>
        <w:pStyle w:val="Ttulo2"/>
        <w:spacing w:line="259" w:lineRule="auto"/>
        <w:rPr>
          <w:lang w:val="es-ES"/>
        </w:rPr>
      </w:pPr>
      <w:bookmarkStart w:id="19" w:name="_Toc127521482"/>
      <w:r w:rsidRPr="43779BEF">
        <w:rPr>
          <w:lang w:val="es-ES"/>
        </w:rPr>
        <w:t>Diseño de los boletos.</w:t>
      </w:r>
      <w:bookmarkEnd w:id="19"/>
    </w:p>
    <w:p w14:paraId="1C666853" w14:textId="251CA020" w:rsidR="5889BDE5" w:rsidRDefault="5889BDE5" w:rsidP="2C647C1E">
      <w:pPr>
        <w:rPr>
          <w:lang w:val="es-ES"/>
        </w:rPr>
      </w:pPr>
    </w:p>
    <w:p w14:paraId="11FA9414" w14:textId="2F5CD6AC" w:rsidR="5889BDE5" w:rsidRDefault="2C647C1E" w:rsidP="2C647C1E">
      <w:pPr>
        <w:spacing w:line="276" w:lineRule="auto"/>
      </w:pPr>
      <w:r w:rsidRPr="2C647C1E">
        <w:rPr>
          <w:rFonts w:ascii="Calibri" w:eastAsia="Calibri" w:hAnsi="Calibri" w:cs="Calibri"/>
          <w:sz w:val="26"/>
          <w:szCs w:val="26"/>
          <w:lang w:val="es-ES"/>
        </w:rPr>
        <w:lastRenderedPageBreak/>
        <w:t xml:space="preserve">Es importante que el diseño del boleto que visualiza el usuario se asemeje lo máximo posible al oficial, con el logo de cada juego y la cenefa rosa lateral no la habéis puesto. </w:t>
      </w:r>
    </w:p>
    <w:p w14:paraId="5AAA5F43" w14:textId="4258DC1D" w:rsidR="5889BDE5" w:rsidRDefault="2C647C1E" w:rsidP="2C647C1E">
      <w:pPr>
        <w:spacing w:line="257" w:lineRule="auto"/>
      </w:pPr>
      <w:r w:rsidRPr="2C647C1E">
        <w:rPr>
          <w:rFonts w:ascii="Calibri" w:eastAsia="Calibri" w:hAnsi="Calibri" w:cs="Calibri"/>
          <w:sz w:val="26"/>
          <w:szCs w:val="26"/>
          <w:lang w:val="es-ES"/>
        </w:rPr>
        <w:t xml:space="preserve">            Por ejemplo:</w:t>
      </w:r>
    </w:p>
    <w:p w14:paraId="3BDA69F2" w14:textId="36E83494" w:rsidR="5889BDE5" w:rsidRDefault="5889BDE5" w:rsidP="2C647C1E">
      <w:r>
        <w:rPr>
          <w:noProof/>
        </w:rPr>
        <w:drawing>
          <wp:inline distT="0" distB="0" distL="0" distR="0" wp14:anchorId="2591291E" wp14:editId="5018CA84">
            <wp:extent cx="1689556" cy="2676525"/>
            <wp:effectExtent l="0" t="0" r="0" b="0"/>
            <wp:docPr id="469167166" name="Imagen 469167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689556" cy="2676525"/>
                    </a:xfrm>
                    <a:prstGeom prst="rect">
                      <a:avLst/>
                    </a:prstGeom>
                  </pic:spPr>
                </pic:pic>
              </a:graphicData>
            </a:graphic>
          </wp:inline>
        </w:drawing>
      </w:r>
    </w:p>
    <w:p w14:paraId="2FA85542" w14:textId="4AE16AC7" w:rsidR="5889BDE5" w:rsidRDefault="2C647C1E" w:rsidP="2C647C1E">
      <w:r>
        <w:t xml:space="preserve">Este boleto lo recibirá el usuario en su correo </w:t>
      </w:r>
      <w:proofErr w:type="spellStart"/>
      <w:r>
        <w:t>eletrónico</w:t>
      </w:r>
      <w:proofErr w:type="spellEnd"/>
      <w:r>
        <w:t>, como apuesta ya validada.</w:t>
      </w:r>
    </w:p>
    <w:p w14:paraId="4D23D5DE" w14:textId="0FBF0AF2" w:rsidR="5889BDE5" w:rsidRDefault="5889BDE5" w:rsidP="2C647C1E">
      <w:pPr>
        <w:rPr>
          <w:rFonts w:eastAsiaTheme="minorEastAsia"/>
          <w:lang w:val="es-ES"/>
        </w:rPr>
      </w:pPr>
    </w:p>
    <w:p w14:paraId="2E6D560C" w14:textId="4BF1EE5B" w:rsidR="5889BDE5" w:rsidRDefault="43779BEF" w:rsidP="5889BDE5">
      <w:pPr>
        <w:pStyle w:val="Ttulo2"/>
        <w:spacing w:line="259" w:lineRule="auto"/>
        <w:rPr>
          <w:lang w:val="es-ES"/>
        </w:rPr>
      </w:pPr>
      <w:bookmarkStart w:id="20" w:name="_Toc127521483"/>
      <w:r w:rsidRPr="43779BEF">
        <w:rPr>
          <w:lang w:val="es-ES"/>
        </w:rPr>
        <w:t>Lotería Nacional</w:t>
      </w:r>
      <w:bookmarkEnd w:id="20"/>
    </w:p>
    <w:p w14:paraId="6C223F28" w14:textId="65CEB42C" w:rsidR="5889BDE5" w:rsidRDefault="5889BDE5" w:rsidP="5889BDE5">
      <w:pPr>
        <w:rPr>
          <w:lang w:val="es-ES"/>
        </w:rPr>
      </w:pPr>
    </w:p>
    <w:p w14:paraId="1E649FF3" w14:textId="1324C4D7" w:rsidR="5889BDE5" w:rsidRDefault="5889BDE5" w:rsidP="5889BDE5">
      <w:pPr>
        <w:rPr>
          <w:lang w:val="es-ES"/>
        </w:rPr>
      </w:pPr>
      <w:r w:rsidRPr="5889BDE5">
        <w:rPr>
          <w:lang w:val="es-ES"/>
        </w:rPr>
        <w:t xml:space="preserve">El sorteo de la Lotería Nacional se celebra normalmente los sábados. Podemos diferenciar dos tipos según el importe sorteo normal (6€) y sorteo extraordinario una vez al </w:t>
      </w:r>
      <w:proofErr w:type="gramStart"/>
      <w:r w:rsidRPr="5889BDE5">
        <w:rPr>
          <w:lang w:val="es-ES"/>
        </w:rPr>
        <w:t>mes(</w:t>
      </w:r>
      <w:proofErr w:type="gramEnd"/>
      <w:r w:rsidRPr="5889BDE5">
        <w:rPr>
          <w:lang w:val="es-ES"/>
        </w:rPr>
        <w:t>15€).</w:t>
      </w:r>
    </w:p>
    <w:p w14:paraId="277F3B5D" w14:textId="41453FD6" w:rsidR="5889BDE5" w:rsidRDefault="5889BDE5" w:rsidP="5889BDE5">
      <w:pPr>
        <w:rPr>
          <w:lang w:val="es-ES"/>
        </w:rPr>
      </w:pPr>
      <w:r w:rsidRPr="5889BDE5">
        <w:rPr>
          <w:lang w:val="es-ES"/>
        </w:rPr>
        <w:t>Los sorteos extra hay veces que no se celebran el sábado. SELAE marca el calendario de las fechas de celebración, se publican en su página web.</w:t>
      </w:r>
    </w:p>
    <w:p w14:paraId="5EAD8D7D" w14:textId="171E5E17" w:rsidR="5889BDE5" w:rsidRDefault="5889BDE5" w:rsidP="5889BDE5">
      <w:pPr>
        <w:rPr>
          <w:lang w:val="es-ES"/>
        </w:rPr>
      </w:pPr>
    </w:p>
    <w:p w14:paraId="0B52DD47" w14:textId="6354CC82" w:rsidR="5889BDE5" w:rsidRDefault="5889BDE5" w:rsidP="5889BDE5">
      <w:pPr>
        <w:rPr>
          <w:lang w:val="es-ES"/>
        </w:rPr>
      </w:pPr>
      <w:r w:rsidRPr="5889BDE5">
        <w:rPr>
          <w:lang w:val="es-ES"/>
        </w:rPr>
        <w:t xml:space="preserve">A diferencia de los anteriores juegos (primitiva, bonoloto, </w:t>
      </w:r>
      <w:proofErr w:type="spellStart"/>
      <w:r w:rsidRPr="5889BDE5">
        <w:rPr>
          <w:lang w:val="es-ES"/>
        </w:rPr>
        <w:t>euromillón</w:t>
      </w:r>
      <w:proofErr w:type="spellEnd"/>
      <w:r w:rsidRPr="5889BDE5">
        <w:rPr>
          <w:lang w:val="es-ES"/>
        </w:rPr>
        <w:t xml:space="preserve"> y gordo de la primitiva) en la Lotería Nacional sólo hay disponible un stock de décimos con unos números determinados. Estos décimos ya están imprimidos y depositados en la administración, asignados por SELAE a la administración.</w:t>
      </w:r>
    </w:p>
    <w:p w14:paraId="23D8F192" w14:textId="5CD611DC" w:rsidR="5889BDE5" w:rsidRDefault="5889BDE5" w:rsidP="5889BDE5">
      <w:pPr>
        <w:rPr>
          <w:lang w:val="es-ES"/>
        </w:rPr>
      </w:pPr>
    </w:p>
    <w:p w14:paraId="0E27D3AA" w14:textId="59E69103" w:rsidR="5889BDE5" w:rsidRDefault="5889BDE5" w:rsidP="5889BDE5">
      <w:pPr>
        <w:rPr>
          <w:lang w:val="es-ES"/>
        </w:rPr>
      </w:pPr>
      <w:r w:rsidRPr="5889BDE5">
        <w:rPr>
          <w:lang w:val="es-ES"/>
        </w:rPr>
        <w:t xml:space="preserve">Cada décimo tiene una serie y fracción. </w:t>
      </w:r>
    </w:p>
    <w:p w14:paraId="4497EACC" w14:textId="50F34E47" w:rsidR="5889BDE5" w:rsidRDefault="5889BDE5" w:rsidP="5889BDE5">
      <w:pPr>
        <w:spacing w:line="276" w:lineRule="auto"/>
        <w:rPr>
          <w:lang w:val="es-ES"/>
        </w:rPr>
      </w:pPr>
      <w:r w:rsidRPr="5889BDE5">
        <w:rPr>
          <w:rFonts w:eastAsiaTheme="minorEastAsia"/>
          <w:lang w:val="es-ES"/>
        </w:rPr>
        <w:t>Cuando pinchas en jugar lotería nacional sale esta pantalla:</w:t>
      </w:r>
    </w:p>
    <w:p w14:paraId="47F871DF" w14:textId="29653E29" w:rsidR="5889BDE5" w:rsidRDefault="5889BDE5" w:rsidP="5889BDE5">
      <w:r>
        <w:rPr>
          <w:noProof/>
        </w:rPr>
        <w:lastRenderedPageBreak/>
        <w:drawing>
          <wp:inline distT="0" distB="0" distL="0" distR="0" wp14:anchorId="5D6566FD" wp14:editId="666A59C8">
            <wp:extent cx="1166075" cy="2524125"/>
            <wp:effectExtent l="0" t="0" r="0" b="0"/>
            <wp:docPr id="470769168" name="Imagen 47076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66075" cy="2524125"/>
                    </a:xfrm>
                    <a:prstGeom prst="rect">
                      <a:avLst/>
                    </a:prstGeom>
                  </pic:spPr>
                </pic:pic>
              </a:graphicData>
            </a:graphic>
          </wp:inline>
        </w:drawing>
      </w:r>
    </w:p>
    <w:p w14:paraId="2A23F08E" w14:textId="091A5394" w:rsidR="5889BDE5" w:rsidRDefault="5889BDE5" w:rsidP="5889BDE5"/>
    <w:p w14:paraId="0C140657" w14:textId="22F9BD9D" w:rsidR="5889BDE5" w:rsidRDefault="5889BDE5" w:rsidP="5889BDE5">
      <w:r>
        <w:t>Cuando seleccionas la fecha, aparecen los números disponibles a los que podrías jugar:</w:t>
      </w:r>
    </w:p>
    <w:p w14:paraId="5FF65CB2" w14:textId="32393CE2" w:rsidR="5889BDE5" w:rsidRDefault="5889BDE5" w:rsidP="5889BDE5"/>
    <w:p w14:paraId="281B498D" w14:textId="1EB3AC31" w:rsidR="5889BDE5" w:rsidRDefault="5889BDE5" w:rsidP="5889BDE5"/>
    <w:p w14:paraId="3FE43DF9" w14:textId="338A6BE9" w:rsidR="5889BDE5" w:rsidRDefault="5889BDE5" w:rsidP="5889BDE5">
      <w:r>
        <w:t xml:space="preserve"> </w:t>
      </w:r>
      <w:r>
        <w:rPr>
          <w:noProof/>
        </w:rPr>
        <w:drawing>
          <wp:inline distT="0" distB="0" distL="0" distR="0" wp14:anchorId="4BE38FAB" wp14:editId="3E37A241">
            <wp:extent cx="1152525" cy="2501658"/>
            <wp:effectExtent l="0" t="0" r="0" b="0"/>
            <wp:docPr id="346951147" name="Imagen 34695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152525" cy="2501658"/>
                    </a:xfrm>
                    <a:prstGeom prst="rect">
                      <a:avLst/>
                    </a:prstGeom>
                  </pic:spPr>
                </pic:pic>
              </a:graphicData>
            </a:graphic>
          </wp:inline>
        </w:drawing>
      </w:r>
    </w:p>
    <w:p w14:paraId="062B0DE9" w14:textId="09C4442C" w:rsidR="5889BDE5" w:rsidRDefault="5889BDE5" w:rsidP="5889BDE5">
      <w:pPr>
        <w:spacing w:line="276" w:lineRule="auto"/>
      </w:pPr>
      <w:r w:rsidRPr="5889BDE5">
        <w:rPr>
          <w:rFonts w:eastAsiaTheme="minorEastAsia"/>
          <w:lang w:val="es-ES"/>
        </w:rPr>
        <w:t>Cuando el usuario va a confirmar la compra visualiza el décimo MODELO sin serie ni fracción:</w:t>
      </w:r>
    </w:p>
    <w:p w14:paraId="3AD7DD8C" w14:textId="13681A71" w:rsidR="5889BDE5" w:rsidRDefault="5889BDE5" w:rsidP="5889BDE5">
      <w:pPr>
        <w:spacing w:line="276" w:lineRule="auto"/>
        <w:rPr>
          <w:rFonts w:eastAsiaTheme="minorEastAsia"/>
          <w:lang w:val="es-ES"/>
        </w:rPr>
      </w:pPr>
    </w:p>
    <w:p w14:paraId="0229797A" w14:textId="6DA56DD9" w:rsidR="5889BDE5" w:rsidRDefault="5889BDE5" w:rsidP="5889BDE5">
      <w:pPr>
        <w:spacing w:line="276" w:lineRule="auto"/>
      </w:pPr>
      <w:r>
        <w:rPr>
          <w:noProof/>
        </w:rPr>
        <w:lastRenderedPageBreak/>
        <w:drawing>
          <wp:inline distT="0" distB="0" distL="0" distR="0" wp14:anchorId="0EE976ED" wp14:editId="2986191C">
            <wp:extent cx="1752600" cy="2971800"/>
            <wp:effectExtent l="0" t="0" r="0" b="0"/>
            <wp:docPr id="1402827263" name="Imagen 140282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752600" cy="2971800"/>
                    </a:xfrm>
                    <a:prstGeom prst="rect">
                      <a:avLst/>
                    </a:prstGeom>
                  </pic:spPr>
                </pic:pic>
              </a:graphicData>
            </a:graphic>
          </wp:inline>
        </w:drawing>
      </w:r>
    </w:p>
    <w:p w14:paraId="7A1D00EA" w14:textId="2E260E8D" w:rsidR="5889BDE5" w:rsidRDefault="5889BDE5" w:rsidP="5889BDE5">
      <w:pPr>
        <w:spacing w:line="276" w:lineRule="auto"/>
      </w:pPr>
    </w:p>
    <w:p w14:paraId="0B61A743" w14:textId="6D3D935D" w:rsidR="5889BDE5" w:rsidRDefault="5889BDE5" w:rsidP="5889BDE5">
      <w:pPr>
        <w:spacing w:line="276" w:lineRule="auto"/>
        <w:rPr>
          <w:rFonts w:eastAsiaTheme="minorEastAsia"/>
          <w:lang w:val="es-ES"/>
        </w:rPr>
      </w:pPr>
      <w:r w:rsidRPr="5889BDE5">
        <w:rPr>
          <w:rFonts w:eastAsiaTheme="minorEastAsia"/>
          <w:lang w:val="es-ES"/>
        </w:rPr>
        <w:t>Después recibe una notificación en POP UP de “COMPRA REALIZADA” con un “ACEPTAR”:</w:t>
      </w:r>
    </w:p>
    <w:p w14:paraId="37E12C7C" w14:textId="194B5FEC" w:rsidR="5889BDE5" w:rsidRDefault="5889BDE5" w:rsidP="5889BDE5">
      <w:pPr>
        <w:spacing w:line="276" w:lineRule="auto"/>
      </w:pPr>
      <w:r>
        <w:rPr>
          <w:noProof/>
        </w:rPr>
        <w:drawing>
          <wp:inline distT="0" distB="0" distL="0" distR="0" wp14:anchorId="6CF96FFB" wp14:editId="1068C0CC">
            <wp:extent cx="1337310" cy="2571750"/>
            <wp:effectExtent l="0" t="0" r="0" b="0"/>
            <wp:docPr id="1327716728" name="Imagen 1327716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337310" cy="2571750"/>
                    </a:xfrm>
                    <a:prstGeom prst="rect">
                      <a:avLst/>
                    </a:prstGeom>
                  </pic:spPr>
                </pic:pic>
              </a:graphicData>
            </a:graphic>
          </wp:inline>
        </w:drawing>
      </w:r>
      <w:r>
        <w:rPr>
          <w:noProof/>
        </w:rPr>
        <w:drawing>
          <wp:inline distT="0" distB="0" distL="0" distR="0" wp14:anchorId="35786BC1" wp14:editId="6B6B6486">
            <wp:extent cx="1173625" cy="2533650"/>
            <wp:effectExtent l="0" t="0" r="0" b="0"/>
            <wp:docPr id="2044616793" name="Imagen 204461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173625" cy="2533650"/>
                    </a:xfrm>
                    <a:prstGeom prst="rect">
                      <a:avLst/>
                    </a:prstGeom>
                  </pic:spPr>
                </pic:pic>
              </a:graphicData>
            </a:graphic>
          </wp:inline>
        </w:drawing>
      </w:r>
    </w:p>
    <w:p w14:paraId="5D93576E" w14:textId="32A5F400" w:rsidR="5889BDE5" w:rsidRDefault="5889BDE5" w:rsidP="5889BDE5">
      <w:pPr>
        <w:spacing w:line="276" w:lineRule="auto"/>
      </w:pPr>
    </w:p>
    <w:p w14:paraId="091C33D8" w14:textId="38C6B78A" w:rsidR="2C647C1E" w:rsidRDefault="2C647C1E" w:rsidP="2C647C1E">
      <w:pPr>
        <w:spacing w:line="276" w:lineRule="auto"/>
      </w:pPr>
      <w:r>
        <w:t>El usuario recibirá una imagen del décimo ya validado, donde aparece la serie y fracción.</w:t>
      </w:r>
    </w:p>
    <w:p w14:paraId="53242977" w14:textId="656A3FEB" w:rsidR="5889BDE5" w:rsidRDefault="5889BDE5" w:rsidP="5889BDE5">
      <w:pPr>
        <w:spacing w:line="276" w:lineRule="auto"/>
      </w:pPr>
    </w:p>
    <w:p w14:paraId="70DB5998" w14:textId="3C7185C5" w:rsidR="5889BDE5" w:rsidRDefault="5889BDE5" w:rsidP="5889BDE5">
      <w:pPr>
        <w:spacing w:line="276" w:lineRule="auto"/>
      </w:pPr>
    </w:p>
    <w:p w14:paraId="1C84262C" w14:textId="2543FAF1" w:rsidR="5DA6020C" w:rsidRDefault="5DA6020C" w:rsidP="5DA6020C">
      <w:pPr>
        <w:pStyle w:val="Ttulo2"/>
        <w:spacing w:line="259" w:lineRule="auto"/>
      </w:pPr>
    </w:p>
    <w:p w14:paraId="754B6791" w14:textId="343F2690" w:rsidR="5DA6020C" w:rsidRDefault="5DA6020C" w:rsidP="5DA6020C">
      <w:pPr>
        <w:pStyle w:val="Ttulo2"/>
        <w:spacing w:line="259" w:lineRule="auto"/>
      </w:pPr>
    </w:p>
    <w:p w14:paraId="58968FE4" w14:textId="5714FA58" w:rsidR="5DA6020C" w:rsidRDefault="5DA6020C" w:rsidP="5DA6020C">
      <w:pPr>
        <w:pStyle w:val="Ttulo2"/>
        <w:spacing w:line="259" w:lineRule="auto"/>
      </w:pPr>
    </w:p>
    <w:p w14:paraId="1EF6EE91" w14:textId="0ADFA2BA" w:rsidR="5889BDE5" w:rsidRDefault="43779BEF" w:rsidP="5889BDE5">
      <w:pPr>
        <w:pStyle w:val="Ttulo2"/>
        <w:spacing w:line="259" w:lineRule="auto"/>
      </w:pPr>
      <w:bookmarkStart w:id="21" w:name="_Toc127521484"/>
      <w:r>
        <w:t xml:space="preserve">Lotería de </w:t>
      </w:r>
      <w:proofErr w:type="gramStart"/>
      <w:r>
        <w:t>Jueves</w:t>
      </w:r>
      <w:bookmarkEnd w:id="21"/>
      <w:proofErr w:type="gramEnd"/>
    </w:p>
    <w:p w14:paraId="20872DCE" w14:textId="312CED71" w:rsidR="5889BDE5" w:rsidRDefault="5889BDE5" w:rsidP="5889BDE5"/>
    <w:p w14:paraId="1388C622" w14:textId="0FE32FA4" w:rsidR="5889BDE5" w:rsidRDefault="5889BDE5" w:rsidP="5889BDE5">
      <w:pPr>
        <w:rPr>
          <w:lang w:val="es-ES"/>
        </w:rPr>
      </w:pPr>
      <w:r w:rsidRPr="5889BDE5">
        <w:rPr>
          <w:lang w:val="es-ES"/>
        </w:rPr>
        <w:t xml:space="preserve">El sorteo de la Lotería del Jueves se celebra siempre los jueves. Su importe </w:t>
      </w:r>
      <w:proofErr w:type="gramStart"/>
      <w:r w:rsidRPr="5889BDE5">
        <w:rPr>
          <w:lang w:val="es-ES"/>
        </w:rPr>
        <w:t>es  de</w:t>
      </w:r>
      <w:proofErr w:type="gramEnd"/>
      <w:r w:rsidRPr="5889BDE5">
        <w:rPr>
          <w:lang w:val="es-ES"/>
        </w:rPr>
        <w:t xml:space="preserve"> 3€, siempre es el mismo.</w:t>
      </w:r>
    </w:p>
    <w:p w14:paraId="63377B4E" w14:textId="171E5E17" w:rsidR="5889BDE5" w:rsidRDefault="5889BDE5" w:rsidP="5889BDE5">
      <w:pPr>
        <w:rPr>
          <w:lang w:val="es-ES"/>
        </w:rPr>
      </w:pPr>
    </w:p>
    <w:p w14:paraId="101FB669" w14:textId="11AA8ECD" w:rsidR="5889BDE5" w:rsidRDefault="5889BDE5" w:rsidP="5889BDE5">
      <w:pPr>
        <w:rPr>
          <w:lang w:val="es-ES"/>
        </w:rPr>
      </w:pPr>
      <w:r w:rsidRPr="5889BDE5">
        <w:rPr>
          <w:lang w:val="es-ES"/>
        </w:rPr>
        <w:t>Al igual que en la Lotería Nacional, sólo hay disponible un stock de décimos con unos números determinados. Estos décimos ya están imprimidos y depositados en la administración, asignados por SELAE a la administración.</w:t>
      </w:r>
    </w:p>
    <w:p w14:paraId="7D56C850" w14:textId="5CD611DC" w:rsidR="5889BDE5" w:rsidRDefault="5889BDE5" w:rsidP="5889BDE5">
      <w:pPr>
        <w:rPr>
          <w:lang w:val="es-ES"/>
        </w:rPr>
      </w:pPr>
    </w:p>
    <w:p w14:paraId="1E7E3594" w14:textId="6EEB865C" w:rsidR="5889BDE5" w:rsidRDefault="5889BDE5" w:rsidP="5889BDE5">
      <w:pPr>
        <w:rPr>
          <w:lang w:val="es-ES"/>
        </w:rPr>
      </w:pPr>
      <w:r w:rsidRPr="5889BDE5">
        <w:rPr>
          <w:lang w:val="es-ES"/>
        </w:rPr>
        <w:t>Cada décimo tiene una serie y fracción.</w:t>
      </w:r>
    </w:p>
    <w:p w14:paraId="188473D8" w14:textId="703730A0" w:rsidR="5889BDE5" w:rsidRDefault="5889BDE5" w:rsidP="5889BDE5">
      <w:pPr>
        <w:rPr>
          <w:lang w:val="es-ES"/>
        </w:rPr>
      </w:pPr>
    </w:p>
    <w:p w14:paraId="54682716" w14:textId="5317EC65" w:rsidR="5889BDE5" w:rsidRDefault="5889BDE5" w:rsidP="5889BDE5">
      <w:pPr>
        <w:rPr>
          <w:lang w:val="es-ES"/>
        </w:rPr>
      </w:pPr>
      <w:r w:rsidRPr="5889BDE5">
        <w:rPr>
          <w:lang w:val="es-ES"/>
        </w:rPr>
        <w:t>El flujo de pantallas es igual que en la Lotería Nacional.</w:t>
      </w:r>
    </w:p>
    <w:p w14:paraId="0E697A14" w14:textId="2340806B" w:rsidR="5889BDE5" w:rsidRDefault="5889BDE5" w:rsidP="5889BDE5">
      <w:pPr>
        <w:pStyle w:val="Prrafodelista"/>
        <w:numPr>
          <w:ilvl w:val="0"/>
          <w:numId w:val="2"/>
        </w:numPr>
        <w:rPr>
          <w:lang w:val="es-ES"/>
        </w:rPr>
      </w:pPr>
      <w:r w:rsidRPr="5889BDE5">
        <w:rPr>
          <w:lang w:val="es-ES"/>
        </w:rPr>
        <w:t>Seleccionamos la fecha</w:t>
      </w:r>
    </w:p>
    <w:p w14:paraId="77AF12B0" w14:textId="2285827A" w:rsidR="5889BDE5" w:rsidRDefault="5889BDE5" w:rsidP="5889BDE5">
      <w:pPr>
        <w:pStyle w:val="Prrafodelista"/>
        <w:numPr>
          <w:ilvl w:val="0"/>
          <w:numId w:val="2"/>
        </w:numPr>
        <w:rPr>
          <w:lang w:val="es-ES"/>
        </w:rPr>
      </w:pPr>
      <w:r w:rsidRPr="5889BDE5">
        <w:rPr>
          <w:lang w:val="es-ES"/>
        </w:rPr>
        <w:t>Aparece los números que disponemos en stock, para que el usuario elija uno.</w:t>
      </w:r>
    </w:p>
    <w:p w14:paraId="385CC8D1" w14:textId="49B28CFC" w:rsidR="5889BDE5" w:rsidRDefault="5889BDE5" w:rsidP="5889BDE5">
      <w:pPr>
        <w:rPr>
          <w:lang w:val="es-ES"/>
        </w:rPr>
      </w:pPr>
    </w:p>
    <w:p w14:paraId="734EB470" w14:textId="269AE76D" w:rsidR="2C647C1E" w:rsidRDefault="2C647C1E" w:rsidP="2C647C1E">
      <w:pPr>
        <w:rPr>
          <w:lang w:val="es-ES"/>
        </w:rPr>
      </w:pPr>
      <w:r w:rsidRPr="2C647C1E">
        <w:rPr>
          <w:lang w:val="es-ES"/>
        </w:rPr>
        <w:t xml:space="preserve">Flujo de pantallas y dinámica del juego igual que </w:t>
      </w:r>
      <w:proofErr w:type="spellStart"/>
      <w:r w:rsidRPr="2C647C1E">
        <w:rPr>
          <w:lang w:val="es-ES"/>
        </w:rPr>
        <w:t>Loteria</w:t>
      </w:r>
      <w:proofErr w:type="spellEnd"/>
      <w:r w:rsidRPr="2C647C1E">
        <w:rPr>
          <w:lang w:val="es-ES"/>
        </w:rPr>
        <w:t xml:space="preserve"> Nacional.</w:t>
      </w:r>
    </w:p>
    <w:p w14:paraId="3CAA2B9B" w14:textId="088E9B2E" w:rsidR="5889BDE5" w:rsidRDefault="5889BDE5" w:rsidP="5889BDE5"/>
    <w:p w14:paraId="43054EFC" w14:textId="463666A3" w:rsidR="5889BDE5" w:rsidRDefault="5889BDE5" w:rsidP="5889BDE5"/>
    <w:p w14:paraId="179CF70A" w14:textId="38C6B78A" w:rsidR="5889BDE5" w:rsidRDefault="2C647C1E" w:rsidP="2C647C1E">
      <w:pPr>
        <w:spacing w:line="276" w:lineRule="auto"/>
      </w:pPr>
      <w:r>
        <w:t>El usuario recibirá una imagen del décimo ya validado, donde aparece la serie y fracción.</w:t>
      </w:r>
    </w:p>
    <w:p w14:paraId="37829A18" w14:textId="0B81CC6C" w:rsidR="5889BDE5" w:rsidRDefault="5889BDE5" w:rsidP="2C647C1E"/>
    <w:p w14:paraId="10F725E9" w14:textId="1BA46BEF" w:rsidR="2C647C1E" w:rsidRDefault="2C647C1E" w:rsidP="2C647C1E"/>
    <w:p w14:paraId="0A3E857E" w14:textId="65BF6586" w:rsidR="2C647C1E" w:rsidRDefault="2C647C1E" w:rsidP="2C647C1E"/>
    <w:p w14:paraId="5CC38A8F" w14:textId="1AAEE74C" w:rsidR="2C647C1E" w:rsidRDefault="2C647C1E" w:rsidP="2C647C1E"/>
    <w:p w14:paraId="7B774850" w14:textId="470AC0B1" w:rsidR="2C647C1E" w:rsidRDefault="2C647C1E" w:rsidP="2C647C1E"/>
    <w:p w14:paraId="08D29E34" w14:textId="0064E410" w:rsidR="2C647C1E" w:rsidRDefault="2C647C1E" w:rsidP="2C647C1E"/>
    <w:p w14:paraId="02EA4122" w14:textId="77DB9EB9" w:rsidR="2C647C1E" w:rsidRDefault="2C647C1E" w:rsidP="2C647C1E"/>
    <w:p w14:paraId="6230B95C" w14:textId="49314789" w:rsidR="2C647C1E" w:rsidRDefault="2C647C1E" w:rsidP="2C647C1E"/>
    <w:p w14:paraId="30A5ACDC" w14:textId="08B54920" w:rsidR="2C647C1E" w:rsidRDefault="2C647C1E" w:rsidP="2C647C1E"/>
    <w:p w14:paraId="1CC994EE" w14:textId="01175F0A" w:rsidR="2C647C1E" w:rsidRDefault="2C647C1E" w:rsidP="2C647C1E"/>
    <w:p w14:paraId="3E76B135" w14:textId="48D64E5D" w:rsidR="2C647C1E" w:rsidRDefault="2C647C1E" w:rsidP="2C647C1E"/>
    <w:p w14:paraId="7C3A4000" w14:textId="163306E5" w:rsidR="2C647C1E" w:rsidRDefault="43779BEF" w:rsidP="2C647C1E">
      <w:pPr>
        <w:pStyle w:val="Ttulo1"/>
        <w:spacing w:line="259" w:lineRule="auto"/>
      </w:pPr>
      <w:bookmarkStart w:id="22" w:name="_Toc127521485"/>
      <w:r>
        <w:t>Peñas</w:t>
      </w:r>
      <w:bookmarkEnd w:id="22"/>
    </w:p>
    <w:p w14:paraId="6A806009" w14:textId="2652F5F3" w:rsidR="2C647C1E" w:rsidRDefault="2C647C1E" w:rsidP="2C647C1E"/>
    <w:p w14:paraId="52CF3FD5" w14:textId="0BD48702" w:rsidR="2C647C1E" w:rsidRDefault="2C647C1E" w:rsidP="2C647C1E">
      <w:r>
        <w:t xml:space="preserve">En </w:t>
      </w:r>
      <w:proofErr w:type="spellStart"/>
      <w:r>
        <w:t>losjuegos</w:t>
      </w:r>
      <w:proofErr w:type="spellEnd"/>
      <w:r>
        <w:t xml:space="preserve"> de </w:t>
      </w:r>
      <w:proofErr w:type="spellStart"/>
      <w:r>
        <w:t>Euromillones</w:t>
      </w:r>
      <w:proofErr w:type="spellEnd"/>
      <w:r>
        <w:t xml:space="preserve">, Primitiva, Bonoloto y Gordo de la Primitiva existe la opción de </w:t>
      </w:r>
      <w:r w:rsidRPr="2C647C1E">
        <w:rPr>
          <w:b/>
          <w:bCs/>
        </w:rPr>
        <w:t>PEÑA</w:t>
      </w:r>
      <w:r>
        <w:t>.</w:t>
      </w:r>
    </w:p>
    <w:p w14:paraId="48FCCF67" w14:textId="66BB4830" w:rsidR="2C647C1E" w:rsidRDefault="2C647C1E" w:rsidP="2C647C1E">
      <w:r>
        <w:t>Opción de usuario se abone a la misma peña y se haga el cobro automático de su saldo.</w:t>
      </w:r>
    </w:p>
    <w:p w14:paraId="70040FB4" w14:textId="73E14B08" w:rsidR="2C647C1E" w:rsidRDefault="2C647C1E" w:rsidP="2C647C1E"/>
    <w:p w14:paraId="67EECD9C" w14:textId="02C4AE4A" w:rsidR="2C647C1E" w:rsidRDefault="2C647C1E" w:rsidP="2C647C1E">
      <w:pPr>
        <w:spacing w:line="259" w:lineRule="auto"/>
        <w:rPr>
          <w:rFonts w:eastAsiaTheme="minorEastAsia"/>
          <w:color w:val="0070C0"/>
          <w:lang w:val="es-ES"/>
        </w:rPr>
      </w:pPr>
    </w:p>
    <w:p w14:paraId="69BFCE4A" w14:textId="01A7F71F" w:rsidR="2C647C1E" w:rsidRDefault="2C647C1E" w:rsidP="2C647C1E">
      <w:pPr>
        <w:spacing w:line="259" w:lineRule="auto"/>
        <w:rPr>
          <w:rFonts w:eastAsiaTheme="minorEastAsia"/>
          <w:lang w:val="es-ES"/>
        </w:rPr>
      </w:pPr>
      <w:r w:rsidRPr="2C647C1E">
        <w:rPr>
          <w:rFonts w:eastAsiaTheme="minorEastAsia"/>
          <w:lang w:val="es-ES"/>
        </w:rPr>
        <w:t>En la casilla del juego aparecerá cómo una opción más dónde se indica la hora de cierre, tiempo límite para comprar participaciones.</w:t>
      </w:r>
    </w:p>
    <w:p w14:paraId="79034047" w14:textId="6E869688" w:rsidR="2C647C1E" w:rsidRDefault="2C647C1E" w:rsidP="2C647C1E">
      <w:pPr>
        <w:spacing w:line="259" w:lineRule="auto"/>
      </w:pPr>
      <w:r>
        <w:rPr>
          <w:noProof/>
        </w:rPr>
        <w:drawing>
          <wp:inline distT="0" distB="0" distL="0" distR="0" wp14:anchorId="4E7951B0" wp14:editId="461D620F">
            <wp:extent cx="2409825" cy="823357"/>
            <wp:effectExtent l="0" t="0" r="0" b="0"/>
            <wp:docPr id="794153674" name="Imagen 79415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09825" cy="823357"/>
                    </a:xfrm>
                    <a:prstGeom prst="rect">
                      <a:avLst/>
                    </a:prstGeom>
                  </pic:spPr>
                </pic:pic>
              </a:graphicData>
            </a:graphic>
          </wp:inline>
        </w:drawing>
      </w:r>
    </w:p>
    <w:p w14:paraId="1329B953" w14:textId="42100AC9" w:rsidR="2C647C1E" w:rsidRDefault="2C647C1E" w:rsidP="2C647C1E">
      <w:pPr>
        <w:spacing w:line="259" w:lineRule="auto"/>
      </w:pPr>
    </w:p>
    <w:p w14:paraId="71970520" w14:textId="32AE0646" w:rsidR="2C647C1E" w:rsidRDefault="2C647C1E" w:rsidP="2C647C1E">
      <w:pPr>
        <w:spacing w:line="259" w:lineRule="auto"/>
      </w:pPr>
    </w:p>
    <w:p w14:paraId="35FFAF85" w14:textId="52D31C25" w:rsidR="2C647C1E" w:rsidRDefault="2C647C1E" w:rsidP="2C647C1E">
      <w:pPr>
        <w:spacing w:line="259" w:lineRule="auto"/>
      </w:pPr>
      <w:r>
        <w:rPr>
          <w:noProof/>
        </w:rPr>
        <w:drawing>
          <wp:inline distT="0" distB="0" distL="0" distR="0" wp14:anchorId="3CBB304D" wp14:editId="0F28C4B4">
            <wp:extent cx="2293646" cy="1428750"/>
            <wp:effectExtent l="0" t="0" r="0" b="0"/>
            <wp:docPr id="577887421" name="Imagen 577887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3646" cy="1428750"/>
                    </a:xfrm>
                    <a:prstGeom prst="rect">
                      <a:avLst/>
                    </a:prstGeom>
                  </pic:spPr>
                </pic:pic>
              </a:graphicData>
            </a:graphic>
          </wp:inline>
        </w:drawing>
      </w:r>
    </w:p>
    <w:p w14:paraId="2BBA307C" w14:textId="54416A6A" w:rsidR="2C647C1E" w:rsidRDefault="2C647C1E" w:rsidP="2C647C1E">
      <w:pPr>
        <w:spacing w:line="259" w:lineRule="auto"/>
      </w:pPr>
    </w:p>
    <w:p w14:paraId="5CAF608F" w14:textId="58D3952D" w:rsidR="2C647C1E" w:rsidRDefault="2C647C1E" w:rsidP="2C647C1E">
      <w:pPr>
        <w:spacing w:line="259" w:lineRule="auto"/>
      </w:pPr>
    </w:p>
    <w:p w14:paraId="7CF1743A" w14:textId="2C852354" w:rsidR="2C647C1E" w:rsidRDefault="2C647C1E" w:rsidP="2C647C1E">
      <w:pPr>
        <w:spacing w:line="259" w:lineRule="auto"/>
      </w:pPr>
      <w:r>
        <w:t>Al pinchar en peñas aparece los tipos de peñas que se puede participar en ese momento.</w:t>
      </w:r>
    </w:p>
    <w:p w14:paraId="4D459354" w14:textId="34A9EA07" w:rsidR="2C647C1E" w:rsidRDefault="2C647C1E" w:rsidP="2C647C1E">
      <w:pPr>
        <w:spacing w:line="257" w:lineRule="auto"/>
        <w:rPr>
          <w:rFonts w:eastAsiaTheme="minorEastAsia"/>
          <w:lang w:val="es-ES"/>
        </w:rPr>
      </w:pPr>
      <w:r w:rsidRPr="2C647C1E">
        <w:rPr>
          <w:rFonts w:eastAsiaTheme="minorEastAsia"/>
          <w:lang w:val="es-ES"/>
        </w:rPr>
        <w:t>Si pincha en i de información:</w:t>
      </w:r>
    </w:p>
    <w:p w14:paraId="60DC8CEC" w14:textId="3DDBF1E5" w:rsidR="2C647C1E" w:rsidRDefault="2C647C1E" w:rsidP="2C647C1E">
      <w:pPr>
        <w:spacing w:line="257" w:lineRule="auto"/>
        <w:rPr>
          <w:rFonts w:eastAsiaTheme="minorEastAsia"/>
          <w:lang w:val="es-ES"/>
        </w:rPr>
      </w:pPr>
      <w:r w:rsidRPr="2C647C1E">
        <w:rPr>
          <w:rFonts w:eastAsiaTheme="minorEastAsia"/>
          <w:lang w:val="es-ES"/>
        </w:rPr>
        <w:t>Aparecerá una ventana emergente con la información del juego:</w:t>
      </w:r>
    </w:p>
    <w:p w14:paraId="1D976997" w14:textId="4AFE17AF" w:rsidR="2C647C1E" w:rsidRDefault="2C647C1E" w:rsidP="2C647C1E">
      <w:pPr>
        <w:spacing w:line="259" w:lineRule="auto"/>
        <w:rPr>
          <w:rFonts w:eastAsiaTheme="minorEastAsia"/>
          <w:color w:val="0070C0"/>
          <w:lang w:val="es-ES"/>
        </w:rPr>
      </w:pPr>
      <w:r w:rsidRPr="2C647C1E">
        <w:rPr>
          <w:rFonts w:eastAsiaTheme="minorEastAsia"/>
          <w:color w:val="0070C0"/>
          <w:lang w:val="es-ES"/>
        </w:rPr>
        <w:t>COMO JUGAR EN UNA PEÑA</w:t>
      </w:r>
    </w:p>
    <w:p w14:paraId="1FF16404" w14:textId="663EBE5C" w:rsidR="2C647C1E" w:rsidRDefault="2C647C1E" w:rsidP="2C647C1E">
      <w:pPr>
        <w:spacing w:line="259" w:lineRule="auto"/>
        <w:rPr>
          <w:rFonts w:eastAsiaTheme="minorEastAsia"/>
          <w:color w:val="0070C0"/>
          <w:lang w:val="es-ES"/>
        </w:rPr>
      </w:pPr>
      <w:r w:rsidRPr="2C647C1E">
        <w:rPr>
          <w:rFonts w:eastAsiaTheme="minorEastAsia"/>
          <w:color w:val="0070C0"/>
          <w:lang w:val="es-ES"/>
        </w:rPr>
        <w:lastRenderedPageBreak/>
        <w:t xml:space="preserve">Aumenta tus posibilidades de ganar participando en </w:t>
      </w:r>
      <w:proofErr w:type="spellStart"/>
      <w:r w:rsidRPr="2C647C1E">
        <w:rPr>
          <w:rFonts w:eastAsiaTheme="minorEastAsia"/>
          <w:color w:val="0070C0"/>
          <w:lang w:val="es-ES"/>
        </w:rPr>
        <w:t>mñultiples</w:t>
      </w:r>
      <w:proofErr w:type="spellEnd"/>
      <w:r w:rsidRPr="2C647C1E">
        <w:rPr>
          <w:rFonts w:eastAsiaTheme="minorEastAsia"/>
          <w:color w:val="0070C0"/>
          <w:lang w:val="es-ES"/>
        </w:rPr>
        <w:t xml:space="preserve"> apuestas y combinaciones para el mismo sorteo. A partir de 2,5 €, compra tantas participaciones como quieras de cada peña. </w:t>
      </w:r>
      <w:proofErr w:type="gramStart"/>
      <w:r w:rsidRPr="2C647C1E">
        <w:rPr>
          <w:rFonts w:eastAsiaTheme="minorEastAsia"/>
          <w:color w:val="0070C0"/>
          <w:lang w:val="es-ES"/>
        </w:rPr>
        <w:t>( en</w:t>
      </w:r>
      <w:proofErr w:type="gramEnd"/>
      <w:r w:rsidRPr="2C647C1E">
        <w:rPr>
          <w:rFonts w:eastAsiaTheme="minorEastAsia"/>
          <w:color w:val="0070C0"/>
          <w:lang w:val="es-ES"/>
        </w:rPr>
        <w:t xml:space="preserve"> el caso de los juegos  primitiva o bonoloto el importe mínimo será de 1€ y en el caso de gordo de la primitiva 1,5€)</w:t>
      </w:r>
    </w:p>
    <w:p w14:paraId="02F4AAB6" w14:textId="3510E753" w:rsidR="2C647C1E" w:rsidRDefault="43779BEF" w:rsidP="43779BEF">
      <w:pPr>
        <w:spacing w:line="259" w:lineRule="auto"/>
        <w:rPr>
          <w:rFonts w:eastAsiaTheme="minorEastAsia"/>
          <w:color w:val="0070C0"/>
          <w:u w:val="single"/>
          <w:lang w:val="es-ES"/>
        </w:rPr>
      </w:pPr>
      <w:r w:rsidRPr="43779BEF">
        <w:rPr>
          <w:rFonts w:eastAsiaTheme="minorEastAsia"/>
          <w:color w:val="0070C0"/>
          <w:u w:val="single"/>
          <w:lang w:val="es-ES"/>
        </w:rPr>
        <w:t>La administración de Lotería hará las máximas apuestas posibles con todo el importe recaudado antes del sorteo.</w:t>
      </w:r>
    </w:p>
    <w:p w14:paraId="7AE8FDDF" w14:textId="033A7625" w:rsidR="2C647C1E" w:rsidRDefault="2C647C1E" w:rsidP="2C647C1E">
      <w:pPr>
        <w:spacing w:line="259" w:lineRule="auto"/>
      </w:pPr>
    </w:p>
    <w:p w14:paraId="03DDE4E9" w14:textId="1F87428B" w:rsidR="2C647C1E" w:rsidRDefault="2C647C1E" w:rsidP="2C647C1E">
      <w:pPr>
        <w:spacing w:line="259" w:lineRule="auto"/>
      </w:pPr>
      <w:r>
        <w:rPr>
          <w:noProof/>
        </w:rPr>
        <w:drawing>
          <wp:inline distT="0" distB="0" distL="0" distR="0" wp14:anchorId="1FEE45C2" wp14:editId="165AADD1">
            <wp:extent cx="1904959" cy="1652310"/>
            <wp:effectExtent l="0" t="0" r="0" b="0"/>
            <wp:docPr id="768582648" name="Imagen 768582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rcRect t="10854" b="49030"/>
                    <a:stretch>
                      <a:fillRect/>
                    </a:stretch>
                  </pic:blipFill>
                  <pic:spPr>
                    <a:xfrm>
                      <a:off x="0" y="0"/>
                      <a:ext cx="1904959" cy="1652310"/>
                    </a:xfrm>
                    <a:prstGeom prst="rect">
                      <a:avLst/>
                    </a:prstGeom>
                  </pic:spPr>
                </pic:pic>
              </a:graphicData>
            </a:graphic>
          </wp:inline>
        </w:drawing>
      </w:r>
    </w:p>
    <w:p w14:paraId="34466F8C" w14:textId="0C816FC3" w:rsidR="2C647C1E" w:rsidRDefault="2C647C1E" w:rsidP="2C647C1E">
      <w:pPr>
        <w:spacing w:line="259" w:lineRule="auto"/>
      </w:pPr>
    </w:p>
    <w:p w14:paraId="64DAED00" w14:textId="4D59DCB4" w:rsidR="2C647C1E" w:rsidRDefault="2C647C1E" w:rsidP="2C647C1E">
      <w:pPr>
        <w:spacing w:line="259" w:lineRule="auto"/>
      </w:pPr>
      <w:r>
        <w:t>Al pinchar sobre el importe de una peña, se despliega la opción de comprar 1 o más participadas y ofrece la opción de abonarse a la peña.</w:t>
      </w:r>
    </w:p>
    <w:p w14:paraId="40C32EDF" w14:textId="1069C532" w:rsidR="2C647C1E" w:rsidRDefault="2C647C1E" w:rsidP="2C647C1E">
      <w:pPr>
        <w:spacing w:line="259" w:lineRule="auto"/>
      </w:pPr>
      <w:r>
        <w:rPr>
          <w:noProof/>
        </w:rPr>
        <w:drawing>
          <wp:inline distT="0" distB="0" distL="0" distR="0" wp14:anchorId="71E3CD8C" wp14:editId="66AF11B6">
            <wp:extent cx="2114550" cy="1733565"/>
            <wp:effectExtent l="0" t="0" r="0" b="0"/>
            <wp:docPr id="581984859" name="Imagen 581984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rcRect t="10208" b="51875"/>
                    <a:stretch>
                      <a:fillRect/>
                    </a:stretch>
                  </pic:blipFill>
                  <pic:spPr>
                    <a:xfrm>
                      <a:off x="0" y="0"/>
                      <a:ext cx="2114550" cy="1733565"/>
                    </a:xfrm>
                    <a:prstGeom prst="rect">
                      <a:avLst/>
                    </a:prstGeom>
                  </pic:spPr>
                </pic:pic>
              </a:graphicData>
            </a:graphic>
          </wp:inline>
        </w:drawing>
      </w:r>
    </w:p>
    <w:p w14:paraId="261F5C70" w14:textId="295C0486" w:rsidR="2C647C1E" w:rsidRDefault="2C647C1E" w:rsidP="2C647C1E">
      <w:pPr>
        <w:spacing w:line="259" w:lineRule="auto"/>
        <w:rPr>
          <w:rFonts w:eastAsiaTheme="minorEastAsia"/>
          <w:lang w:val="es-ES"/>
        </w:rPr>
      </w:pPr>
    </w:p>
    <w:p w14:paraId="70782B77" w14:textId="3FF3C75C" w:rsidR="2C647C1E" w:rsidRDefault="2C647C1E" w:rsidP="2C647C1E">
      <w:pPr>
        <w:spacing w:line="259" w:lineRule="auto"/>
        <w:rPr>
          <w:rFonts w:eastAsiaTheme="minorEastAsia"/>
          <w:lang w:val="es-ES"/>
        </w:rPr>
      </w:pPr>
      <w:r w:rsidRPr="2C647C1E">
        <w:rPr>
          <w:rFonts w:eastAsiaTheme="minorEastAsia"/>
          <w:lang w:val="es-ES"/>
        </w:rPr>
        <w:t>Al pinchar en la parte inferior de la pantalla JUGAR</w:t>
      </w:r>
    </w:p>
    <w:p w14:paraId="62C8A868" w14:textId="12735222" w:rsidR="2C647C1E" w:rsidRDefault="2C647C1E" w:rsidP="2C647C1E">
      <w:pPr>
        <w:spacing w:line="259" w:lineRule="auto"/>
        <w:rPr>
          <w:rFonts w:eastAsiaTheme="minorEastAsia"/>
          <w:lang w:val="es-ES"/>
        </w:rPr>
      </w:pPr>
    </w:p>
    <w:p w14:paraId="51E950BD" w14:textId="5AD3E0A0" w:rsidR="2C647C1E" w:rsidRDefault="2C647C1E" w:rsidP="2C647C1E">
      <w:pPr>
        <w:spacing w:line="259" w:lineRule="auto"/>
        <w:rPr>
          <w:rFonts w:eastAsiaTheme="minorEastAsia"/>
          <w:lang w:val="es-ES"/>
        </w:rPr>
      </w:pPr>
    </w:p>
    <w:p w14:paraId="3EA3F893" w14:textId="22D9D55F" w:rsidR="2C647C1E" w:rsidRDefault="2C647C1E" w:rsidP="2C647C1E">
      <w:pPr>
        <w:spacing w:line="259" w:lineRule="auto"/>
      </w:pPr>
      <w:r>
        <w:rPr>
          <w:noProof/>
        </w:rPr>
        <w:lastRenderedPageBreak/>
        <w:drawing>
          <wp:inline distT="0" distB="0" distL="0" distR="0" wp14:anchorId="22B188B6" wp14:editId="0BB8D106">
            <wp:extent cx="1838355" cy="1876452"/>
            <wp:effectExtent l="0" t="0" r="0" b="0"/>
            <wp:docPr id="336154919" name="Imagen 33615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rcRect l="30000" t="20740" r="29791" b="6296"/>
                    <a:stretch>
                      <a:fillRect/>
                    </a:stretch>
                  </pic:blipFill>
                  <pic:spPr>
                    <a:xfrm>
                      <a:off x="0" y="0"/>
                      <a:ext cx="1838355" cy="1876452"/>
                    </a:xfrm>
                    <a:prstGeom prst="rect">
                      <a:avLst/>
                    </a:prstGeom>
                  </pic:spPr>
                </pic:pic>
              </a:graphicData>
            </a:graphic>
          </wp:inline>
        </w:drawing>
      </w:r>
    </w:p>
    <w:p w14:paraId="642AA5DC" w14:textId="6A0F0617" w:rsidR="2C647C1E" w:rsidRDefault="2C647C1E" w:rsidP="2C647C1E">
      <w:pPr>
        <w:spacing w:line="259" w:lineRule="auto"/>
      </w:pPr>
    </w:p>
    <w:p w14:paraId="13921ECD" w14:textId="5B15B993" w:rsidR="43779BEF" w:rsidRDefault="43779BEF" w:rsidP="43779BEF">
      <w:pPr>
        <w:spacing w:line="259" w:lineRule="auto"/>
      </w:pPr>
      <w:r>
        <w:t>Si el usuario no tiene suficiente saldo le redirige a la plataforma de pago:</w:t>
      </w:r>
    </w:p>
    <w:p w14:paraId="4DC14795" w14:textId="43869FE3" w:rsidR="43779BEF" w:rsidRDefault="43779BEF" w:rsidP="43779BEF">
      <w:pPr>
        <w:spacing w:line="259" w:lineRule="auto"/>
      </w:pPr>
    </w:p>
    <w:p w14:paraId="30DA802B" w14:textId="142B7031" w:rsidR="43779BEF" w:rsidRDefault="43779BEF" w:rsidP="43779BEF">
      <w:pPr>
        <w:spacing w:line="259" w:lineRule="auto"/>
      </w:pPr>
      <w:r>
        <w:rPr>
          <w:noProof/>
        </w:rPr>
        <w:drawing>
          <wp:inline distT="0" distB="0" distL="0" distR="0" wp14:anchorId="37132993" wp14:editId="3CC66C52">
            <wp:extent cx="1866930" cy="1409730"/>
            <wp:effectExtent l="0" t="0" r="0" b="0"/>
            <wp:docPr id="1002775148" name="Imagen 100277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28750" t="19259" r="30416" b="25925"/>
                    <a:stretch>
                      <a:fillRect/>
                    </a:stretch>
                  </pic:blipFill>
                  <pic:spPr>
                    <a:xfrm>
                      <a:off x="0" y="0"/>
                      <a:ext cx="1866930" cy="1409730"/>
                    </a:xfrm>
                    <a:prstGeom prst="rect">
                      <a:avLst/>
                    </a:prstGeom>
                  </pic:spPr>
                </pic:pic>
              </a:graphicData>
            </a:graphic>
          </wp:inline>
        </w:drawing>
      </w:r>
    </w:p>
    <w:p w14:paraId="26EC86E4" w14:textId="046EEF8D" w:rsidR="43779BEF" w:rsidRDefault="43779BEF" w:rsidP="43779BEF">
      <w:pPr>
        <w:spacing w:line="259" w:lineRule="auto"/>
      </w:pPr>
    </w:p>
    <w:p w14:paraId="44847C55" w14:textId="11003E9B" w:rsidR="2C647C1E" w:rsidRDefault="43779BEF" w:rsidP="2C647C1E">
      <w:pPr>
        <w:pStyle w:val="Ttulo2"/>
        <w:spacing w:line="259" w:lineRule="auto"/>
      </w:pPr>
      <w:bookmarkStart w:id="23" w:name="_Toc127521486"/>
      <w:r>
        <w:t>Diseño de los boletos en el caso de peñas.</w:t>
      </w:r>
      <w:bookmarkEnd w:id="23"/>
    </w:p>
    <w:p w14:paraId="06B89B36" w14:textId="63745092" w:rsidR="2C647C1E" w:rsidRDefault="2C647C1E" w:rsidP="2C647C1E">
      <w:pPr>
        <w:spacing w:line="259" w:lineRule="auto"/>
      </w:pPr>
      <w:r w:rsidRPr="2C647C1E">
        <w:rPr>
          <w:rFonts w:eastAsiaTheme="minorEastAsia"/>
          <w:lang w:val="es-ES"/>
        </w:rPr>
        <w:t xml:space="preserve">Boleto </w:t>
      </w:r>
      <w:proofErr w:type="gramStart"/>
      <w:r w:rsidRPr="2C647C1E">
        <w:rPr>
          <w:rFonts w:eastAsiaTheme="minorEastAsia"/>
          <w:lang w:val="es-ES"/>
        </w:rPr>
        <w:t>TIPO  que</w:t>
      </w:r>
      <w:proofErr w:type="gramEnd"/>
      <w:r w:rsidRPr="2C647C1E">
        <w:rPr>
          <w:rFonts w:eastAsiaTheme="minorEastAsia"/>
          <w:lang w:val="es-ES"/>
        </w:rPr>
        <w:t xml:space="preserve"> recibe el usuario al participar en una peña:</w:t>
      </w:r>
    </w:p>
    <w:tbl>
      <w:tblPr>
        <w:tblStyle w:val="Tablaconcuadrcula"/>
        <w:tblW w:w="0" w:type="auto"/>
        <w:tblLayout w:type="fixed"/>
        <w:tblLook w:val="04A0" w:firstRow="1" w:lastRow="0" w:firstColumn="1" w:lastColumn="0" w:noHBand="0" w:noVBand="1"/>
      </w:tblPr>
      <w:tblGrid>
        <w:gridCol w:w="2830"/>
        <w:gridCol w:w="2830"/>
        <w:gridCol w:w="2830"/>
      </w:tblGrid>
      <w:tr w:rsidR="2C647C1E" w14:paraId="2284C39F" w14:textId="77777777" w:rsidTr="2C647C1E">
        <w:trPr>
          <w:trHeight w:val="300"/>
        </w:trPr>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6A53CE0A" w14:textId="4ACE2FEB" w:rsidR="2C647C1E" w:rsidRDefault="2C647C1E">
            <w:r w:rsidRPr="2C647C1E">
              <w:rPr>
                <w:rFonts w:ascii="Calibri" w:eastAsia="Calibri" w:hAnsi="Calibri" w:cs="Calibri"/>
                <w:sz w:val="22"/>
                <w:szCs w:val="22"/>
              </w:rPr>
              <w:t>BOLETO 1.1</w:t>
            </w:r>
          </w:p>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1518F2C0" w14:textId="28531EBA" w:rsidR="2C647C1E" w:rsidRDefault="2C647C1E">
            <w:r w:rsidRPr="2C647C1E">
              <w:rPr>
                <w:rFonts w:ascii="Calibri" w:eastAsia="Calibri" w:hAnsi="Calibri" w:cs="Calibri"/>
                <w:sz w:val="22"/>
                <w:szCs w:val="22"/>
              </w:rPr>
              <w:t>BOLETO 1.2</w:t>
            </w:r>
          </w:p>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494740C5" w14:textId="3BAAF990" w:rsidR="2C647C1E" w:rsidRDefault="2C647C1E">
            <w:r w:rsidRPr="2C647C1E">
              <w:rPr>
                <w:rFonts w:ascii="Calibri" w:eastAsia="Calibri" w:hAnsi="Calibri" w:cs="Calibri"/>
                <w:sz w:val="22"/>
                <w:szCs w:val="22"/>
              </w:rPr>
              <w:t>BOLETO 1.3</w:t>
            </w:r>
          </w:p>
        </w:tc>
      </w:tr>
      <w:tr w:rsidR="2C647C1E" w14:paraId="2231FDFA" w14:textId="77777777" w:rsidTr="2C647C1E">
        <w:trPr>
          <w:trHeight w:val="300"/>
        </w:trPr>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0BC298AC" w14:textId="6DE8D975" w:rsidR="2C647C1E" w:rsidRDefault="2C647C1E">
            <w:r w:rsidRPr="2C647C1E">
              <w:rPr>
                <w:rFonts w:ascii="Calibri" w:eastAsia="Calibri" w:hAnsi="Calibri" w:cs="Calibri"/>
                <w:sz w:val="22"/>
                <w:szCs w:val="22"/>
              </w:rPr>
              <w:t>RESGUARDO ANTES DE LA HORA DE CIERRE DE LA PEÑA</w:t>
            </w:r>
          </w:p>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43503E5F" w14:textId="1232CF5A" w:rsidR="2C647C1E" w:rsidRDefault="2C647C1E">
            <w:r w:rsidRPr="2C647C1E">
              <w:rPr>
                <w:rFonts w:ascii="Calibri" w:eastAsia="Calibri" w:hAnsi="Calibri" w:cs="Calibri"/>
                <w:sz w:val="22"/>
                <w:szCs w:val="22"/>
              </w:rPr>
              <w:t>RESGUARDO DESPUES DE LA HORA DE CIERRE DE LA PEÑA</w:t>
            </w:r>
          </w:p>
          <w:p w14:paraId="63847F90" w14:textId="3D49BD4F" w:rsidR="2C647C1E" w:rsidRDefault="2C647C1E">
            <w:r w:rsidRPr="2C647C1E">
              <w:rPr>
                <w:rFonts w:ascii="Calibri" w:eastAsia="Calibri" w:hAnsi="Calibri" w:cs="Calibri"/>
                <w:sz w:val="22"/>
                <w:szCs w:val="22"/>
              </w:rPr>
              <w:t>(CON DESGLOSE DE APUESTAS)</w:t>
            </w:r>
          </w:p>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64FC7367" w14:textId="2736B2CC" w:rsidR="2C647C1E" w:rsidRDefault="2C647C1E">
            <w:r w:rsidRPr="2C647C1E">
              <w:rPr>
                <w:rFonts w:ascii="Calibri" w:eastAsia="Calibri" w:hAnsi="Calibri" w:cs="Calibri"/>
                <w:sz w:val="22"/>
                <w:szCs w:val="22"/>
              </w:rPr>
              <w:t>RESGUARDO DESPUES DEL SORTEO CON REPARTO DE PREMIOS DE CADA APUESTA Y RESUMEN DE PREMIO TOTAL DE PEÑA Y POR PARTICIPADA.</w:t>
            </w:r>
          </w:p>
        </w:tc>
      </w:tr>
      <w:tr w:rsidR="2C647C1E" w14:paraId="1621D12D" w14:textId="77777777" w:rsidTr="2C647C1E">
        <w:trPr>
          <w:trHeight w:val="300"/>
        </w:trPr>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07AEDAAA" w14:textId="32542DD8" w:rsidR="2C647C1E" w:rsidRDefault="2C647C1E" w:rsidP="2C647C1E">
            <w:r w:rsidRPr="2C647C1E">
              <w:rPr>
                <w:rFonts w:ascii="Calibri" w:eastAsia="Calibri" w:hAnsi="Calibri" w:cs="Calibri"/>
                <w:sz w:val="22"/>
                <w:szCs w:val="22"/>
              </w:rPr>
              <w:lastRenderedPageBreak/>
              <w:t xml:space="preserve"> </w:t>
            </w:r>
            <w:r>
              <w:rPr>
                <w:noProof/>
              </w:rPr>
              <w:drawing>
                <wp:inline distT="0" distB="0" distL="0" distR="0" wp14:anchorId="335550CD" wp14:editId="3953F11C">
                  <wp:extent cx="1224486" cy="2647950"/>
                  <wp:effectExtent l="0" t="0" r="0" b="0"/>
                  <wp:docPr id="360521513" name="Imagen 36052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224486" cy="2647950"/>
                          </a:xfrm>
                          <a:prstGeom prst="rect">
                            <a:avLst/>
                          </a:prstGeom>
                        </pic:spPr>
                      </pic:pic>
                    </a:graphicData>
                  </a:graphic>
                </wp:inline>
              </w:drawing>
            </w:r>
          </w:p>
          <w:p w14:paraId="4B7FEA48" w14:textId="381850C8" w:rsidR="2C647C1E" w:rsidRDefault="2C647C1E"/>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201F987F" w14:textId="2E1D8AEE" w:rsidR="2C647C1E" w:rsidRDefault="2C647C1E" w:rsidP="2C647C1E">
            <w:r w:rsidRPr="2C647C1E">
              <w:rPr>
                <w:rFonts w:ascii="Calibri" w:eastAsia="Calibri" w:hAnsi="Calibri" w:cs="Calibri"/>
                <w:sz w:val="22"/>
                <w:szCs w:val="22"/>
              </w:rPr>
              <w:t xml:space="preserve"> </w:t>
            </w:r>
            <w:r>
              <w:rPr>
                <w:noProof/>
              </w:rPr>
              <w:drawing>
                <wp:inline distT="0" distB="0" distL="0" distR="0" wp14:anchorId="077CC3BC" wp14:editId="6D8E0605">
                  <wp:extent cx="1362075" cy="2429268"/>
                  <wp:effectExtent l="0" t="0" r="0" b="0"/>
                  <wp:docPr id="127297706" name="Imagen 12729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362075" cy="2429268"/>
                          </a:xfrm>
                          <a:prstGeom prst="rect">
                            <a:avLst/>
                          </a:prstGeom>
                        </pic:spPr>
                      </pic:pic>
                    </a:graphicData>
                  </a:graphic>
                </wp:inline>
              </w:drawing>
            </w:r>
          </w:p>
          <w:p w14:paraId="64029BE8" w14:textId="74D11893" w:rsidR="2C647C1E" w:rsidRDefault="2C647C1E"/>
        </w:tc>
        <w:tc>
          <w:tcPr>
            <w:tcW w:w="2830" w:type="dxa"/>
            <w:tcBorders>
              <w:top w:val="single" w:sz="8" w:space="0" w:color="auto"/>
              <w:left w:val="single" w:sz="8" w:space="0" w:color="auto"/>
              <w:bottom w:val="single" w:sz="8" w:space="0" w:color="auto"/>
              <w:right w:val="single" w:sz="8" w:space="0" w:color="auto"/>
            </w:tcBorders>
            <w:tcMar>
              <w:left w:w="108" w:type="dxa"/>
              <w:right w:w="108" w:type="dxa"/>
            </w:tcMar>
          </w:tcPr>
          <w:p w14:paraId="3A2DDADF" w14:textId="18E56E07" w:rsidR="2C647C1E" w:rsidRDefault="2C647C1E"/>
          <w:p w14:paraId="569AD1CE" w14:textId="70FC081A" w:rsidR="2C647C1E" w:rsidRDefault="2C647C1E" w:rsidP="2C647C1E">
            <w:r>
              <w:rPr>
                <w:noProof/>
              </w:rPr>
              <w:drawing>
                <wp:inline distT="0" distB="0" distL="0" distR="0" wp14:anchorId="1F2BD10C" wp14:editId="3647B1B0">
                  <wp:extent cx="1105561" cy="2390775"/>
                  <wp:effectExtent l="0" t="0" r="0" b="0"/>
                  <wp:docPr id="1409747437" name="Imagen 140974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1105561" cy="2390775"/>
                          </a:xfrm>
                          <a:prstGeom prst="rect">
                            <a:avLst/>
                          </a:prstGeom>
                        </pic:spPr>
                      </pic:pic>
                    </a:graphicData>
                  </a:graphic>
                </wp:inline>
              </w:drawing>
            </w:r>
          </w:p>
          <w:p w14:paraId="5351FFCF" w14:textId="1C2EF83C" w:rsidR="2C647C1E" w:rsidRDefault="2C647C1E" w:rsidP="2C647C1E">
            <w:r>
              <w:rPr>
                <w:noProof/>
              </w:rPr>
              <w:drawing>
                <wp:inline distT="0" distB="0" distL="0" distR="0" wp14:anchorId="4A4FD507" wp14:editId="32331CF6">
                  <wp:extent cx="1048301" cy="2266950"/>
                  <wp:effectExtent l="0" t="0" r="0" b="0"/>
                  <wp:docPr id="937025359" name="Imagen 93702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048301" cy="2266950"/>
                          </a:xfrm>
                          <a:prstGeom prst="rect">
                            <a:avLst/>
                          </a:prstGeom>
                        </pic:spPr>
                      </pic:pic>
                    </a:graphicData>
                  </a:graphic>
                </wp:inline>
              </w:drawing>
            </w:r>
          </w:p>
          <w:p w14:paraId="11C7DB76" w14:textId="611DE05C" w:rsidR="2C647C1E" w:rsidRDefault="2C647C1E" w:rsidP="2C647C1E">
            <w:r>
              <w:rPr>
                <w:noProof/>
              </w:rPr>
              <w:drawing>
                <wp:inline distT="0" distB="0" distL="0" distR="0" wp14:anchorId="7159E636" wp14:editId="53F5E1B5">
                  <wp:extent cx="986636" cy="2133600"/>
                  <wp:effectExtent l="0" t="0" r="0" b="0"/>
                  <wp:docPr id="2009021610" name="Imagen 200902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986636" cy="2133600"/>
                          </a:xfrm>
                          <a:prstGeom prst="rect">
                            <a:avLst/>
                          </a:prstGeom>
                        </pic:spPr>
                      </pic:pic>
                    </a:graphicData>
                  </a:graphic>
                </wp:inline>
              </w:drawing>
            </w:r>
          </w:p>
          <w:p w14:paraId="7BDA0DAB" w14:textId="15A180D1" w:rsidR="2C647C1E" w:rsidRDefault="2C647C1E"/>
        </w:tc>
      </w:tr>
    </w:tbl>
    <w:p w14:paraId="69BA5E47" w14:textId="7B42056A" w:rsidR="2C647C1E" w:rsidRDefault="2C647C1E" w:rsidP="2C647C1E">
      <w:pPr>
        <w:spacing w:line="257" w:lineRule="auto"/>
        <w:rPr>
          <w:rFonts w:eastAsiaTheme="minorEastAsia"/>
          <w:lang w:val="es-ES"/>
        </w:rPr>
      </w:pPr>
    </w:p>
    <w:p w14:paraId="62126222" w14:textId="0052EE22" w:rsidR="2C647C1E" w:rsidRDefault="43779BEF" w:rsidP="43779BEF">
      <w:pPr>
        <w:spacing w:line="259" w:lineRule="auto"/>
        <w:rPr>
          <w:rFonts w:eastAsiaTheme="minorEastAsia"/>
          <w:color w:val="0070C0"/>
          <w:u w:val="single"/>
          <w:lang w:val="es-ES"/>
        </w:rPr>
      </w:pPr>
      <w:r w:rsidRPr="43779BEF">
        <w:rPr>
          <w:rFonts w:eastAsiaTheme="minorEastAsia"/>
          <w:color w:val="0070C0"/>
          <w:u w:val="single"/>
          <w:lang w:val="es-ES"/>
        </w:rPr>
        <w:lastRenderedPageBreak/>
        <w:t>Otro tipo de peñas: donde la administración de Lotería ofrece un número determinado de participaciones y el usuario compra las que le interese, sabiendo desde el inicio de la compra el importe jugado por la peña.</w:t>
      </w:r>
    </w:p>
    <w:p w14:paraId="4BA814FE" w14:textId="652C1CCE" w:rsidR="2C647C1E" w:rsidRDefault="43779BEF" w:rsidP="43779BEF">
      <w:pPr>
        <w:spacing w:line="259" w:lineRule="auto"/>
        <w:rPr>
          <w:rFonts w:eastAsiaTheme="minorEastAsia"/>
          <w:u w:val="single"/>
          <w:lang w:val="es-ES"/>
        </w:rPr>
      </w:pPr>
      <w:r w:rsidRPr="43779BEF">
        <w:rPr>
          <w:rFonts w:eastAsiaTheme="minorEastAsia"/>
          <w:u w:val="single"/>
          <w:lang w:val="es-ES"/>
        </w:rPr>
        <w:t>En el lateral ya aparece el boleto tipo:</w:t>
      </w:r>
    </w:p>
    <w:p w14:paraId="60D5ECD9" w14:textId="0CAC2857" w:rsidR="2C647C1E" w:rsidRDefault="2C647C1E" w:rsidP="43779BEF">
      <w:pPr>
        <w:spacing w:line="257" w:lineRule="auto"/>
        <w:rPr>
          <w:rFonts w:eastAsiaTheme="minorEastAsia"/>
          <w:lang w:val="es-ES"/>
        </w:rPr>
      </w:pPr>
    </w:p>
    <w:p w14:paraId="4A01721A" w14:textId="6699382A" w:rsidR="2C647C1E" w:rsidRDefault="2C647C1E" w:rsidP="2C647C1E">
      <w:pPr>
        <w:spacing w:line="259" w:lineRule="auto"/>
      </w:pPr>
    </w:p>
    <w:p w14:paraId="6B3438AA" w14:textId="1FAEC39C" w:rsidR="2C647C1E" w:rsidRDefault="2C647C1E" w:rsidP="2C647C1E">
      <w:pPr>
        <w:spacing w:line="259" w:lineRule="auto"/>
      </w:pPr>
      <w:r>
        <w:rPr>
          <w:noProof/>
        </w:rPr>
        <w:drawing>
          <wp:inline distT="0" distB="0" distL="0" distR="0" wp14:anchorId="0BDF46B3" wp14:editId="2D67F8F2">
            <wp:extent cx="2838480" cy="1485931"/>
            <wp:effectExtent l="0" t="0" r="0" b="0"/>
            <wp:docPr id="1261979559" name="Imagen 1261979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rcRect l="18333" t="27777" r="19583" b="14444"/>
                    <a:stretch>
                      <a:fillRect/>
                    </a:stretch>
                  </pic:blipFill>
                  <pic:spPr>
                    <a:xfrm>
                      <a:off x="0" y="0"/>
                      <a:ext cx="2838480" cy="1485931"/>
                    </a:xfrm>
                    <a:prstGeom prst="rect">
                      <a:avLst/>
                    </a:prstGeom>
                  </pic:spPr>
                </pic:pic>
              </a:graphicData>
            </a:graphic>
          </wp:inline>
        </w:drawing>
      </w:r>
    </w:p>
    <w:p w14:paraId="19AB6FE8" w14:textId="615CF748" w:rsidR="43779BEF" w:rsidRDefault="43779BEF" w:rsidP="43779BEF">
      <w:pPr>
        <w:spacing w:line="259" w:lineRule="auto"/>
      </w:pPr>
    </w:p>
    <w:p w14:paraId="5F632073" w14:textId="2FCF3A5B" w:rsidR="43779BEF" w:rsidRDefault="43779BEF" w:rsidP="43779BEF">
      <w:pPr>
        <w:spacing w:line="259" w:lineRule="auto"/>
      </w:pPr>
    </w:p>
    <w:p w14:paraId="6232A046" w14:textId="6CDC8DC5" w:rsidR="43779BEF" w:rsidRDefault="43779BEF" w:rsidP="43779BEF">
      <w:pPr>
        <w:spacing w:line="259" w:lineRule="auto"/>
      </w:pPr>
      <w:r>
        <w:t xml:space="preserve">Una vez seleccionadas el número de participaciones que quiere comprar: </w:t>
      </w:r>
    </w:p>
    <w:p w14:paraId="71B0BA5D" w14:textId="324B2667" w:rsidR="43779BEF" w:rsidRDefault="43779BEF" w:rsidP="43779BEF">
      <w:pPr>
        <w:spacing w:line="259" w:lineRule="auto"/>
      </w:pPr>
      <w:r>
        <w:rPr>
          <w:noProof/>
        </w:rPr>
        <w:drawing>
          <wp:inline distT="0" distB="0" distL="0" distR="0" wp14:anchorId="30E8CB01" wp14:editId="0748E571">
            <wp:extent cx="2790886" cy="1466875"/>
            <wp:effectExtent l="0" t="0" r="0" b="0"/>
            <wp:docPr id="735368397" name="Imagen 73536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rcRect l="18541" t="27777" r="20416" b="15185"/>
                    <a:stretch>
                      <a:fillRect/>
                    </a:stretch>
                  </pic:blipFill>
                  <pic:spPr>
                    <a:xfrm>
                      <a:off x="0" y="0"/>
                      <a:ext cx="2790886" cy="1466875"/>
                    </a:xfrm>
                    <a:prstGeom prst="rect">
                      <a:avLst/>
                    </a:prstGeom>
                  </pic:spPr>
                </pic:pic>
              </a:graphicData>
            </a:graphic>
          </wp:inline>
        </w:drawing>
      </w:r>
    </w:p>
    <w:p w14:paraId="1A157BE4" w14:textId="05048FAD" w:rsidR="43779BEF" w:rsidRDefault="43779BEF" w:rsidP="43779BEF">
      <w:pPr>
        <w:spacing w:line="259" w:lineRule="auto"/>
      </w:pPr>
    </w:p>
    <w:p w14:paraId="3023F5DC" w14:textId="10D36629" w:rsidR="43779BEF" w:rsidRDefault="43779BEF" w:rsidP="43779BEF">
      <w:pPr>
        <w:pStyle w:val="Ttulo1"/>
        <w:spacing w:line="259" w:lineRule="auto"/>
      </w:pPr>
      <w:bookmarkStart w:id="24" w:name="_Toc127521487"/>
      <w:r>
        <w:t>Grupos</w:t>
      </w:r>
      <w:bookmarkEnd w:id="24"/>
    </w:p>
    <w:p w14:paraId="61384FE0" w14:textId="4EECEE3B" w:rsidR="43779BEF" w:rsidRDefault="43779BEF" w:rsidP="43779BEF"/>
    <w:p w14:paraId="267C819C" w14:textId="49D303D8" w:rsidR="43779BEF" w:rsidRDefault="43779BEF" w:rsidP="43779BEF">
      <w:pPr>
        <w:rPr>
          <w:rFonts w:eastAsiaTheme="minorEastAsia"/>
          <w:color w:val="0070C0"/>
        </w:rPr>
      </w:pPr>
      <w:r w:rsidRPr="43779BEF">
        <w:rPr>
          <w:rFonts w:eastAsiaTheme="minorEastAsia"/>
          <w:color w:val="0070C0"/>
        </w:rPr>
        <w:t>Texto informativo.</w:t>
      </w:r>
    </w:p>
    <w:p w14:paraId="76383FA9" w14:textId="7021804C" w:rsidR="43779BEF" w:rsidRDefault="43779BEF" w:rsidP="43779BEF">
      <w:pPr>
        <w:pStyle w:val="Prrafodelista"/>
        <w:numPr>
          <w:ilvl w:val="0"/>
          <w:numId w:val="1"/>
        </w:numPr>
        <w:rPr>
          <w:rFonts w:eastAsiaTheme="minorEastAsia"/>
          <w:color w:val="0070C0"/>
        </w:rPr>
      </w:pPr>
      <w:r w:rsidRPr="43779BEF">
        <w:rPr>
          <w:rFonts w:eastAsiaTheme="minorEastAsia"/>
          <w:color w:val="0070C0"/>
        </w:rPr>
        <w:t>Como jugar en grupo:</w:t>
      </w:r>
    </w:p>
    <w:p w14:paraId="00E5AB91" w14:textId="7FE2DD4D" w:rsidR="43779BEF" w:rsidRDefault="43779BEF" w:rsidP="43779BEF">
      <w:pPr>
        <w:spacing w:line="259" w:lineRule="auto"/>
        <w:rPr>
          <w:rFonts w:eastAsiaTheme="minorEastAsia"/>
          <w:color w:val="0070C0"/>
          <w:lang w:val="es-ES"/>
        </w:rPr>
      </w:pPr>
      <w:r w:rsidRPr="43779BEF">
        <w:rPr>
          <w:rFonts w:eastAsiaTheme="minorEastAsia"/>
          <w:color w:val="0070C0"/>
          <w:lang w:val="es-ES"/>
        </w:rPr>
        <w:t>Un usuario crea un grupo en la web e invita a sus amigos, familiares, compañeros de trabajo. Indica un nombre y un código de acceso.</w:t>
      </w:r>
    </w:p>
    <w:p w14:paraId="30C21FA0" w14:textId="6D6CC1D7" w:rsidR="43779BEF" w:rsidRDefault="43779BEF" w:rsidP="43779BEF">
      <w:pPr>
        <w:pStyle w:val="Prrafodelista"/>
        <w:numPr>
          <w:ilvl w:val="0"/>
          <w:numId w:val="1"/>
        </w:numPr>
        <w:spacing w:line="259" w:lineRule="auto"/>
        <w:rPr>
          <w:rFonts w:eastAsiaTheme="minorEastAsia"/>
          <w:color w:val="0070C0"/>
        </w:rPr>
      </w:pPr>
      <w:r w:rsidRPr="43779BEF">
        <w:rPr>
          <w:rFonts w:eastAsiaTheme="minorEastAsia"/>
          <w:color w:val="0070C0"/>
        </w:rPr>
        <w:t>Gestiona el saldo del grupo:</w:t>
      </w:r>
    </w:p>
    <w:p w14:paraId="4D442566" w14:textId="48897416" w:rsidR="43779BEF" w:rsidRDefault="43779BEF" w:rsidP="43779BEF">
      <w:pPr>
        <w:spacing w:line="259" w:lineRule="auto"/>
        <w:rPr>
          <w:rFonts w:eastAsiaTheme="minorEastAsia"/>
          <w:color w:val="0070C0"/>
          <w:lang w:val="es-ES"/>
        </w:rPr>
      </w:pPr>
      <w:r w:rsidRPr="43779BEF">
        <w:rPr>
          <w:rFonts w:eastAsiaTheme="minorEastAsia"/>
          <w:color w:val="0070C0"/>
          <w:lang w:val="es-ES"/>
        </w:rPr>
        <w:t xml:space="preserve">En el monedero del grupo pueden gestionar el saldo del grupo y </w:t>
      </w:r>
      <w:proofErr w:type="gramStart"/>
      <w:r w:rsidRPr="43779BEF">
        <w:rPr>
          <w:rFonts w:eastAsiaTheme="minorEastAsia"/>
          <w:color w:val="0070C0"/>
          <w:lang w:val="es-ES"/>
        </w:rPr>
        <w:t>saber  si</w:t>
      </w:r>
      <w:proofErr w:type="gramEnd"/>
      <w:r w:rsidRPr="43779BEF">
        <w:rPr>
          <w:rFonts w:eastAsiaTheme="minorEastAsia"/>
          <w:color w:val="0070C0"/>
          <w:lang w:val="es-ES"/>
        </w:rPr>
        <w:t xml:space="preserve"> alguien se le olvidó poner su parte</w:t>
      </w:r>
    </w:p>
    <w:p w14:paraId="2725BCFB" w14:textId="14E2FB37" w:rsidR="43779BEF" w:rsidRDefault="43779BEF" w:rsidP="43779BEF">
      <w:pPr>
        <w:pStyle w:val="Prrafodelista"/>
        <w:numPr>
          <w:ilvl w:val="0"/>
          <w:numId w:val="1"/>
        </w:numPr>
        <w:spacing w:line="259" w:lineRule="auto"/>
        <w:rPr>
          <w:rFonts w:eastAsiaTheme="minorEastAsia"/>
          <w:color w:val="0070C0"/>
        </w:rPr>
      </w:pPr>
      <w:r w:rsidRPr="43779BEF">
        <w:rPr>
          <w:rFonts w:eastAsiaTheme="minorEastAsia"/>
          <w:color w:val="0070C0"/>
        </w:rPr>
        <w:lastRenderedPageBreak/>
        <w:t>Selecciona el tipo de juego:</w:t>
      </w:r>
    </w:p>
    <w:p w14:paraId="05D89243" w14:textId="1C8B5366" w:rsidR="43779BEF" w:rsidRDefault="43779BEF" w:rsidP="43779BEF">
      <w:pPr>
        <w:spacing w:line="259" w:lineRule="auto"/>
        <w:rPr>
          <w:rFonts w:eastAsiaTheme="minorEastAsia"/>
          <w:color w:val="0070C0"/>
          <w:lang w:val="es-ES"/>
        </w:rPr>
      </w:pPr>
      <w:r w:rsidRPr="43779BEF">
        <w:rPr>
          <w:rFonts w:eastAsiaTheme="minorEastAsia"/>
          <w:color w:val="0070C0"/>
          <w:lang w:val="es-ES"/>
        </w:rPr>
        <w:t xml:space="preserve">Eligen el tipo de juego que quieren jugar: </w:t>
      </w:r>
      <w:proofErr w:type="spellStart"/>
      <w:r w:rsidRPr="43779BEF">
        <w:rPr>
          <w:rFonts w:eastAsiaTheme="minorEastAsia"/>
          <w:color w:val="0070C0"/>
          <w:lang w:val="es-ES"/>
        </w:rPr>
        <w:t>Euromillones</w:t>
      </w:r>
      <w:proofErr w:type="spellEnd"/>
      <w:r w:rsidRPr="43779BEF">
        <w:rPr>
          <w:rFonts w:eastAsiaTheme="minorEastAsia"/>
          <w:color w:val="0070C0"/>
          <w:lang w:val="es-ES"/>
        </w:rPr>
        <w:t>, Primitiva, Lotería Nacional...</w:t>
      </w:r>
    </w:p>
    <w:p w14:paraId="37FC5EDA" w14:textId="0004BFCC" w:rsidR="43779BEF" w:rsidRDefault="43779BEF" w:rsidP="43779BEF">
      <w:pPr>
        <w:pStyle w:val="Prrafodelista"/>
        <w:numPr>
          <w:ilvl w:val="0"/>
          <w:numId w:val="1"/>
        </w:numPr>
        <w:spacing w:line="259" w:lineRule="auto"/>
        <w:rPr>
          <w:rFonts w:eastAsiaTheme="minorEastAsia"/>
          <w:color w:val="0070C0"/>
        </w:rPr>
      </w:pPr>
      <w:r w:rsidRPr="43779BEF">
        <w:rPr>
          <w:rFonts w:eastAsiaTheme="minorEastAsia"/>
          <w:color w:val="0070C0"/>
        </w:rPr>
        <w:t>Boletos compartidos:</w:t>
      </w:r>
    </w:p>
    <w:p w14:paraId="52535E21" w14:textId="01289FAC" w:rsidR="43779BEF" w:rsidRDefault="43779BEF" w:rsidP="43779BEF">
      <w:pPr>
        <w:spacing w:line="259" w:lineRule="auto"/>
        <w:rPr>
          <w:rFonts w:eastAsiaTheme="minorEastAsia"/>
          <w:color w:val="0070C0"/>
          <w:lang w:val="es-ES"/>
        </w:rPr>
      </w:pPr>
      <w:r w:rsidRPr="43779BEF">
        <w:rPr>
          <w:rFonts w:eastAsiaTheme="minorEastAsia"/>
          <w:color w:val="0070C0"/>
          <w:lang w:val="es-ES"/>
        </w:rPr>
        <w:t>Los boletos que juegan serán visibles para todos los miembros del grupo en cualquier momento.</w:t>
      </w:r>
    </w:p>
    <w:p w14:paraId="52D9A60D" w14:textId="1AB79816" w:rsidR="43779BEF" w:rsidRDefault="43779BEF" w:rsidP="43779BEF">
      <w:pPr>
        <w:spacing w:line="259" w:lineRule="auto"/>
        <w:rPr>
          <w:rFonts w:eastAsiaTheme="minorEastAsia"/>
          <w:color w:val="0070C0"/>
        </w:rPr>
      </w:pPr>
    </w:p>
    <w:p w14:paraId="32057ED7" w14:textId="798A20E8" w:rsidR="43779BEF" w:rsidRDefault="43779BEF" w:rsidP="43779BEF">
      <w:pPr>
        <w:pStyle w:val="Prrafodelista"/>
        <w:numPr>
          <w:ilvl w:val="0"/>
          <w:numId w:val="1"/>
        </w:numPr>
        <w:spacing w:line="259" w:lineRule="auto"/>
        <w:rPr>
          <w:rFonts w:eastAsiaTheme="minorEastAsia"/>
          <w:color w:val="0070C0"/>
        </w:rPr>
      </w:pPr>
      <w:r w:rsidRPr="43779BEF">
        <w:rPr>
          <w:rFonts w:eastAsiaTheme="minorEastAsia"/>
          <w:color w:val="0070C0"/>
        </w:rPr>
        <w:t>Premios:</w:t>
      </w:r>
    </w:p>
    <w:p w14:paraId="483D5C22" w14:textId="031906E5" w:rsidR="43779BEF" w:rsidRDefault="43779BEF" w:rsidP="43779BEF">
      <w:pPr>
        <w:spacing w:line="259" w:lineRule="auto"/>
        <w:rPr>
          <w:rFonts w:eastAsiaTheme="minorEastAsia"/>
          <w:color w:val="0070C0"/>
          <w:lang w:val="es-ES"/>
        </w:rPr>
      </w:pPr>
      <w:r w:rsidRPr="43779BEF">
        <w:rPr>
          <w:rFonts w:eastAsiaTheme="minorEastAsia"/>
          <w:color w:val="0070C0"/>
          <w:lang w:val="es-ES"/>
        </w:rPr>
        <w:t>El premio se abonará al instante y de forma automática en el monedero del grupo. Con el premio podrán seguir jugando en la web o repartir el premio entre los integrantes del grupo.</w:t>
      </w:r>
    </w:p>
    <w:p w14:paraId="7E827A30" w14:textId="143957BC" w:rsidR="43779BEF" w:rsidRDefault="43779BEF" w:rsidP="43779BEF">
      <w:pPr>
        <w:pStyle w:val="Prrafodelista"/>
        <w:numPr>
          <w:ilvl w:val="0"/>
          <w:numId w:val="1"/>
        </w:numPr>
        <w:spacing w:line="259" w:lineRule="auto"/>
        <w:rPr>
          <w:rFonts w:eastAsiaTheme="minorEastAsia"/>
          <w:color w:val="0070C0"/>
        </w:rPr>
      </w:pPr>
      <w:r w:rsidRPr="43779BEF">
        <w:rPr>
          <w:rFonts w:eastAsiaTheme="minorEastAsia"/>
          <w:color w:val="0070C0"/>
        </w:rPr>
        <w:t>Resultados:</w:t>
      </w:r>
    </w:p>
    <w:p w14:paraId="11302CE7" w14:textId="5139EAB4" w:rsidR="43779BEF" w:rsidRDefault="43779BEF" w:rsidP="43779BEF">
      <w:pPr>
        <w:spacing w:line="259" w:lineRule="auto"/>
        <w:rPr>
          <w:rFonts w:eastAsiaTheme="minorEastAsia"/>
          <w:color w:val="0070C0"/>
          <w:lang w:val="es-ES"/>
        </w:rPr>
      </w:pPr>
      <w:r w:rsidRPr="43779BEF">
        <w:rPr>
          <w:rFonts w:eastAsiaTheme="minorEastAsia"/>
          <w:color w:val="0070C0"/>
          <w:lang w:val="es-ES"/>
        </w:rPr>
        <w:t>Se publicarán todos los resultados de las apuestas del estado en tiempo real, para que podáis consultar qué combinaciones han sido las ganadoras.</w:t>
      </w:r>
    </w:p>
    <w:p w14:paraId="2E2DFC6F" w14:textId="67AEF6DF" w:rsidR="43779BEF" w:rsidRDefault="43779BEF" w:rsidP="43779BEF">
      <w:pPr>
        <w:spacing w:line="259" w:lineRule="auto"/>
        <w:rPr>
          <w:rFonts w:eastAsiaTheme="minorEastAsia"/>
          <w:color w:val="0070C0"/>
        </w:rPr>
      </w:pPr>
    </w:p>
    <w:p w14:paraId="4599B172" w14:textId="74A31828" w:rsidR="43779BEF" w:rsidRDefault="43779BEF" w:rsidP="43779BEF">
      <w:pPr>
        <w:spacing w:line="259" w:lineRule="auto"/>
        <w:rPr>
          <w:rFonts w:eastAsiaTheme="minorEastAsia"/>
          <w:color w:val="0070C0"/>
        </w:rPr>
      </w:pPr>
    </w:p>
    <w:p w14:paraId="2D716A4F" w14:textId="7F6FA9AB" w:rsidR="43779BEF" w:rsidRDefault="43779BEF" w:rsidP="43779BEF">
      <w:pPr>
        <w:spacing w:line="259" w:lineRule="auto"/>
        <w:rPr>
          <w:rFonts w:eastAsiaTheme="minorEastAsia"/>
          <w:color w:val="0070C0"/>
        </w:rPr>
      </w:pPr>
      <w:r w:rsidRPr="43779BEF">
        <w:rPr>
          <w:rFonts w:eastAsiaTheme="minorEastAsia"/>
          <w:color w:val="0070C0"/>
        </w:rPr>
        <w:t>Pasos de creación del grupo:</w:t>
      </w:r>
    </w:p>
    <w:p w14:paraId="4E1555ED" w14:textId="719FC3B0" w:rsidR="43779BEF" w:rsidRDefault="43779BEF" w:rsidP="43779BEF">
      <w:pPr>
        <w:spacing w:line="259" w:lineRule="auto"/>
      </w:pPr>
    </w:p>
    <w:p w14:paraId="4F8A854F" w14:textId="5E366099" w:rsidR="43779BEF" w:rsidRDefault="43779BEF" w:rsidP="43779BEF">
      <w:pPr>
        <w:spacing w:line="259" w:lineRule="auto"/>
      </w:pPr>
    </w:p>
    <w:p w14:paraId="153A3B75" w14:textId="424C73EE" w:rsidR="43779BEF" w:rsidRDefault="43779BEF" w:rsidP="43779BEF">
      <w:pPr>
        <w:spacing w:line="259" w:lineRule="auto"/>
      </w:pPr>
      <w:r>
        <w:t>También existe la opción de hacer grupos privados, con familiares, amigos, compañeros, etc.</w:t>
      </w:r>
    </w:p>
    <w:p w14:paraId="17B10752" w14:textId="748936FB" w:rsidR="43779BEF" w:rsidRDefault="43779BEF" w:rsidP="43779BEF">
      <w:pPr>
        <w:spacing w:line="259" w:lineRule="auto"/>
      </w:pPr>
    </w:p>
    <w:p w14:paraId="07862A2F" w14:textId="0BF769C4" w:rsidR="43779BEF" w:rsidRDefault="43779BEF" w:rsidP="43779BEF">
      <w:pPr>
        <w:spacing w:line="259" w:lineRule="auto"/>
      </w:pPr>
      <w:r>
        <w:rPr>
          <w:noProof/>
        </w:rPr>
        <w:drawing>
          <wp:inline distT="0" distB="0" distL="0" distR="0" wp14:anchorId="618E585A" wp14:editId="1A1FD8C4">
            <wp:extent cx="2790840" cy="1600220"/>
            <wp:effectExtent l="0" t="0" r="0" b="0"/>
            <wp:docPr id="43450128" name="Imagen 4345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rcRect l="18333" t="32592" r="20625" b="5185"/>
                    <a:stretch>
                      <a:fillRect/>
                    </a:stretch>
                  </pic:blipFill>
                  <pic:spPr>
                    <a:xfrm>
                      <a:off x="0" y="0"/>
                      <a:ext cx="2790840" cy="1600220"/>
                    </a:xfrm>
                    <a:prstGeom prst="rect">
                      <a:avLst/>
                    </a:prstGeom>
                  </pic:spPr>
                </pic:pic>
              </a:graphicData>
            </a:graphic>
          </wp:inline>
        </w:drawing>
      </w:r>
    </w:p>
    <w:p w14:paraId="6EFB9694" w14:textId="7DF47F6A" w:rsidR="43779BEF" w:rsidRDefault="43779BEF" w:rsidP="43779BEF">
      <w:pPr>
        <w:spacing w:line="259" w:lineRule="auto"/>
        <w:rPr>
          <w:rFonts w:eastAsia="Avenir Book" w:cs="Avenir Book"/>
          <w:lang w:val="es-ES"/>
        </w:rPr>
      </w:pPr>
      <w:r>
        <w:t>El usuario que lo crea, indica un nombre y crea un código de acceso. Se utilizará para que otros miembros puedan acceder al grupo.</w:t>
      </w:r>
    </w:p>
    <w:p w14:paraId="2287410D" w14:textId="6FE1FF68" w:rsidR="43779BEF" w:rsidRDefault="43779BEF" w:rsidP="43779BEF">
      <w:pPr>
        <w:spacing w:line="259" w:lineRule="auto"/>
      </w:pPr>
      <w:r>
        <w:rPr>
          <w:noProof/>
        </w:rPr>
        <w:lastRenderedPageBreak/>
        <w:drawing>
          <wp:inline distT="0" distB="0" distL="0" distR="0" wp14:anchorId="70B29C6E" wp14:editId="3B00DB38">
            <wp:extent cx="3981480" cy="1752622"/>
            <wp:effectExtent l="0" t="0" r="0" b="0"/>
            <wp:docPr id="2047914021" name="Imagen 204791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rcRect t="21851" r="12916" b="10000"/>
                    <a:stretch>
                      <a:fillRect/>
                    </a:stretch>
                  </pic:blipFill>
                  <pic:spPr>
                    <a:xfrm>
                      <a:off x="0" y="0"/>
                      <a:ext cx="3981480" cy="1752622"/>
                    </a:xfrm>
                    <a:prstGeom prst="rect">
                      <a:avLst/>
                    </a:prstGeom>
                  </pic:spPr>
                </pic:pic>
              </a:graphicData>
            </a:graphic>
          </wp:inline>
        </w:drawing>
      </w:r>
    </w:p>
    <w:p w14:paraId="0E420A16" w14:textId="7959FAF9" w:rsidR="43779BEF" w:rsidRDefault="43779BEF" w:rsidP="43779BEF">
      <w:pPr>
        <w:spacing w:line="259" w:lineRule="auto"/>
      </w:pPr>
    </w:p>
    <w:p w14:paraId="4C961650" w14:textId="3D22FE22" w:rsidR="43779BEF" w:rsidRDefault="43779BEF" w:rsidP="43779BEF">
      <w:pPr>
        <w:spacing w:line="259" w:lineRule="auto"/>
      </w:pPr>
    </w:p>
    <w:p w14:paraId="4D3F2890" w14:textId="0909C3B7" w:rsidR="43779BEF" w:rsidRDefault="43779BEF" w:rsidP="43779BEF">
      <w:pPr>
        <w:spacing w:line="259" w:lineRule="auto"/>
      </w:pPr>
    </w:p>
    <w:p w14:paraId="16EA7F97" w14:textId="12BFBB2B" w:rsidR="43779BEF" w:rsidRDefault="43779BEF" w:rsidP="43779BEF">
      <w:pPr>
        <w:spacing w:line="259" w:lineRule="auto"/>
      </w:pPr>
    </w:p>
    <w:p w14:paraId="3EEDC777" w14:textId="15FF1799" w:rsidR="43779BEF" w:rsidRDefault="43779BEF" w:rsidP="43779BEF">
      <w:pPr>
        <w:spacing w:line="259" w:lineRule="auto"/>
      </w:pPr>
    </w:p>
    <w:p w14:paraId="48968250" w14:textId="24E07D91" w:rsidR="43779BEF" w:rsidRDefault="43779BEF" w:rsidP="43779BEF">
      <w:pPr>
        <w:spacing w:line="259" w:lineRule="auto"/>
      </w:pPr>
    </w:p>
    <w:p w14:paraId="14182645" w14:textId="01492360" w:rsidR="43779BEF" w:rsidRDefault="43779BEF" w:rsidP="43779BEF">
      <w:pPr>
        <w:spacing w:line="259" w:lineRule="auto"/>
      </w:pPr>
      <w:r>
        <w:t>El grupo tendrá sus boletos compartidos y su saldo (recogido de todos los miembros)</w:t>
      </w:r>
    </w:p>
    <w:p w14:paraId="3859C9B4" w14:textId="3C738261" w:rsidR="43779BEF" w:rsidRDefault="43779BEF" w:rsidP="43779BEF">
      <w:pPr>
        <w:spacing w:line="259" w:lineRule="auto"/>
      </w:pPr>
      <w:r>
        <w:rPr>
          <w:noProof/>
        </w:rPr>
        <w:drawing>
          <wp:inline distT="0" distB="0" distL="0" distR="0" wp14:anchorId="52409884" wp14:editId="5DB81A15">
            <wp:extent cx="4504105" cy="671981"/>
            <wp:effectExtent l="0" t="0" r="0" b="0"/>
            <wp:docPr id="172905940" name="Imagen 17290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l="39166" t="18148" r="9166" b="68148"/>
                    <a:stretch>
                      <a:fillRect/>
                    </a:stretch>
                  </pic:blipFill>
                  <pic:spPr>
                    <a:xfrm>
                      <a:off x="0" y="0"/>
                      <a:ext cx="4504105" cy="671981"/>
                    </a:xfrm>
                    <a:prstGeom prst="rect">
                      <a:avLst/>
                    </a:prstGeom>
                  </pic:spPr>
                </pic:pic>
              </a:graphicData>
            </a:graphic>
          </wp:inline>
        </w:drawing>
      </w:r>
    </w:p>
    <w:p w14:paraId="7B764431" w14:textId="1C79727C" w:rsidR="43779BEF" w:rsidRDefault="43779BEF" w:rsidP="43779BEF">
      <w:pPr>
        <w:spacing w:line="259" w:lineRule="auto"/>
      </w:pPr>
    </w:p>
    <w:p w14:paraId="7FC36D51" w14:textId="4136CB65" w:rsidR="43779BEF" w:rsidRDefault="43779BEF" w:rsidP="43779BEF">
      <w:pPr>
        <w:pStyle w:val="Ttulo1"/>
        <w:spacing w:line="259" w:lineRule="auto"/>
      </w:pPr>
      <w:bookmarkStart w:id="25" w:name="_Toc127521488"/>
      <w:r>
        <w:t>Resultados</w:t>
      </w:r>
      <w:bookmarkEnd w:id="25"/>
    </w:p>
    <w:p w14:paraId="26169CE4" w14:textId="42FBAE70" w:rsidR="43779BEF" w:rsidRDefault="43779BEF" w:rsidP="43779BEF">
      <w:r>
        <w:t xml:space="preserve">En esta pantalla los usuarios podrán ver los resultados de todos los sorteos celebrados. Donde se detalla la combinación ganadora y se encontrarían ordenados por orden </w:t>
      </w:r>
      <w:proofErr w:type="spellStart"/>
      <w:r>
        <w:t>cronóligo</w:t>
      </w:r>
      <w:proofErr w:type="spellEnd"/>
      <w:r>
        <w:t>:</w:t>
      </w:r>
    </w:p>
    <w:p w14:paraId="6B9054A4" w14:textId="79DA603E" w:rsidR="43779BEF" w:rsidRDefault="43779BEF" w:rsidP="43779BEF">
      <w:r>
        <w:rPr>
          <w:noProof/>
        </w:rPr>
        <w:drawing>
          <wp:inline distT="0" distB="0" distL="0" distR="0" wp14:anchorId="1D8D523A" wp14:editId="549D8609">
            <wp:extent cx="1457279" cy="1914565"/>
            <wp:effectExtent l="0" t="0" r="0" b="0"/>
            <wp:docPr id="1526087861" name="Imagen 152608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l="20000" t="14814" r="48126" b="10740"/>
                    <a:stretch>
                      <a:fillRect/>
                    </a:stretch>
                  </pic:blipFill>
                  <pic:spPr>
                    <a:xfrm>
                      <a:off x="0" y="0"/>
                      <a:ext cx="1457279" cy="1914565"/>
                    </a:xfrm>
                    <a:prstGeom prst="rect">
                      <a:avLst/>
                    </a:prstGeom>
                  </pic:spPr>
                </pic:pic>
              </a:graphicData>
            </a:graphic>
          </wp:inline>
        </w:drawing>
      </w:r>
    </w:p>
    <w:p w14:paraId="472A8EBB" w14:textId="303C91C2" w:rsidR="43779BEF" w:rsidRDefault="43779BEF" w:rsidP="43779BEF"/>
    <w:p w14:paraId="7113AD13" w14:textId="62D3FE80" w:rsidR="43779BEF" w:rsidRDefault="43779BEF" w:rsidP="43779BEF"/>
    <w:p w14:paraId="6F7913E5" w14:textId="27D192C8" w:rsidR="43779BEF" w:rsidRDefault="43779BEF" w:rsidP="43779BEF">
      <w:r>
        <w:t>Al pinchar sobre uno de ellos, pueden conocer el detalle de cada una de las categorías y el importe de premio para cada una de ellas.</w:t>
      </w:r>
    </w:p>
    <w:p w14:paraId="471D6F3E" w14:textId="32502CF8" w:rsidR="43779BEF" w:rsidRDefault="43779BEF" w:rsidP="43779BEF"/>
    <w:p w14:paraId="2142CAB3" w14:textId="75B05BCA" w:rsidR="43779BEF" w:rsidRDefault="43779BEF" w:rsidP="43779BEF">
      <w:r>
        <w:rPr>
          <w:noProof/>
        </w:rPr>
        <w:drawing>
          <wp:inline distT="0" distB="0" distL="0" distR="0" wp14:anchorId="6C8FDA2F" wp14:editId="5FD616AB">
            <wp:extent cx="2667030" cy="1952627"/>
            <wp:effectExtent l="0" t="0" r="0" b="0"/>
            <wp:docPr id="2140841716" name="Imagen 214084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rcRect l="21041" t="14074" r="20625" b="10000"/>
                    <a:stretch>
                      <a:fillRect/>
                    </a:stretch>
                  </pic:blipFill>
                  <pic:spPr>
                    <a:xfrm>
                      <a:off x="0" y="0"/>
                      <a:ext cx="2667030" cy="1952627"/>
                    </a:xfrm>
                    <a:prstGeom prst="rect">
                      <a:avLst/>
                    </a:prstGeom>
                  </pic:spPr>
                </pic:pic>
              </a:graphicData>
            </a:graphic>
          </wp:inline>
        </w:drawing>
      </w:r>
    </w:p>
    <w:p w14:paraId="0838C205" w14:textId="17E77240" w:rsidR="43779BEF" w:rsidRDefault="43779BEF" w:rsidP="43779BEF">
      <w:pPr>
        <w:spacing w:line="259" w:lineRule="auto"/>
      </w:pPr>
    </w:p>
    <w:p w14:paraId="52008BCD" w14:textId="7047D70F" w:rsidR="43779BEF" w:rsidRDefault="43779BEF" w:rsidP="43779BEF">
      <w:pPr>
        <w:spacing w:line="259" w:lineRule="auto"/>
      </w:pPr>
    </w:p>
    <w:p w14:paraId="78052D19" w14:textId="4E90187E" w:rsidR="43779BEF" w:rsidRDefault="43779BEF" w:rsidP="43779BEF">
      <w:pPr>
        <w:pStyle w:val="Ttulo1"/>
        <w:spacing w:line="259" w:lineRule="auto"/>
      </w:pPr>
      <w:bookmarkStart w:id="26" w:name="_Toc127521489"/>
      <w:r>
        <w:t>Mis boletos</w:t>
      </w:r>
      <w:bookmarkEnd w:id="26"/>
    </w:p>
    <w:p w14:paraId="76AE7B02" w14:textId="26DD327A" w:rsidR="43779BEF" w:rsidRDefault="43779BEF" w:rsidP="43779BEF">
      <w:pPr>
        <w:spacing w:line="259" w:lineRule="auto"/>
      </w:pPr>
      <w:r>
        <w:t xml:space="preserve">El usuario podrá consultar todas las jugadas que ha realizado. Se ordenarán por </w:t>
      </w:r>
      <w:proofErr w:type="spellStart"/>
      <w:r>
        <w:t>ordén</w:t>
      </w:r>
      <w:proofErr w:type="spellEnd"/>
      <w:r>
        <w:t xml:space="preserve"> cronológico:</w:t>
      </w:r>
    </w:p>
    <w:p w14:paraId="0F17C31D" w14:textId="6E09D34A" w:rsidR="43779BEF" w:rsidRDefault="43779BEF" w:rsidP="43779BEF">
      <w:r>
        <w:rPr>
          <w:noProof/>
        </w:rPr>
        <w:drawing>
          <wp:inline distT="0" distB="0" distL="0" distR="0" wp14:anchorId="549EC391" wp14:editId="4CFAD44D">
            <wp:extent cx="2015629" cy="2667016"/>
            <wp:effectExtent l="0" t="0" r="0" b="0"/>
            <wp:docPr id="1929072888" name="Imagen 1929072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rcRect l="18750" t="13333" r="47083" b="6296"/>
                    <a:stretch>
                      <a:fillRect/>
                    </a:stretch>
                  </pic:blipFill>
                  <pic:spPr>
                    <a:xfrm>
                      <a:off x="0" y="0"/>
                      <a:ext cx="2015629" cy="2667016"/>
                    </a:xfrm>
                    <a:prstGeom prst="rect">
                      <a:avLst/>
                    </a:prstGeom>
                  </pic:spPr>
                </pic:pic>
              </a:graphicData>
            </a:graphic>
          </wp:inline>
        </w:drawing>
      </w:r>
    </w:p>
    <w:p w14:paraId="12B9EE93" w14:textId="3BAB2664" w:rsidR="43779BEF" w:rsidRDefault="43779BEF" w:rsidP="43779BEF">
      <w:r>
        <w:t>Si el usuario pincha sobre uno de ellos, aparece un resumen y da la opción de repetir o abonarse a la apuesta.</w:t>
      </w:r>
    </w:p>
    <w:p w14:paraId="57C53D22" w14:textId="040559DC" w:rsidR="43779BEF" w:rsidRDefault="43779BEF" w:rsidP="43779BEF"/>
    <w:p w14:paraId="08423F13" w14:textId="3F209970" w:rsidR="43779BEF" w:rsidRDefault="43779BEF" w:rsidP="43779BEF">
      <w:r>
        <w:rPr>
          <w:noProof/>
        </w:rPr>
        <w:drawing>
          <wp:inline distT="0" distB="0" distL="0" distR="0" wp14:anchorId="755FC208" wp14:editId="123056B6">
            <wp:extent cx="2686050" cy="1533560"/>
            <wp:effectExtent l="0" t="0" r="0" b="0"/>
            <wp:docPr id="973969258" name="Imagen 97396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rcRect l="18750" t="14444" r="22500" b="25925"/>
                    <a:stretch>
                      <a:fillRect/>
                    </a:stretch>
                  </pic:blipFill>
                  <pic:spPr>
                    <a:xfrm>
                      <a:off x="0" y="0"/>
                      <a:ext cx="2686050" cy="1533560"/>
                    </a:xfrm>
                    <a:prstGeom prst="rect">
                      <a:avLst/>
                    </a:prstGeom>
                  </pic:spPr>
                </pic:pic>
              </a:graphicData>
            </a:graphic>
          </wp:inline>
        </w:drawing>
      </w:r>
    </w:p>
    <w:p w14:paraId="34B401C6" w14:textId="0FD6E22A" w:rsidR="43779BEF" w:rsidRDefault="43779BEF" w:rsidP="43779BEF"/>
    <w:p w14:paraId="0A2B33C4" w14:textId="4A4317C1" w:rsidR="43779BEF" w:rsidRDefault="43779BEF" w:rsidP="43779BEF">
      <w:pPr>
        <w:spacing w:line="259" w:lineRule="auto"/>
      </w:pPr>
    </w:p>
    <w:p w14:paraId="0AF336D6" w14:textId="5AD2FB92" w:rsidR="00F55FB7" w:rsidRDefault="00F55FB7" w:rsidP="43779BEF">
      <w:pPr>
        <w:spacing w:line="259" w:lineRule="auto"/>
      </w:pPr>
    </w:p>
    <w:p w14:paraId="6B0A09A5" w14:textId="7B20F793" w:rsidR="00F55FB7" w:rsidRDefault="00F55FB7" w:rsidP="43779BEF">
      <w:pPr>
        <w:spacing w:line="259" w:lineRule="auto"/>
      </w:pPr>
    </w:p>
    <w:p w14:paraId="3AC6AD53" w14:textId="25E5949F" w:rsidR="00F55FB7" w:rsidRDefault="00F55FB7" w:rsidP="00F55FB7">
      <w:pPr>
        <w:pStyle w:val="Ttulo2"/>
      </w:pPr>
      <w:r>
        <w:t>Intranet – Generación del QR para validación</w:t>
      </w:r>
    </w:p>
    <w:p w14:paraId="73834E4F" w14:textId="507DA50A" w:rsidR="00F55FB7" w:rsidRPr="00F55FB7" w:rsidRDefault="00F43214" w:rsidP="00F55FB7">
      <w:r>
        <w:t>Poner aquí documento para QR</w:t>
      </w:r>
    </w:p>
    <w:sectPr w:rsidR="00F55FB7" w:rsidRPr="00F55FB7" w:rsidSect="00400B44">
      <w:headerReference w:type="default" r:id="rId71"/>
      <w:pgSz w:w="11900" w:h="16840"/>
      <w:pgMar w:top="2873" w:right="1701" w:bottom="2186"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96526" w14:textId="77777777" w:rsidR="00402FE7" w:rsidRDefault="00402FE7" w:rsidP="0028603B">
      <w:r>
        <w:separator/>
      </w:r>
    </w:p>
  </w:endnote>
  <w:endnote w:type="continuationSeparator" w:id="0">
    <w:p w14:paraId="01E79BE7" w14:textId="77777777" w:rsidR="00402FE7" w:rsidRDefault="00402FE7" w:rsidP="0028603B">
      <w:r>
        <w:continuationSeparator/>
      </w:r>
    </w:p>
  </w:endnote>
  <w:endnote w:type="continuationNotice" w:id="1">
    <w:p w14:paraId="20EAE7C4" w14:textId="77777777" w:rsidR="0043794B" w:rsidRDefault="004379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venir Book">
    <w:panose1 w:val="02000503020000020003"/>
    <w:charset w:val="00"/>
    <w:family w:val="auto"/>
    <w:pitch w:val="variable"/>
    <w:sig w:usb0="800000AF" w:usb1="5000204A" w:usb2="00000000" w:usb3="00000000" w:csb0="0000009B" w:csb1="00000000"/>
  </w:font>
  <w:font w:name="Calibri Light">
    <w:panose1 w:val="020F0302020204030204"/>
    <w:charset w:val="00"/>
    <w:family w:val="swiss"/>
    <w:pitch w:val="variable"/>
    <w:sig w:usb0="E4002EFF" w:usb1="C000247B" w:usb2="00000009" w:usb3="00000000" w:csb0="000001FF" w:csb1="00000000"/>
  </w:font>
  <w:font w:name="Chalkboard">
    <w:panose1 w:val="03050602040202020205"/>
    <w:charset w:val="4D"/>
    <w:family w:val="script"/>
    <w:pitch w:val="variable"/>
    <w:sig w:usb0="8000002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6686D" w14:textId="77777777" w:rsidR="00402FE7" w:rsidRDefault="00402FE7" w:rsidP="0028603B">
      <w:r>
        <w:separator/>
      </w:r>
    </w:p>
  </w:footnote>
  <w:footnote w:type="continuationSeparator" w:id="0">
    <w:p w14:paraId="274EF61F" w14:textId="77777777" w:rsidR="00402FE7" w:rsidRDefault="00402FE7" w:rsidP="0028603B">
      <w:r>
        <w:continuationSeparator/>
      </w:r>
    </w:p>
  </w:footnote>
  <w:footnote w:type="continuationNotice" w:id="1">
    <w:p w14:paraId="38C9A3D0" w14:textId="77777777" w:rsidR="0043794B" w:rsidRDefault="0043794B"/>
  </w:footnote>
  <w:footnote w:id="2">
    <w:p w14:paraId="6B86C60D" w14:textId="77777777" w:rsidR="00D915E2" w:rsidRPr="00952680" w:rsidRDefault="00D915E2" w:rsidP="00D915E2">
      <w:pPr>
        <w:pStyle w:val="Textonotapie"/>
        <w:rPr>
          <w:lang w:val="es-ES"/>
        </w:rPr>
      </w:pPr>
      <w:r>
        <w:rPr>
          <w:rStyle w:val="Refdenotaalpie"/>
        </w:rPr>
        <w:footnoteRef/>
      </w:r>
      <w:r>
        <w:t xml:space="preserve"> </w:t>
      </w:r>
      <w:r>
        <w:rPr>
          <w:lang w:val="es-ES"/>
        </w:rPr>
        <w:t>Tal vez requieras VPN para visitar estos sitios web si accedes desde fuera de España.</w:t>
      </w:r>
    </w:p>
  </w:footnote>
  <w:footnote w:id="3">
    <w:p w14:paraId="184539CF" w14:textId="5261C4BA" w:rsidR="009302BC" w:rsidRPr="009302BC" w:rsidRDefault="009302BC">
      <w:pPr>
        <w:pStyle w:val="Textonotapie"/>
        <w:rPr>
          <w:lang w:val="es-ES"/>
        </w:rPr>
      </w:pPr>
      <w:r>
        <w:rPr>
          <w:rStyle w:val="Refdenotaalpie"/>
        </w:rPr>
        <w:footnoteRef/>
      </w:r>
      <w:r>
        <w:t xml:space="preserve"> </w:t>
      </w:r>
      <w:r>
        <w:rPr>
          <w:lang w:val="es-ES"/>
        </w:rPr>
        <w:t xml:space="preserve">La información puede obtenerse de la RSS oficial del estado en </w:t>
      </w:r>
      <w:hyperlink r:id="rId1" w:history="1">
        <w:r w:rsidR="004976A7" w:rsidRPr="003A5773">
          <w:rPr>
            <w:rStyle w:val="Hipervnculo"/>
            <w:lang w:val="es-ES"/>
          </w:rPr>
          <w:t>https://www.loteriasyapuestas.es/es/canales-rss</w:t>
        </w:r>
      </w:hyperlink>
      <w:r w:rsidR="004976A7">
        <w:rPr>
          <w:lang w:val="es-ES"/>
        </w:rPr>
        <w:t xml:space="preserve"> </w:t>
      </w:r>
    </w:p>
  </w:footnote>
  <w:footnote w:id="4">
    <w:p w14:paraId="45B27F35" w14:textId="2ADDC2D4" w:rsidR="0058381B" w:rsidRPr="0058381B" w:rsidRDefault="0058381B">
      <w:pPr>
        <w:pStyle w:val="Textonotapie"/>
        <w:rPr>
          <w:lang w:val="es-ES"/>
        </w:rPr>
      </w:pPr>
      <w:r>
        <w:rPr>
          <w:rStyle w:val="Refdenotaalpie"/>
        </w:rPr>
        <w:footnoteRef/>
      </w:r>
      <w:r>
        <w:t xml:space="preserve"> </w:t>
      </w:r>
      <w:r>
        <w:rPr>
          <w:lang w:val="es-ES"/>
        </w:rPr>
        <w:t xml:space="preserve">Requiere </w:t>
      </w:r>
      <w:proofErr w:type="gramStart"/>
      <w:r>
        <w:rPr>
          <w:lang w:val="es-ES"/>
        </w:rPr>
        <w:t>un contraseña</w:t>
      </w:r>
      <w:proofErr w:type="gramEnd"/>
      <w:r>
        <w:rPr>
          <w:lang w:val="es-ES"/>
        </w:rPr>
        <w:t xml:space="preserve"> de al menos 8 dígitos, que combine mayúsculas, minúsculas y números.</w:t>
      </w:r>
    </w:p>
  </w:footnote>
  <w:footnote w:id="5">
    <w:p w14:paraId="3F39EDD5" w14:textId="1ACAA2B8" w:rsidR="0058381B" w:rsidRPr="0058381B" w:rsidRDefault="0058381B">
      <w:pPr>
        <w:pStyle w:val="Textonotapie"/>
        <w:rPr>
          <w:lang w:val="es-ES"/>
        </w:rPr>
      </w:pPr>
      <w:r>
        <w:rPr>
          <w:rStyle w:val="Refdenotaalpie"/>
        </w:rPr>
        <w:footnoteRef/>
      </w:r>
      <w:r>
        <w:t xml:space="preserve"> </w:t>
      </w:r>
      <w:r>
        <w:rPr>
          <w:lang w:val="es-ES"/>
        </w:rPr>
        <w:t>Formato español, comienza por 6, 7 8 o 9. Tiene exactamente 9 dígitos.</w:t>
      </w:r>
    </w:p>
  </w:footnote>
  <w:footnote w:id="6">
    <w:p w14:paraId="05283247" w14:textId="26E1007B" w:rsidR="001D0DBB" w:rsidRPr="001D0DBB" w:rsidRDefault="001D0DBB">
      <w:pPr>
        <w:pStyle w:val="Textonotapie"/>
        <w:rPr>
          <w:lang w:val="es-ES"/>
        </w:rPr>
      </w:pPr>
      <w:r>
        <w:rPr>
          <w:rStyle w:val="Refdenotaalpie"/>
        </w:rPr>
        <w:footnoteRef/>
      </w:r>
      <w:r>
        <w:t xml:space="preserve"> </w:t>
      </w:r>
      <w:r>
        <w:rPr>
          <w:lang w:val="es-ES"/>
        </w:rPr>
        <w:t xml:space="preserve">Deberá mostrar el listado de provincias de España. Se pueden obtener de </w:t>
      </w:r>
      <w:hyperlink r:id="rId2" w:history="1">
        <w:r w:rsidR="007F60FA" w:rsidRPr="003A5773">
          <w:rPr>
            <w:rStyle w:val="Hipervnculo"/>
            <w:lang w:val="es-ES"/>
          </w:rPr>
          <w:t>https://public.opendatasoft.com/explore/dataset/provincias-espanolas/table/?sort=provincia</w:t>
        </w:r>
      </w:hyperlink>
      <w:r w:rsidR="007F60FA">
        <w:rPr>
          <w:lang w:val="es-ES"/>
        </w:rPr>
        <w:t xml:space="preserve"> </w:t>
      </w:r>
    </w:p>
  </w:footnote>
  <w:footnote w:id="7">
    <w:p w14:paraId="5E93864A" w14:textId="1408E066" w:rsidR="001D0DBB" w:rsidRPr="001D0DBB" w:rsidRDefault="001D0DBB">
      <w:pPr>
        <w:pStyle w:val="Textonotapie"/>
        <w:rPr>
          <w:lang w:val="es-ES"/>
        </w:rPr>
      </w:pPr>
      <w:r>
        <w:rPr>
          <w:rStyle w:val="Refdenotaalpie"/>
        </w:rPr>
        <w:footnoteRef/>
      </w:r>
      <w:r>
        <w:t xml:space="preserve"> </w:t>
      </w:r>
      <w:r>
        <w:rPr>
          <w:lang w:val="es-ES"/>
        </w:rPr>
        <w:t>Únicamente permitirá España</w:t>
      </w:r>
    </w:p>
  </w:footnote>
  <w:footnote w:id="8">
    <w:p w14:paraId="331408B1" w14:textId="4AC62CF8" w:rsidR="000074C4" w:rsidRPr="000074C4" w:rsidRDefault="000074C4" w:rsidP="000074C4">
      <w:pPr>
        <w:rPr>
          <w:sz w:val="20"/>
          <w:szCs w:val="20"/>
        </w:rPr>
      </w:pPr>
      <w:r>
        <w:rPr>
          <w:rStyle w:val="Refdenotaalpie"/>
        </w:rPr>
        <w:footnoteRef/>
      </w:r>
      <w:r>
        <w:t xml:space="preserve"> </w:t>
      </w:r>
      <w:r>
        <w:rPr>
          <w:sz w:val="20"/>
          <w:szCs w:val="20"/>
        </w:rPr>
        <w:t xml:space="preserve">Debe validarse el DNI y sólo permitir el registro si es válido. </w:t>
      </w:r>
      <w:r w:rsidRPr="000074C4">
        <w:rPr>
          <w:sz w:val="20"/>
          <w:szCs w:val="20"/>
        </w:rPr>
        <w:t>La letra no es más que un sistema de verificación del número de ocho dígitos. Es decir, la letra de nuestro DNI depende directamente de los ocho números que la precedan. Para calcular la letra del documento, se aplica la siguiente fórmula:</w:t>
      </w:r>
      <w:r>
        <w:rPr>
          <w:sz w:val="20"/>
          <w:szCs w:val="20"/>
        </w:rPr>
        <w:t xml:space="preserve"> </w:t>
      </w:r>
      <w:r w:rsidRPr="000074C4">
        <w:rPr>
          <w:sz w:val="20"/>
          <w:szCs w:val="20"/>
        </w:rPr>
        <w:t>Dividimos el número completo del DNI entre 23, sin sacar decimales.</w:t>
      </w:r>
    </w:p>
    <w:p w14:paraId="229E3410" w14:textId="77777777" w:rsidR="000074C4" w:rsidRPr="000074C4" w:rsidRDefault="000074C4" w:rsidP="000074C4">
      <w:pPr>
        <w:rPr>
          <w:sz w:val="20"/>
          <w:szCs w:val="20"/>
        </w:rPr>
      </w:pPr>
      <w:r w:rsidRPr="000074C4">
        <w:rPr>
          <w:sz w:val="20"/>
          <w:szCs w:val="20"/>
        </w:rPr>
        <w:t>Utilizamos el resto de la división para calcular la letra. Dicho resto estará siempre entre 0 y 22.</w:t>
      </w:r>
    </w:p>
    <w:p w14:paraId="2C597C76" w14:textId="4953DC69" w:rsidR="000074C4" w:rsidRPr="00597D13" w:rsidRDefault="000074C4" w:rsidP="00597D13">
      <w:pPr>
        <w:rPr>
          <w:sz w:val="20"/>
          <w:szCs w:val="20"/>
        </w:rPr>
      </w:pPr>
      <w:r w:rsidRPr="000074C4">
        <w:rPr>
          <w:sz w:val="20"/>
          <w:szCs w:val="20"/>
        </w:rPr>
        <w:t>Según el valor obtenido, sabremos qué letra corresponde siguiendo el siguiente código: TRWAGMYFPDXBNJZSQVHLCKE. Aquí, la T corresponde al valor 0 y la E al 22.</w:t>
      </w:r>
      <w:r>
        <w:rPr>
          <w:sz w:val="20"/>
          <w:szCs w:val="20"/>
        </w:rPr>
        <w:t xml:space="preserve"> Puedes ver algunos ejemplos en </w:t>
      </w:r>
      <w:hyperlink r:id="rId3" w:anchor=":~:text=Para%20calcular%20la%20letra%20del,siempre%20entre%200%20y%2022" w:history="1">
        <w:r w:rsidR="007F60FA" w:rsidRPr="003A5773">
          <w:rPr>
            <w:rStyle w:val="Hipervnculo"/>
            <w:sz w:val="20"/>
            <w:szCs w:val="20"/>
          </w:rPr>
          <w:t>https://www.nobbot.com/pantallas/calcular-la-letra-del-dni/#:~:text=Para%20calcular%20la%20letra%20del,siempre%20entre%200%20y%2022</w:t>
        </w:r>
      </w:hyperlink>
      <w:r w:rsidR="007F60FA">
        <w:rPr>
          <w:sz w:val="20"/>
          <w:szCs w:val="20"/>
        </w:rPr>
        <w:t xml:space="preserve"> </w:t>
      </w:r>
      <w:r w:rsidRPr="000074C4">
        <w:rPr>
          <w:sz w:val="20"/>
          <w:szCs w:val="20"/>
        </w:rPr>
        <w:t>.</w:t>
      </w:r>
    </w:p>
  </w:footnote>
  <w:footnote w:id="9">
    <w:p w14:paraId="5FB61278" w14:textId="080F8999" w:rsidR="00597D13" w:rsidRPr="00597D13" w:rsidRDefault="00597D13">
      <w:pPr>
        <w:pStyle w:val="Textonotapie"/>
        <w:rPr>
          <w:lang w:val="es-ES"/>
        </w:rPr>
      </w:pPr>
      <w:r>
        <w:rPr>
          <w:rStyle w:val="Refdenotaalpie"/>
        </w:rPr>
        <w:footnoteRef/>
      </w:r>
      <w:r>
        <w:t xml:space="preserve"> </w:t>
      </w:r>
      <w:r>
        <w:rPr>
          <w:lang w:val="es-ES"/>
        </w:rPr>
        <w:t>Debe ser mayor de edad, únicamente podrá registrase si tiene más de 18 años.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653E" w14:textId="77777777" w:rsidR="0028603B" w:rsidRDefault="0028603B">
    <w:pPr>
      <w:pStyle w:val="Encabezado"/>
    </w:pPr>
    <w:r>
      <w:rPr>
        <w:noProof/>
      </w:rPr>
      <w:drawing>
        <wp:anchor distT="0" distB="0" distL="114300" distR="114300" simplePos="0" relativeHeight="251658240" behindDoc="1" locked="0" layoutInCell="1" allowOverlap="1" wp14:anchorId="582BABFE" wp14:editId="1E720BD0">
          <wp:simplePos x="0" y="0"/>
          <wp:positionH relativeFrom="column">
            <wp:posOffset>-1094650</wp:posOffset>
          </wp:positionH>
          <wp:positionV relativeFrom="paragraph">
            <wp:posOffset>-435066</wp:posOffset>
          </wp:positionV>
          <wp:extent cx="7590971" cy="10729013"/>
          <wp:effectExtent l="0" t="0" r="3810" b="254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
                    <a:extLst>
                      <a:ext uri="{28A0092B-C50C-407E-A947-70E740481C1C}">
                        <a14:useLocalDpi xmlns:a14="http://schemas.microsoft.com/office/drawing/2010/main" val="0"/>
                      </a:ext>
                    </a:extLst>
                  </a:blip>
                  <a:stretch>
                    <a:fillRect/>
                  </a:stretch>
                </pic:blipFill>
                <pic:spPr>
                  <a:xfrm>
                    <a:off x="0" y="0"/>
                    <a:ext cx="7610664" cy="10756848"/>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tH1kqVDSeRrJvk" int2:id="NUMiMsqv">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91DEA"/>
    <w:multiLevelType w:val="hybridMultilevel"/>
    <w:tmpl w:val="DBE22804"/>
    <w:lvl w:ilvl="0" w:tplc="7ED2B27C">
      <w:start w:val="1"/>
      <w:numFmt w:val="bullet"/>
      <w:lvlText w:val="-"/>
      <w:lvlJc w:val="left"/>
      <w:pPr>
        <w:ind w:left="720" w:hanging="360"/>
      </w:pPr>
      <w:rPr>
        <w:rFonts w:ascii="Calibri" w:hAnsi="Calibri" w:hint="default"/>
      </w:rPr>
    </w:lvl>
    <w:lvl w:ilvl="1" w:tplc="B764FCF8">
      <w:start w:val="1"/>
      <w:numFmt w:val="bullet"/>
      <w:lvlText w:val="o"/>
      <w:lvlJc w:val="left"/>
      <w:pPr>
        <w:ind w:left="1440" w:hanging="360"/>
      </w:pPr>
      <w:rPr>
        <w:rFonts w:ascii="Courier New" w:hAnsi="Courier New" w:hint="default"/>
      </w:rPr>
    </w:lvl>
    <w:lvl w:ilvl="2" w:tplc="5478F1D2">
      <w:start w:val="1"/>
      <w:numFmt w:val="bullet"/>
      <w:lvlText w:val=""/>
      <w:lvlJc w:val="left"/>
      <w:pPr>
        <w:ind w:left="2160" w:hanging="360"/>
      </w:pPr>
      <w:rPr>
        <w:rFonts w:ascii="Wingdings" w:hAnsi="Wingdings" w:hint="default"/>
      </w:rPr>
    </w:lvl>
    <w:lvl w:ilvl="3" w:tplc="A6DE36D8">
      <w:start w:val="1"/>
      <w:numFmt w:val="bullet"/>
      <w:lvlText w:val=""/>
      <w:lvlJc w:val="left"/>
      <w:pPr>
        <w:ind w:left="2880" w:hanging="360"/>
      </w:pPr>
      <w:rPr>
        <w:rFonts w:ascii="Symbol" w:hAnsi="Symbol" w:hint="default"/>
      </w:rPr>
    </w:lvl>
    <w:lvl w:ilvl="4" w:tplc="6BAABD12">
      <w:start w:val="1"/>
      <w:numFmt w:val="bullet"/>
      <w:lvlText w:val="o"/>
      <w:lvlJc w:val="left"/>
      <w:pPr>
        <w:ind w:left="3600" w:hanging="360"/>
      </w:pPr>
      <w:rPr>
        <w:rFonts w:ascii="Courier New" w:hAnsi="Courier New" w:hint="default"/>
      </w:rPr>
    </w:lvl>
    <w:lvl w:ilvl="5" w:tplc="0E449396">
      <w:start w:val="1"/>
      <w:numFmt w:val="bullet"/>
      <w:lvlText w:val=""/>
      <w:lvlJc w:val="left"/>
      <w:pPr>
        <w:ind w:left="4320" w:hanging="360"/>
      </w:pPr>
      <w:rPr>
        <w:rFonts w:ascii="Wingdings" w:hAnsi="Wingdings" w:hint="default"/>
      </w:rPr>
    </w:lvl>
    <w:lvl w:ilvl="6" w:tplc="82D8041C">
      <w:start w:val="1"/>
      <w:numFmt w:val="bullet"/>
      <w:lvlText w:val=""/>
      <w:lvlJc w:val="left"/>
      <w:pPr>
        <w:ind w:left="5040" w:hanging="360"/>
      </w:pPr>
      <w:rPr>
        <w:rFonts w:ascii="Symbol" w:hAnsi="Symbol" w:hint="default"/>
      </w:rPr>
    </w:lvl>
    <w:lvl w:ilvl="7" w:tplc="E19E1352">
      <w:start w:val="1"/>
      <w:numFmt w:val="bullet"/>
      <w:lvlText w:val="o"/>
      <w:lvlJc w:val="left"/>
      <w:pPr>
        <w:ind w:left="5760" w:hanging="360"/>
      </w:pPr>
      <w:rPr>
        <w:rFonts w:ascii="Courier New" w:hAnsi="Courier New" w:hint="default"/>
      </w:rPr>
    </w:lvl>
    <w:lvl w:ilvl="8" w:tplc="7FC07A2A">
      <w:start w:val="1"/>
      <w:numFmt w:val="bullet"/>
      <w:lvlText w:val=""/>
      <w:lvlJc w:val="left"/>
      <w:pPr>
        <w:ind w:left="6480" w:hanging="360"/>
      </w:pPr>
      <w:rPr>
        <w:rFonts w:ascii="Wingdings" w:hAnsi="Wingdings" w:hint="default"/>
      </w:rPr>
    </w:lvl>
  </w:abstractNum>
  <w:abstractNum w:abstractNumId="1" w15:restartNumberingAfterBreak="0">
    <w:nsid w:val="2770AE1D"/>
    <w:multiLevelType w:val="hybridMultilevel"/>
    <w:tmpl w:val="EE56FB46"/>
    <w:lvl w:ilvl="0" w:tplc="5C325042">
      <w:start w:val="1"/>
      <w:numFmt w:val="bullet"/>
      <w:lvlText w:val="-"/>
      <w:lvlJc w:val="left"/>
      <w:pPr>
        <w:ind w:left="720" w:hanging="360"/>
      </w:pPr>
      <w:rPr>
        <w:rFonts w:ascii="Calibri" w:hAnsi="Calibri" w:hint="default"/>
      </w:rPr>
    </w:lvl>
    <w:lvl w:ilvl="1" w:tplc="7F1CD124">
      <w:start w:val="1"/>
      <w:numFmt w:val="bullet"/>
      <w:lvlText w:val="o"/>
      <w:lvlJc w:val="left"/>
      <w:pPr>
        <w:ind w:left="1440" w:hanging="360"/>
      </w:pPr>
      <w:rPr>
        <w:rFonts w:ascii="Courier New" w:hAnsi="Courier New" w:hint="default"/>
      </w:rPr>
    </w:lvl>
    <w:lvl w:ilvl="2" w:tplc="CFC2D5D4">
      <w:start w:val="1"/>
      <w:numFmt w:val="bullet"/>
      <w:lvlText w:val=""/>
      <w:lvlJc w:val="left"/>
      <w:pPr>
        <w:ind w:left="2160" w:hanging="360"/>
      </w:pPr>
      <w:rPr>
        <w:rFonts w:ascii="Wingdings" w:hAnsi="Wingdings" w:hint="default"/>
      </w:rPr>
    </w:lvl>
    <w:lvl w:ilvl="3" w:tplc="C6A2B91C">
      <w:start w:val="1"/>
      <w:numFmt w:val="bullet"/>
      <w:lvlText w:val=""/>
      <w:lvlJc w:val="left"/>
      <w:pPr>
        <w:ind w:left="2880" w:hanging="360"/>
      </w:pPr>
      <w:rPr>
        <w:rFonts w:ascii="Symbol" w:hAnsi="Symbol" w:hint="default"/>
      </w:rPr>
    </w:lvl>
    <w:lvl w:ilvl="4" w:tplc="D794EDA4">
      <w:start w:val="1"/>
      <w:numFmt w:val="bullet"/>
      <w:lvlText w:val="o"/>
      <w:lvlJc w:val="left"/>
      <w:pPr>
        <w:ind w:left="3600" w:hanging="360"/>
      </w:pPr>
      <w:rPr>
        <w:rFonts w:ascii="Courier New" w:hAnsi="Courier New" w:hint="default"/>
      </w:rPr>
    </w:lvl>
    <w:lvl w:ilvl="5" w:tplc="60B68D58">
      <w:start w:val="1"/>
      <w:numFmt w:val="bullet"/>
      <w:lvlText w:val=""/>
      <w:lvlJc w:val="left"/>
      <w:pPr>
        <w:ind w:left="4320" w:hanging="360"/>
      </w:pPr>
      <w:rPr>
        <w:rFonts w:ascii="Wingdings" w:hAnsi="Wingdings" w:hint="default"/>
      </w:rPr>
    </w:lvl>
    <w:lvl w:ilvl="6" w:tplc="EBE6858E">
      <w:start w:val="1"/>
      <w:numFmt w:val="bullet"/>
      <w:lvlText w:val=""/>
      <w:lvlJc w:val="left"/>
      <w:pPr>
        <w:ind w:left="5040" w:hanging="360"/>
      </w:pPr>
      <w:rPr>
        <w:rFonts w:ascii="Symbol" w:hAnsi="Symbol" w:hint="default"/>
      </w:rPr>
    </w:lvl>
    <w:lvl w:ilvl="7" w:tplc="0E60F43C">
      <w:start w:val="1"/>
      <w:numFmt w:val="bullet"/>
      <w:lvlText w:val="o"/>
      <w:lvlJc w:val="left"/>
      <w:pPr>
        <w:ind w:left="5760" w:hanging="360"/>
      </w:pPr>
      <w:rPr>
        <w:rFonts w:ascii="Courier New" w:hAnsi="Courier New" w:hint="default"/>
      </w:rPr>
    </w:lvl>
    <w:lvl w:ilvl="8" w:tplc="5D74C3D0">
      <w:start w:val="1"/>
      <w:numFmt w:val="bullet"/>
      <w:lvlText w:val=""/>
      <w:lvlJc w:val="left"/>
      <w:pPr>
        <w:ind w:left="6480" w:hanging="360"/>
      </w:pPr>
      <w:rPr>
        <w:rFonts w:ascii="Wingdings" w:hAnsi="Wingdings" w:hint="default"/>
      </w:rPr>
    </w:lvl>
  </w:abstractNum>
  <w:abstractNum w:abstractNumId="2" w15:restartNumberingAfterBreak="0">
    <w:nsid w:val="29B36034"/>
    <w:multiLevelType w:val="hybridMultilevel"/>
    <w:tmpl w:val="EB20B71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2EBE8C52"/>
    <w:multiLevelType w:val="hybridMultilevel"/>
    <w:tmpl w:val="1D72213A"/>
    <w:lvl w:ilvl="0" w:tplc="F9DABC1A">
      <w:start w:val="1"/>
      <w:numFmt w:val="decimal"/>
      <w:lvlText w:val="%1."/>
      <w:lvlJc w:val="left"/>
      <w:pPr>
        <w:ind w:left="720" w:hanging="360"/>
      </w:pPr>
    </w:lvl>
    <w:lvl w:ilvl="1" w:tplc="B8EA5F60">
      <w:start w:val="1"/>
      <w:numFmt w:val="lowerLetter"/>
      <w:lvlText w:val="%2."/>
      <w:lvlJc w:val="left"/>
      <w:pPr>
        <w:ind w:left="1440" w:hanging="360"/>
      </w:pPr>
    </w:lvl>
    <w:lvl w:ilvl="2" w:tplc="6302A80A">
      <w:start w:val="1"/>
      <w:numFmt w:val="lowerRoman"/>
      <w:lvlText w:val="%3."/>
      <w:lvlJc w:val="right"/>
      <w:pPr>
        <w:ind w:left="2160" w:hanging="180"/>
      </w:pPr>
    </w:lvl>
    <w:lvl w:ilvl="3" w:tplc="36781D24">
      <w:start w:val="1"/>
      <w:numFmt w:val="decimal"/>
      <w:lvlText w:val="%4."/>
      <w:lvlJc w:val="left"/>
      <w:pPr>
        <w:ind w:left="2880" w:hanging="360"/>
      </w:pPr>
    </w:lvl>
    <w:lvl w:ilvl="4" w:tplc="648CAB2E">
      <w:start w:val="1"/>
      <w:numFmt w:val="lowerLetter"/>
      <w:lvlText w:val="%5."/>
      <w:lvlJc w:val="left"/>
      <w:pPr>
        <w:ind w:left="3600" w:hanging="360"/>
      </w:pPr>
    </w:lvl>
    <w:lvl w:ilvl="5" w:tplc="AF002B7E">
      <w:start w:val="1"/>
      <w:numFmt w:val="lowerRoman"/>
      <w:lvlText w:val="%6."/>
      <w:lvlJc w:val="right"/>
      <w:pPr>
        <w:ind w:left="4320" w:hanging="180"/>
      </w:pPr>
    </w:lvl>
    <w:lvl w:ilvl="6" w:tplc="DAE88BAE">
      <w:start w:val="1"/>
      <w:numFmt w:val="decimal"/>
      <w:lvlText w:val="%7."/>
      <w:lvlJc w:val="left"/>
      <w:pPr>
        <w:ind w:left="5040" w:hanging="360"/>
      </w:pPr>
    </w:lvl>
    <w:lvl w:ilvl="7" w:tplc="0F8E25F4">
      <w:start w:val="1"/>
      <w:numFmt w:val="lowerLetter"/>
      <w:lvlText w:val="%8."/>
      <w:lvlJc w:val="left"/>
      <w:pPr>
        <w:ind w:left="5760" w:hanging="360"/>
      </w:pPr>
    </w:lvl>
    <w:lvl w:ilvl="8" w:tplc="62F4A810">
      <w:start w:val="1"/>
      <w:numFmt w:val="lowerRoman"/>
      <w:lvlText w:val="%9."/>
      <w:lvlJc w:val="right"/>
      <w:pPr>
        <w:ind w:left="6480" w:hanging="180"/>
      </w:pPr>
    </w:lvl>
  </w:abstractNum>
  <w:abstractNum w:abstractNumId="4" w15:restartNumberingAfterBreak="0">
    <w:nsid w:val="305AF172"/>
    <w:multiLevelType w:val="hybridMultilevel"/>
    <w:tmpl w:val="68760552"/>
    <w:lvl w:ilvl="0" w:tplc="70C8177A">
      <w:start w:val="1"/>
      <w:numFmt w:val="bullet"/>
      <w:lvlText w:val=""/>
      <w:lvlJc w:val="left"/>
      <w:pPr>
        <w:ind w:left="720" w:hanging="360"/>
      </w:pPr>
      <w:rPr>
        <w:rFonts w:ascii="Symbol" w:hAnsi="Symbol" w:hint="default"/>
      </w:rPr>
    </w:lvl>
    <w:lvl w:ilvl="1" w:tplc="2BD04D3E">
      <w:start w:val="1"/>
      <w:numFmt w:val="bullet"/>
      <w:lvlText w:val="o"/>
      <w:lvlJc w:val="left"/>
      <w:pPr>
        <w:ind w:left="1440" w:hanging="360"/>
      </w:pPr>
      <w:rPr>
        <w:rFonts w:ascii="Courier New" w:hAnsi="Courier New" w:hint="default"/>
      </w:rPr>
    </w:lvl>
    <w:lvl w:ilvl="2" w:tplc="D3446546">
      <w:start w:val="1"/>
      <w:numFmt w:val="bullet"/>
      <w:lvlText w:val=""/>
      <w:lvlJc w:val="left"/>
      <w:pPr>
        <w:ind w:left="2160" w:hanging="360"/>
      </w:pPr>
      <w:rPr>
        <w:rFonts w:ascii="Wingdings" w:hAnsi="Wingdings" w:hint="default"/>
      </w:rPr>
    </w:lvl>
    <w:lvl w:ilvl="3" w:tplc="AD66B684">
      <w:start w:val="1"/>
      <w:numFmt w:val="bullet"/>
      <w:lvlText w:val=""/>
      <w:lvlJc w:val="left"/>
      <w:pPr>
        <w:ind w:left="2880" w:hanging="360"/>
      </w:pPr>
      <w:rPr>
        <w:rFonts w:ascii="Symbol" w:hAnsi="Symbol" w:hint="default"/>
      </w:rPr>
    </w:lvl>
    <w:lvl w:ilvl="4" w:tplc="7C7893CE">
      <w:start w:val="1"/>
      <w:numFmt w:val="bullet"/>
      <w:lvlText w:val="o"/>
      <w:lvlJc w:val="left"/>
      <w:pPr>
        <w:ind w:left="3600" w:hanging="360"/>
      </w:pPr>
      <w:rPr>
        <w:rFonts w:ascii="Courier New" w:hAnsi="Courier New" w:hint="default"/>
      </w:rPr>
    </w:lvl>
    <w:lvl w:ilvl="5" w:tplc="CBEA4AA4">
      <w:start w:val="1"/>
      <w:numFmt w:val="bullet"/>
      <w:lvlText w:val=""/>
      <w:lvlJc w:val="left"/>
      <w:pPr>
        <w:ind w:left="4320" w:hanging="360"/>
      </w:pPr>
      <w:rPr>
        <w:rFonts w:ascii="Wingdings" w:hAnsi="Wingdings" w:hint="default"/>
      </w:rPr>
    </w:lvl>
    <w:lvl w:ilvl="6" w:tplc="E0001CBA">
      <w:start w:val="1"/>
      <w:numFmt w:val="bullet"/>
      <w:lvlText w:val=""/>
      <w:lvlJc w:val="left"/>
      <w:pPr>
        <w:ind w:left="5040" w:hanging="360"/>
      </w:pPr>
      <w:rPr>
        <w:rFonts w:ascii="Symbol" w:hAnsi="Symbol" w:hint="default"/>
      </w:rPr>
    </w:lvl>
    <w:lvl w:ilvl="7" w:tplc="8BFCCC46">
      <w:start w:val="1"/>
      <w:numFmt w:val="bullet"/>
      <w:lvlText w:val="o"/>
      <w:lvlJc w:val="left"/>
      <w:pPr>
        <w:ind w:left="5760" w:hanging="360"/>
      </w:pPr>
      <w:rPr>
        <w:rFonts w:ascii="Courier New" w:hAnsi="Courier New" w:hint="default"/>
      </w:rPr>
    </w:lvl>
    <w:lvl w:ilvl="8" w:tplc="212CE5BC">
      <w:start w:val="1"/>
      <w:numFmt w:val="bullet"/>
      <w:lvlText w:val=""/>
      <w:lvlJc w:val="left"/>
      <w:pPr>
        <w:ind w:left="6480" w:hanging="360"/>
      </w:pPr>
      <w:rPr>
        <w:rFonts w:ascii="Wingdings" w:hAnsi="Wingdings" w:hint="default"/>
      </w:rPr>
    </w:lvl>
  </w:abstractNum>
  <w:abstractNum w:abstractNumId="5" w15:restartNumberingAfterBreak="0">
    <w:nsid w:val="36F0ABB2"/>
    <w:multiLevelType w:val="hybridMultilevel"/>
    <w:tmpl w:val="48F071CE"/>
    <w:lvl w:ilvl="0" w:tplc="75469C7E">
      <w:start w:val="1"/>
      <w:numFmt w:val="decimal"/>
      <w:lvlText w:val="%1."/>
      <w:lvlJc w:val="left"/>
      <w:pPr>
        <w:ind w:left="720" w:hanging="360"/>
      </w:pPr>
    </w:lvl>
    <w:lvl w:ilvl="1" w:tplc="207A6812">
      <w:start w:val="1"/>
      <w:numFmt w:val="lowerLetter"/>
      <w:lvlText w:val="%2."/>
      <w:lvlJc w:val="left"/>
      <w:pPr>
        <w:ind w:left="1440" w:hanging="360"/>
      </w:pPr>
    </w:lvl>
    <w:lvl w:ilvl="2" w:tplc="DF52FE00">
      <w:start w:val="1"/>
      <w:numFmt w:val="lowerRoman"/>
      <w:lvlText w:val="%3."/>
      <w:lvlJc w:val="right"/>
      <w:pPr>
        <w:ind w:left="2160" w:hanging="180"/>
      </w:pPr>
    </w:lvl>
    <w:lvl w:ilvl="3" w:tplc="FA66B3F2">
      <w:start w:val="1"/>
      <w:numFmt w:val="decimal"/>
      <w:lvlText w:val="%4."/>
      <w:lvlJc w:val="left"/>
      <w:pPr>
        <w:ind w:left="2880" w:hanging="360"/>
      </w:pPr>
    </w:lvl>
    <w:lvl w:ilvl="4" w:tplc="DD1C042C">
      <w:start w:val="1"/>
      <w:numFmt w:val="lowerLetter"/>
      <w:lvlText w:val="%5."/>
      <w:lvlJc w:val="left"/>
      <w:pPr>
        <w:ind w:left="3600" w:hanging="360"/>
      </w:pPr>
    </w:lvl>
    <w:lvl w:ilvl="5" w:tplc="8C204060">
      <w:start w:val="1"/>
      <w:numFmt w:val="lowerRoman"/>
      <w:lvlText w:val="%6."/>
      <w:lvlJc w:val="right"/>
      <w:pPr>
        <w:ind w:left="4320" w:hanging="180"/>
      </w:pPr>
    </w:lvl>
    <w:lvl w:ilvl="6" w:tplc="3022CFA6">
      <w:start w:val="1"/>
      <w:numFmt w:val="decimal"/>
      <w:lvlText w:val="%7."/>
      <w:lvlJc w:val="left"/>
      <w:pPr>
        <w:ind w:left="5040" w:hanging="360"/>
      </w:pPr>
    </w:lvl>
    <w:lvl w:ilvl="7" w:tplc="B4989D9C">
      <w:start w:val="1"/>
      <w:numFmt w:val="lowerLetter"/>
      <w:lvlText w:val="%8."/>
      <w:lvlJc w:val="left"/>
      <w:pPr>
        <w:ind w:left="5760" w:hanging="360"/>
      </w:pPr>
    </w:lvl>
    <w:lvl w:ilvl="8" w:tplc="D77407F8">
      <w:start w:val="1"/>
      <w:numFmt w:val="lowerRoman"/>
      <w:lvlText w:val="%9."/>
      <w:lvlJc w:val="right"/>
      <w:pPr>
        <w:ind w:left="6480" w:hanging="180"/>
      </w:pPr>
    </w:lvl>
  </w:abstractNum>
  <w:abstractNum w:abstractNumId="6" w15:restartNumberingAfterBreak="0">
    <w:nsid w:val="3C08E682"/>
    <w:multiLevelType w:val="hybridMultilevel"/>
    <w:tmpl w:val="06066624"/>
    <w:lvl w:ilvl="0" w:tplc="D11EFD4A">
      <w:start w:val="1"/>
      <w:numFmt w:val="bullet"/>
      <w:lvlText w:val=""/>
      <w:lvlJc w:val="left"/>
      <w:pPr>
        <w:ind w:left="720" w:hanging="360"/>
      </w:pPr>
      <w:rPr>
        <w:rFonts w:ascii="Symbol" w:hAnsi="Symbol" w:hint="default"/>
      </w:rPr>
    </w:lvl>
    <w:lvl w:ilvl="1" w:tplc="C4C07496">
      <w:start w:val="1"/>
      <w:numFmt w:val="bullet"/>
      <w:lvlText w:val="o"/>
      <w:lvlJc w:val="left"/>
      <w:pPr>
        <w:ind w:left="1440" w:hanging="360"/>
      </w:pPr>
      <w:rPr>
        <w:rFonts w:ascii="Courier New" w:hAnsi="Courier New" w:hint="default"/>
      </w:rPr>
    </w:lvl>
    <w:lvl w:ilvl="2" w:tplc="02DE6F70">
      <w:start w:val="1"/>
      <w:numFmt w:val="bullet"/>
      <w:lvlText w:val=""/>
      <w:lvlJc w:val="left"/>
      <w:pPr>
        <w:ind w:left="2160" w:hanging="360"/>
      </w:pPr>
      <w:rPr>
        <w:rFonts w:ascii="Wingdings" w:hAnsi="Wingdings" w:hint="default"/>
      </w:rPr>
    </w:lvl>
    <w:lvl w:ilvl="3" w:tplc="B9265EF2">
      <w:start w:val="1"/>
      <w:numFmt w:val="bullet"/>
      <w:lvlText w:val=""/>
      <w:lvlJc w:val="left"/>
      <w:pPr>
        <w:ind w:left="2880" w:hanging="360"/>
      </w:pPr>
      <w:rPr>
        <w:rFonts w:ascii="Symbol" w:hAnsi="Symbol" w:hint="default"/>
      </w:rPr>
    </w:lvl>
    <w:lvl w:ilvl="4" w:tplc="F69EC402">
      <w:start w:val="1"/>
      <w:numFmt w:val="bullet"/>
      <w:lvlText w:val="o"/>
      <w:lvlJc w:val="left"/>
      <w:pPr>
        <w:ind w:left="3600" w:hanging="360"/>
      </w:pPr>
      <w:rPr>
        <w:rFonts w:ascii="Courier New" w:hAnsi="Courier New" w:hint="default"/>
      </w:rPr>
    </w:lvl>
    <w:lvl w:ilvl="5" w:tplc="04FEF23E">
      <w:start w:val="1"/>
      <w:numFmt w:val="bullet"/>
      <w:lvlText w:val=""/>
      <w:lvlJc w:val="left"/>
      <w:pPr>
        <w:ind w:left="4320" w:hanging="360"/>
      </w:pPr>
      <w:rPr>
        <w:rFonts w:ascii="Wingdings" w:hAnsi="Wingdings" w:hint="default"/>
      </w:rPr>
    </w:lvl>
    <w:lvl w:ilvl="6" w:tplc="CC461850">
      <w:start w:val="1"/>
      <w:numFmt w:val="bullet"/>
      <w:lvlText w:val=""/>
      <w:lvlJc w:val="left"/>
      <w:pPr>
        <w:ind w:left="5040" w:hanging="360"/>
      </w:pPr>
      <w:rPr>
        <w:rFonts w:ascii="Symbol" w:hAnsi="Symbol" w:hint="default"/>
      </w:rPr>
    </w:lvl>
    <w:lvl w:ilvl="7" w:tplc="F2D45D68">
      <w:start w:val="1"/>
      <w:numFmt w:val="bullet"/>
      <w:lvlText w:val="o"/>
      <w:lvlJc w:val="left"/>
      <w:pPr>
        <w:ind w:left="5760" w:hanging="360"/>
      </w:pPr>
      <w:rPr>
        <w:rFonts w:ascii="Courier New" w:hAnsi="Courier New" w:hint="default"/>
      </w:rPr>
    </w:lvl>
    <w:lvl w:ilvl="8" w:tplc="D49616CE">
      <w:start w:val="1"/>
      <w:numFmt w:val="bullet"/>
      <w:lvlText w:val=""/>
      <w:lvlJc w:val="left"/>
      <w:pPr>
        <w:ind w:left="6480" w:hanging="360"/>
      </w:pPr>
      <w:rPr>
        <w:rFonts w:ascii="Wingdings" w:hAnsi="Wingdings" w:hint="default"/>
      </w:rPr>
    </w:lvl>
  </w:abstractNum>
  <w:abstractNum w:abstractNumId="7" w15:restartNumberingAfterBreak="0">
    <w:nsid w:val="41E07AA7"/>
    <w:multiLevelType w:val="hybridMultilevel"/>
    <w:tmpl w:val="CFC09D42"/>
    <w:lvl w:ilvl="0" w:tplc="6B389DD2">
      <w:start w:val="1"/>
      <w:numFmt w:val="bullet"/>
      <w:lvlText w:val="-"/>
      <w:lvlJc w:val="left"/>
      <w:pPr>
        <w:ind w:left="720" w:hanging="360"/>
      </w:pPr>
      <w:rPr>
        <w:rFonts w:ascii="Calibri" w:hAnsi="Calibri" w:hint="default"/>
      </w:rPr>
    </w:lvl>
    <w:lvl w:ilvl="1" w:tplc="F6F606F4">
      <w:start w:val="1"/>
      <w:numFmt w:val="bullet"/>
      <w:lvlText w:val="o"/>
      <w:lvlJc w:val="left"/>
      <w:pPr>
        <w:ind w:left="1440" w:hanging="360"/>
      </w:pPr>
      <w:rPr>
        <w:rFonts w:ascii="Courier New" w:hAnsi="Courier New" w:hint="default"/>
      </w:rPr>
    </w:lvl>
    <w:lvl w:ilvl="2" w:tplc="175C7870">
      <w:start w:val="1"/>
      <w:numFmt w:val="bullet"/>
      <w:lvlText w:val=""/>
      <w:lvlJc w:val="left"/>
      <w:pPr>
        <w:ind w:left="2160" w:hanging="360"/>
      </w:pPr>
      <w:rPr>
        <w:rFonts w:ascii="Wingdings" w:hAnsi="Wingdings" w:hint="default"/>
      </w:rPr>
    </w:lvl>
    <w:lvl w:ilvl="3" w:tplc="FADEB82E">
      <w:start w:val="1"/>
      <w:numFmt w:val="bullet"/>
      <w:lvlText w:val=""/>
      <w:lvlJc w:val="left"/>
      <w:pPr>
        <w:ind w:left="2880" w:hanging="360"/>
      </w:pPr>
      <w:rPr>
        <w:rFonts w:ascii="Symbol" w:hAnsi="Symbol" w:hint="default"/>
      </w:rPr>
    </w:lvl>
    <w:lvl w:ilvl="4" w:tplc="4E92BAD2">
      <w:start w:val="1"/>
      <w:numFmt w:val="bullet"/>
      <w:lvlText w:val="o"/>
      <w:lvlJc w:val="left"/>
      <w:pPr>
        <w:ind w:left="3600" w:hanging="360"/>
      </w:pPr>
      <w:rPr>
        <w:rFonts w:ascii="Courier New" w:hAnsi="Courier New" w:hint="default"/>
      </w:rPr>
    </w:lvl>
    <w:lvl w:ilvl="5" w:tplc="B7526D46">
      <w:start w:val="1"/>
      <w:numFmt w:val="bullet"/>
      <w:lvlText w:val=""/>
      <w:lvlJc w:val="left"/>
      <w:pPr>
        <w:ind w:left="4320" w:hanging="360"/>
      </w:pPr>
      <w:rPr>
        <w:rFonts w:ascii="Wingdings" w:hAnsi="Wingdings" w:hint="default"/>
      </w:rPr>
    </w:lvl>
    <w:lvl w:ilvl="6" w:tplc="700C1D34">
      <w:start w:val="1"/>
      <w:numFmt w:val="bullet"/>
      <w:lvlText w:val=""/>
      <w:lvlJc w:val="left"/>
      <w:pPr>
        <w:ind w:left="5040" w:hanging="360"/>
      </w:pPr>
      <w:rPr>
        <w:rFonts w:ascii="Symbol" w:hAnsi="Symbol" w:hint="default"/>
      </w:rPr>
    </w:lvl>
    <w:lvl w:ilvl="7" w:tplc="CA303E1E">
      <w:start w:val="1"/>
      <w:numFmt w:val="bullet"/>
      <w:lvlText w:val="o"/>
      <w:lvlJc w:val="left"/>
      <w:pPr>
        <w:ind w:left="5760" w:hanging="360"/>
      </w:pPr>
      <w:rPr>
        <w:rFonts w:ascii="Courier New" w:hAnsi="Courier New" w:hint="default"/>
      </w:rPr>
    </w:lvl>
    <w:lvl w:ilvl="8" w:tplc="99E0D37E">
      <w:start w:val="1"/>
      <w:numFmt w:val="bullet"/>
      <w:lvlText w:val=""/>
      <w:lvlJc w:val="left"/>
      <w:pPr>
        <w:ind w:left="6480" w:hanging="360"/>
      </w:pPr>
      <w:rPr>
        <w:rFonts w:ascii="Wingdings" w:hAnsi="Wingdings" w:hint="default"/>
      </w:rPr>
    </w:lvl>
  </w:abstractNum>
  <w:abstractNum w:abstractNumId="8" w15:restartNumberingAfterBreak="0">
    <w:nsid w:val="4D0A4106"/>
    <w:multiLevelType w:val="hybridMultilevel"/>
    <w:tmpl w:val="7C3ECA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575ADDA6"/>
    <w:multiLevelType w:val="hybridMultilevel"/>
    <w:tmpl w:val="2BD850CC"/>
    <w:lvl w:ilvl="0" w:tplc="13F6130A">
      <w:start w:val="1"/>
      <w:numFmt w:val="bullet"/>
      <w:lvlText w:val="-"/>
      <w:lvlJc w:val="left"/>
      <w:pPr>
        <w:ind w:left="720" w:hanging="360"/>
      </w:pPr>
      <w:rPr>
        <w:rFonts w:ascii="Calibri" w:hAnsi="Calibri" w:hint="default"/>
      </w:rPr>
    </w:lvl>
    <w:lvl w:ilvl="1" w:tplc="B1AA7A6A">
      <w:start w:val="1"/>
      <w:numFmt w:val="bullet"/>
      <w:lvlText w:val="o"/>
      <w:lvlJc w:val="left"/>
      <w:pPr>
        <w:ind w:left="1440" w:hanging="360"/>
      </w:pPr>
      <w:rPr>
        <w:rFonts w:ascii="Courier New" w:hAnsi="Courier New" w:hint="default"/>
      </w:rPr>
    </w:lvl>
    <w:lvl w:ilvl="2" w:tplc="C85883B6">
      <w:start w:val="1"/>
      <w:numFmt w:val="bullet"/>
      <w:lvlText w:val=""/>
      <w:lvlJc w:val="left"/>
      <w:pPr>
        <w:ind w:left="2160" w:hanging="360"/>
      </w:pPr>
      <w:rPr>
        <w:rFonts w:ascii="Wingdings" w:hAnsi="Wingdings" w:hint="default"/>
      </w:rPr>
    </w:lvl>
    <w:lvl w:ilvl="3" w:tplc="41387418">
      <w:start w:val="1"/>
      <w:numFmt w:val="bullet"/>
      <w:lvlText w:val=""/>
      <w:lvlJc w:val="left"/>
      <w:pPr>
        <w:ind w:left="2880" w:hanging="360"/>
      </w:pPr>
      <w:rPr>
        <w:rFonts w:ascii="Symbol" w:hAnsi="Symbol" w:hint="default"/>
      </w:rPr>
    </w:lvl>
    <w:lvl w:ilvl="4" w:tplc="1658AA08">
      <w:start w:val="1"/>
      <w:numFmt w:val="bullet"/>
      <w:lvlText w:val="o"/>
      <w:lvlJc w:val="left"/>
      <w:pPr>
        <w:ind w:left="3600" w:hanging="360"/>
      </w:pPr>
      <w:rPr>
        <w:rFonts w:ascii="Courier New" w:hAnsi="Courier New" w:hint="default"/>
      </w:rPr>
    </w:lvl>
    <w:lvl w:ilvl="5" w:tplc="A2EE2434">
      <w:start w:val="1"/>
      <w:numFmt w:val="bullet"/>
      <w:lvlText w:val=""/>
      <w:lvlJc w:val="left"/>
      <w:pPr>
        <w:ind w:left="4320" w:hanging="360"/>
      </w:pPr>
      <w:rPr>
        <w:rFonts w:ascii="Wingdings" w:hAnsi="Wingdings" w:hint="default"/>
      </w:rPr>
    </w:lvl>
    <w:lvl w:ilvl="6" w:tplc="41BC5B46">
      <w:start w:val="1"/>
      <w:numFmt w:val="bullet"/>
      <w:lvlText w:val=""/>
      <w:lvlJc w:val="left"/>
      <w:pPr>
        <w:ind w:left="5040" w:hanging="360"/>
      </w:pPr>
      <w:rPr>
        <w:rFonts w:ascii="Symbol" w:hAnsi="Symbol" w:hint="default"/>
      </w:rPr>
    </w:lvl>
    <w:lvl w:ilvl="7" w:tplc="0742D404">
      <w:start w:val="1"/>
      <w:numFmt w:val="bullet"/>
      <w:lvlText w:val="o"/>
      <w:lvlJc w:val="left"/>
      <w:pPr>
        <w:ind w:left="5760" w:hanging="360"/>
      </w:pPr>
      <w:rPr>
        <w:rFonts w:ascii="Courier New" w:hAnsi="Courier New" w:hint="default"/>
      </w:rPr>
    </w:lvl>
    <w:lvl w:ilvl="8" w:tplc="14DA413A">
      <w:start w:val="1"/>
      <w:numFmt w:val="bullet"/>
      <w:lvlText w:val=""/>
      <w:lvlJc w:val="left"/>
      <w:pPr>
        <w:ind w:left="6480" w:hanging="360"/>
      </w:pPr>
      <w:rPr>
        <w:rFonts w:ascii="Wingdings" w:hAnsi="Wingdings" w:hint="default"/>
      </w:rPr>
    </w:lvl>
  </w:abstractNum>
  <w:abstractNum w:abstractNumId="10" w15:restartNumberingAfterBreak="0">
    <w:nsid w:val="5D0A6786"/>
    <w:multiLevelType w:val="hybridMultilevel"/>
    <w:tmpl w:val="1720A7D2"/>
    <w:lvl w:ilvl="0" w:tplc="C6D0D6A0">
      <w:start w:val="1"/>
      <w:numFmt w:val="bullet"/>
      <w:lvlText w:val="-"/>
      <w:lvlJc w:val="left"/>
      <w:pPr>
        <w:ind w:left="720" w:hanging="360"/>
      </w:pPr>
      <w:rPr>
        <w:rFonts w:ascii="Calibri" w:hAnsi="Calibri" w:hint="default"/>
      </w:rPr>
    </w:lvl>
    <w:lvl w:ilvl="1" w:tplc="50EA7988">
      <w:start w:val="1"/>
      <w:numFmt w:val="bullet"/>
      <w:lvlText w:val="o"/>
      <w:lvlJc w:val="left"/>
      <w:pPr>
        <w:ind w:left="1440" w:hanging="360"/>
      </w:pPr>
      <w:rPr>
        <w:rFonts w:ascii="Courier New" w:hAnsi="Courier New" w:hint="default"/>
      </w:rPr>
    </w:lvl>
    <w:lvl w:ilvl="2" w:tplc="CB1811BC">
      <w:start w:val="1"/>
      <w:numFmt w:val="bullet"/>
      <w:lvlText w:val=""/>
      <w:lvlJc w:val="left"/>
      <w:pPr>
        <w:ind w:left="2160" w:hanging="360"/>
      </w:pPr>
      <w:rPr>
        <w:rFonts w:ascii="Wingdings" w:hAnsi="Wingdings" w:hint="default"/>
      </w:rPr>
    </w:lvl>
    <w:lvl w:ilvl="3" w:tplc="BB44B17C">
      <w:start w:val="1"/>
      <w:numFmt w:val="bullet"/>
      <w:lvlText w:val=""/>
      <w:lvlJc w:val="left"/>
      <w:pPr>
        <w:ind w:left="2880" w:hanging="360"/>
      </w:pPr>
      <w:rPr>
        <w:rFonts w:ascii="Symbol" w:hAnsi="Symbol" w:hint="default"/>
      </w:rPr>
    </w:lvl>
    <w:lvl w:ilvl="4" w:tplc="4EC07E4E">
      <w:start w:val="1"/>
      <w:numFmt w:val="bullet"/>
      <w:lvlText w:val="o"/>
      <w:lvlJc w:val="left"/>
      <w:pPr>
        <w:ind w:left="3600" w:hanging="360"/>
      </w:pPr>
      <w:rPr>
        <w:rFonts w:ascii="Courier New" w:hAnsi="Courier New" w:hint="default"/>
      </w:rPr>
    </w:lvl>
    <w:lvl w:ilvl="5" w:tplc="F9A6FB9A">
      <w:start w:val="1"/>
      <w:numFmt w:val="bullet"/>
      <w:lvlText w:val=""/>
      <w:lvlJc w:val="left"/>
      <w:pPr>
        <w:ind w:left="4320" w:hanging="360"/>
      </w:pPr>
      <w:rPr>
        <w:rFonts w:ascii="Wingdings" w:hAnsi="Wingdings" w:hint="default"/>
      </w:rPr>
    </w:lvl>
    <w:lvl w:ilvl="6" w:tplc="D5444F94">
      <w:start w:val="1"/>
      <w:numFmt w:val="bullet"/>
      <w:lvlText w:val=""/>
      <w:lvlJc w:val="left"/>
      <w:pPr>
        <w:ind w:left="5040" w:hanging="360"/>
      </w:pPr>
      <w:rPr>
        <w:rFonts w:ascii="Symbol" w:hAnsi="Symbol" w:hint="default"/>
      </w:rPr>
    </w:lvl>
    <w:lvl w:ilvl="7" w:tplc="49826846">
      <w:start w:val="1"/>
      <w:numFmt w:val="bullet"/>
      <w:lvlText w:val="o"/>
      <w:lvlJc w:val="left"/>
      <w:pPr>
        <w:ind w:left="5760" w:hanging="360"/>
      </w:pPr>
      <w:rPr>
        <w:rFonts w:ascii="Courier New" w:hAnsi="Courier New" w:hint="default"/>
      </w:rPr>
    </w:lvl>
    <w:lvl w:ilvl="8" w:tplc="9F0407AA">
      <w:start w:val="1"/>
      <w:numFmt w:val="bullet"/>
      <w:lvlText w:val=""/>
      <w:lvlJc w:val="left"/>
      <w:pPr>
        <w:ind w:left="6480" w:hanging="360"/>
      </w:pPr>
      <w:rPr>
        <w:rFonts w:ascii="Wingdings" w:hAnsi="Wingdings" w:hint="default"/>
      </w:rPr>
    </w:lvl>
  </w:abstractNum>
  <w:abstractNum w:abstractNumId="11" w15:restartNumberingAfterBreak="0">
    <w:nsid w:val="72EC1ECD"/>
    <w:multiLevelType w:val="hybridMultilevel"/>
    <w:tmpl w:val="CF662C6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73F30438"/>
    <w:multiLevelType w:val="hybridMultilevel"/>
    <w:tmpl w:val="080ADCF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7627077D"/>
    <w:multiLevelType w:val="hybridMultilevel"/>
    <w:tmpl w:val="D2D00BC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7B327537"/>
    <w:multiLevelType w:val="hybridMultilevel"/>
    <w:tmpl w:val="082CF99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968244387">
    <w:abstractNumId w:val="6"/>
  </w:num>
  <w:num w:numId="2" w16cid:durableId="1291086705">
    <w:abstractNumId w:val="5"/>
  </w:num>
  <w:num w:numId="3" w16cid:durableId="189103168">
    <w:abstractNumId w:val="10"/>
  </w:num>
  <w:num w:numId="4" w16cid:durableId="2038189949">
    <w:abstractNumId w:val="9"/>
  </w:num>
  <w:num w:numId="5" w16cid:durableId="1955869910">
    <w:abstractNumId w:val="7"/>
  </w:num>
  <w:num w:numId="6" w16cid:durableId="147288807">
    <w:abstractNumId w:val="0"/>
  </w:num>
  <w:num w:numId="7" w16cid:durableId="1465542369">
    <w:abstractNumId w:val="1"/>
  </w:num>
  <w:num w:numId="8" w16cid:durableId="1435323414">
    <w:abstractNumId w:val="3"/>
  </w:num>
  <w:num w:numId="9" w16cid:durableId="1019507706">
    <w:abstractNumId w:val="4"/>
  </w:num>
  <w:num w:numId="10" w16cid:durableId="1470589137">
    <w:abstractNumId w:val="11"/>
  </w:num>
  <w:num w:numId="11" w16cid:durableId="2033920922">
    <w:abstractNumId w:val="14"/>
  </w:num>
  <w:num w:numId="12" w16cid:durableId="1526675024">
    <w:abstractNumId w:val="8"/>
  </w:num>
  <w:num w:numId="13" w16cid:durableId="1168210794">
    <w:abstractNumId w:val="12"/>
  </w:num>
  <w:num w:numId="14" w16cid:durableId="1536043116">
    <w:abstractNumId w:val="13"/>
  </w:num>
  <w:num w:numId="15" w16cid:durableId="602035703">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FE7"/>
    <w:rsid w:val="000074C4"/>
    <w:rsid w:val="00013755"/>
    <w:rsid w:val="000168A8"/>
    <w:rsid w:val="00020E56"/>
    <w:rsid w:val="00053A7A"/>
    <w:rsid w:val="0005486A"/>
    <w:rsid w:val="0007190C"/>
    <w:rsid w:val="00080B54"/>
    <w:rsid w:val="0008230E"/>
    <w:rsid w:val="00082ACB"/>
    <w:rsid w:val="00084C83"/>
    <w:rsid w:val="00087881"/>
    <w:rsid w:val="00087A5F"/>
    <w:rsid w:val="000A1DF9"/>
    <w:rsid w:val="000A55EE"/>
    <w:rsid w:val="000A63DB"/>
    <w:rsid w:val="000C609D"/>
    <w:rsid w:val="000D75B5"/>
    <w:rsid w:val="00117BDD"/>
    <w:rsid w:val="00125B0E"/>
    <w:rsid w:val="00141410"/>
    <w:rsid w:val="001443C3"/>
    <w:rsid w:val="001553D3"/>
    <w:rsid w:val="00170D90"/>
    <w:rsid w:val="00174BC9"/>
    <w:rsid w:val="001842E5"/>
    <w:rsid w:val="0019361C"/>
    <w:rsid w:val="00196316"/>
    <w:rsid w:val="001A124F"/>
    <w:rsid w:val="001B711B"/>
    <w:rsid w:val="001D0DBB"/>
    <w:rsid w:val="00212138"/>
    <w:rsid w:val="002200D0"/>
    <w:rsid w:val="00220D3B"/>
    <w:rsid w:val="00231714"/>
    <w:rsid w:val="0023192A"/>
    <w:rsid w:val="00246A4A"/>
    <w:rsid w:val="00253E14"/>
    <w:rsid w:val="0026620B"/>
    <w:rsid w:val="0028603B"/>
    <w:rsid w:val="002C46C6"/>
    <w:rsid w:val="002F608F"/>
    <w:rsid w:val="00351B73"/>
    <w:rsid w:val="00355BAD"/>
    <w:rsid w:val="00362442"/>
    <w:rsid w:val="0037161F"/>
    <w:rsid w:val="003821CA"/>
    <w:rsid w:val="0039616F"/>
    <w:rsid w:val="003B64E9"/>
    <w:rsid w:val="003E50D3"/>
    <w:rsid w:val="003F281E"/>
    <w:rsid w:val="003F714D"/>
    <w:rsid w:val="00400B44"/>
    <w:rsid w:val="00402FE7"/>
    <w:rsid w:val="00412E27"/>
    <w:rsid w:val="004230EC"/>
    <w:rsid w:val="00433E9A"/>
    <w:rsid w:val="0043794B"/>
    <w:rsid w:val="00456920"/>
    <w:rsid w:val="004603A3"/>
    <w:rsid w:val="00466AF4"/>
    <w:rsid w:val="00470B83"/>
    <w:rsid w:val="004951C7"/>
    <w:rsid w:val="004976A7"/>
    <w:rsid w:val="004A5106"/>
    <w:rsid w:val="004A783D"/>
    <w:rsid w:val="004B0DC7"/>
    <w:rsid w:val="004B6E25"/>
    <w:rsid w:val="004E35FD"/>
    <w:rsid w:val="004F6751"/>
    <w:rsid w:val="0052193E"/>
    <w:rsid w:val="0058381B"/>
    <w:rsid w:val="00597D13"/>
    <w:rsid w:val="005C676E"/>
    <w:rsid w:val="005D7D36"/>
    <w:rsid w:val="005E4730"/>
    <w:rsid w:val="005F658A"/>
    <w:rsid w:val="0060455F"/>
    <w:rsid w:val="00612EA9"/>
    <w:rsid w:val="006254E1"/>
    <w:rsid w:val="00637EE3"/>
    <w:rsid w:val="00644814"/>
    <w:rsid w:val="0064762A"/>
    <w:rsid w:val="00655F16"/>
    <w:rsid w:val="0066150E"/>
    <w:rsid w:val="00665DF9"/>
    <w:rsid w:val="00693082"/>
    <w:rsid w:val="006976CB"/>
    <w:rsid w:val="006B2958"/>
    <w:rsid w:val="006C1FB1"/>
    <w:rsid w:val="006C242D"/>
    <w:rsid w:val="006D5DA1"/>
    <w:rsid w:val="006D6D23"/>
    <w:rsid w:val="006F325E"/>
    <w:rsid w:val="007171C0"/>
    <w:rsid w:val="00724F0A"/>
    <w:rsid w:val="00726938"/>
    <w:rsid w:val="00727D07"/>
    <w:rsid w:val="007365F1"/>
    <w:rsid w:val="007427C9"/>
    <w:rsid w:val="00743800"/>
    <w:rsid w:val="00752293"/>
    <w:rsid w:val="007666BF"/>
    <w:rsid w:val="00777B06"/>
    <w:rsid w:val="007836BD"/>
    <w:rsid w:val="007946F7"/>
    <w:rsid w:val="00797727"/>
    <w:rsid w:val="007A565A"/>
    <w:rsid w:val="007C5BAE"/>
    <w:rsid w:val="007D6505"/>
    <w:rsid w:val="007D702E"/>
    <w:rsid w:val="007E757F"/>
    <w:rsid w:val="007F60FA"/>
    <w:rsid w:val="00820CA5"/>
    <w:rsid w:val="00824D1A"/>
    <w:rsid w:val="00831DA6"/>
    <w:rsid w:val="00834D34"/>
    <w:rsid w:val="008367A2"/>
    <w:rsid w:val="00840177"/>
    <w:rsid w:val="008414BC"/>
    <w:rsid w:val="008417D1"/>
    <w:rsid w:val="00863078"/>
    <w:rsid w:val="00876F4E"/>
    <w:rsid w:val="008B3F99"/>
    <w:rsid w:val="008D2A82"/>
    <w:rsid w:val="008E0923"/>
    <w:rsid w:val="008E6D52"/>
    <w:rsid w:val="00906D1D"/>
    <w:rsid w:val="00927458"/>
    <w:rsid w:val="009302BC"/>
    <w:rsid w:val="00930969"/>
    <w:rsid w:val="00933D8E"/>
    <w:rsid w:val="00950EDC"/>
    <w:rsid w:val="00952680"/>
    <w:rsid w:val="00960978"/>
    <w:rsid w:val="00980462"/>
    <w:rsid w:val="00980FE4"/>
    <w:rsid w:val="00994B21"/>
    <w:rsid w:val="009974AF"/>
    <w:rsid w:val="009B164D"/>
    <w:rsid w:val="009B3B8B"/>
    <w:rsid w:val="009C251D"/>
    <w:rsid w:val="009C2D6D"/>
    <w:rsid w:val="009E39AA"/>
    <w:rsid w:val="009F3C49"/>
    <w:rsid w:val="00A10A7E"/>
    <w:rsid w:val="00A16AF9"/>
    <w:rsid w:val="00A27E82"/>
    <w:rsid w:val="00A367AC"/>
    <w:rsid w:val="00A54C19"/>
    <w:rsid w:val="00A85E02"/>
    <w:rsid w:val="00A95A25"/>
    <w:rsid w:val="00AB156A"/>
    <w:rsid w:val="00AC0A18"/>
    <w:rsid w:val="00AE3507"/>
    <w:rsid w:val="00AE433A"/>
    <w:rsid w:val="00AF333B"/>
    <w:rsid w:val="00B30D23"/>
    <w:rsid w:val="00B310BB"/>
    <w:rsid w:val="00B46621"/>
    <w:rsid w:val="00B601C9"/>
    <w:rsid w:val="00B61409"/>
    <w:rsid w:val="00B739F0"/>
    <w:rsid w:val="00B74E91"/>
    <w:rsid w:val="00B82F4A"/>
    <w:rsid w:val="00B844DD"/>
    <w:rsid w:val="00B85257"/>
    <w:rsid w:val="00B90F82"/>
    <w:rsid w:val="00B91C39"/>
    <w:rsid w:val="00BC0B89"/>
    <w:rsid w:val="00BC27F6"/>
    <w:rsid w:val="00BC2F8C"/>
    <w:rsid w:val="00BC445B"/>
    <w:rsid w:val="00BD3CEF"/>
    <w:rsid w:val="00BE54F6"/>
    <w:rsid w:val="00BF2E15"/>
    <w:rsid w:val="00BF46F4"/>
    <w:rsid w:val="00C216D8"/>
    <w:rsid w:val="00C52810"/>
    <w:rsid w:val="00C71B90"/>
    <w:rsid w:val="00C7523F"/>
    <w:rsid w:val="00C80B84"/>
    <w:rsid w:val="00CA2533"/>
    <w:rsid w:val="00CD1DE4"/>
    <w:rsid w:val="00CD6581"/>
    <w:rsid w:val="00CE69F4"/>
    <w:rsid w:val="00CF7B35"/>
    <w:rsid w:val="00D01766"/>
    <w:rsid w:val="00D01A41"/>
    <w:rsid w:val="00D029AB"/>
    <w:rsid w:val="00D07195"/>
    <w:rsid w:val="00D147DB"/>
    <w:rsid w:val="00D31E61"/>
    <w:rsid w:val="00D400AF"/>
    <w:rsid w:val="00D90904"/>
    <w:rsid w:val="00D915E2"/>
    <w:rsid w:val="00DA5277"/>
    <w:rsid w:val="00DA5542"/>
    <w:rsid w:val="00DC29EA"/>
    <w:rsid w:val="00DD7BA3"/>
    <w:rsid w:val="00DF36EF"/>
    <w:rsid w:val="00E05E65"/>
    <w:rsid w:val="00E106B7"/>
    <w:rsid w:val="00E16D0B"/>
    <w:rsid w:val="00E9402C"/>
    <w:rsid w:val="00EA2D4D"/>
    <w:rsid w:val="00EA4B33"/>
    <w:rsid w:val="00EB4E53"/>
    <w:rsid w:val="00EC7B26"/>
    <w:rsid w:val="00EE2338"/>
    <w:rsid w:val="00EE3952"/>
    <w:rsid w:val="00EE6B5A"/>
    <w:rsid w:val="00EF09B1"/>
    <w:rsid w:val="00F149BF"/>
    <w:rsid w:val="00F17DE6"/>
    <w:rsid w:val="00F43214"/>
    <w:rsid w:val="00F55FB7"/>
    <w:rsid w:val="00F7183E"/>
    <w:rsid w:val="00F7573B"/>
    <w:rsid w:val="00F75991"/>
    <w:rsid w:val="00F865D3"/>
    <w:rsid w:val="00F93FB0"/>
    <w:rsid w:val="00F96534"/>
    <w:rsid w:val="00FF5EB6"/>
    <w:rsid w:val="029846E6"/>
    <w:rsid w:val="034615E6"/>
    <w:rsid w:val="037D90A4"/>
    <w:rsid w:val="047F9916"/>
    <w:rsid w:val="08220B0C"/>
    <w:rsid w:val="0918C357"/>
    <w:rsid w:val="09342060"/>
    <w:rsid w:val="0C1851E3"/>
    <w:rsid w:val="0C39999C"/>
    <w:rsid w:val="0C74134F"/>
    <w:rsid w:val="0D5A2740"/>
    <w:rsid w:val="0DC4F874"/>
    <w:rsid w:val="0DDB07D2"/>
    <w:rsid w:val="11A2AE66"/>
    <w:rsid w:val="1296D600"/>
    <w:rsid w:val="14877761"/>
    <w:rsid w:val="1494F392"/>
    <w:rsid w:val="18105C53"/>
    <w:rsid w:val="194FD3D0"/>
    <w:rsid w:val="1A9A2D30"/>
    <w:rsid w:val="1AB71ECB"/>
    <w:rsid w:val="1CBECA5A"/>
    <w:rsid w:val="1D5D16FA"/>
    <w:rsid w:val="1F6B0E9D"/>
    <w:rsid w:val="214F2FEC"/>
    <w:rsid w:val="235967EE"/>
    <w:rsid w:val="23C72E7A"/>
    <w:rsid w:val="25BC6267"/>
    <w:rsid w:val="2A972998"/>
    <w:rsid w:val="2B3F69D7"/>
    <w:rsid w:val="2B742113"/>
    <w:rsid w:val="2C647C1E"/>
    <w:rsid w:val="2CEB78F0"/>
    <w:rsid w:val="2D39FFAE"/>
    <w:rsid w:val="2ED29934"/>
    <w:rsid w:val="2F35E284"/>
    <w:rsid w:val="2F7AD973"/>
    <w:rsid w:val="325C159E"/>
    <w:rsid w:val="34E3015C"/>
    <w:rsid w:val="353B9DB5"/>
    <w:rsid w:val="376CF5CC"/>
    <w:rsid w:val="37F452F9"/>
    <w:rsid w:val="3CF7524F"/>
    <w:rsid w:val="3DDC3750"/>
    <w:rsid w:val="3ED84B75"/>
    <w:rsid w:val="40CF13F4"/>
    <w:rsid w:val="412BD17F"/>
    <w:rsid w:val="43779BEF"/>
    <w:rsid w:val="47AA22CB"/>
    <w:rsid w:val="480A121C"/>
    <w:rsid w:val="49FAB37D"/>
    <w:rsid w:val="4A4D8B44"/>
    <w:rsid w:val="4B15E44C"/>
    <w:rsid w:val="4C6942EB"/>
    <w:rsid w:val="4C8ADD4E"/>
    <w:rsid w:val="4D611829"/>
    <w:rsid w:val="4DE93F9F"/>
    <w:rsid w:val="4E917FDE"/>
    <w:rsid w:val="4F5E38A1"/>
    <w:rsid w:val="50D52ADC"/>
    <w:rsid w:val="539BA176"/>
    <w:rsid w:val="549D1270"/>
    <w:rsid w:val="55FD0858"/>
    <w:rsid w:val="56E12310"/>
    <w:rsid w:val="5889BDE5"/>
    <w:rsid w:val="58A3071B"/>
    <w:rsid w:val="5A3E079A"/>
    <w:rsid w:val="5B4FEA1D"/>
    <w:rsid w:val="5B768EAB"/>
    <w:rsid w:val="5BC1ABBD"/>
    <w:rsid w:val="5CAD2E80"/>
    <w:rsid w:val="5D376F08"/>
    <w:rsid w:val="5DA6020C"/>
    <w:rsid w:val="5EA7A3A8"/>
    <w:rsid w:val="6230889A"/>
    <w:rsid w:val="63DCFC5A"/>
    <w:rsid w:val="6512C0E4"/>
    <w:rsid w:val="6522FF9C"/>
    <w:rsid w:val="66453702"/>
    <w:rsid w:val="66C81E49"/>
    <w:rsid w:val="677EA502"/>
    <w:rsid w:val="682B77CD"/>
    <w:rsid w:val="7037EB73"/>
    <w:rsid w:val="74556D55"/>
    <w:rsid w:val="778C769F"/>
    <w:rsid w:val="7878B1AE"/>
    <w:rsid w:val="7AD9E5BF"/>
    <w:rsid w:val="7B36A34A"/>
    <w:rsid w:val="7C18F8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A201B5"/>
  <w15:chartTrackingRefBased/>
  <w15:docId w15:val="{A36F3C36-0D65-9448-BDA8-7D53ECE7A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5E2"/>
    <w:pPr>
      <w:jc w:val="both"/>
    </w:pPr>
    <w:rPr>
      <w:rFonts w:ascii="Avenir Book" w:hAnsi="Avenir Book"/>
      <w:lang w:val="es-ES_tradnl"/>
    </w:rPr>
  </w:style>
  <w:style w:type="paragraph" w:styleId="Ttulo1">
    <w:name w:val="heading 1"/>
    <w:basedOn w:val="Normal"/>
    <w:next w:val="Normal"/>
    <w:link w:val="Ttulo1Car"/>
    <w:uiPriority w:val="9"/>
    <w:qFormat/>
    <w:rsid w:val="00412E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C445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8603B"/>
    <w:pPr>
      <w:tabs>
        <w:tab w:val="center" w:pos="4419"/>
        <w:tab w:val="right" w:pos="8838"/>
      </w:tabs>
    </w:pPr>
  </w:style>
  <w:style w:type="character" w:customStyle="1" w:styleId="EncabezadoCar">
    <w:name w:val="Encabezado Car"/>
    <w:basedOn w:val="Fuentedeprrafopredeter"/>
    <w:link w:val="Encabezado"/>
    <w:uiPriority w:val="99"/>
    <w:rsid w:val="0028603B"/>
    <w:rPr>
      <w:lang w:val="es-ES_tradnl"/>
    </w:rPr>
  </w:style>
  <w:style w:type="paragraph" w:styleId="Piedepgina">
    <w:name w:val="footer"/>
    <w:basedOn w:val="Normal"/>
    <w:link w:val="PiedepginaCar"/>
    <w:uiPriority w:val="99"/>
    <w:unhideWhenUsed/>
    <w:rsid w:val="0028603B"/>
    <w:pPr>
      <w:tabs>
        <w:tab w:val="center" w:pos="4419"/>
        <w:tab w:val="right" w:pos="8838"/>
      </w:tabs>
    </w:pPr>
  </w:style>
  <w:style w:type="character" w:customStyle="1" w:styleId="PiedepginaCar">
    <w:name w:val="Pie de página Car"/>
    <w:basedOn w:val="Fuentedeprrafopredeter"/>
    <w:link w:val="Piedepgina"/>
    <w:uiPriority w:val="99"/>
    <w:rsid w:val="0028603B"/>
    <w:rPr>
      <w:lang w:val="es-ES_tradnl"/>
    </w:rPr>
  </w:style>
  <w:style w:type="paragraph" w:styleId="Prrafodelista">
    <w:name w:val="List Paragraph"/>
    <w:basedOn w:val="Normal"/>
    <w:uiPriority w:val="34"/>
    <w:qFormat/>
    <w:rsid w:val="00400B44"/>
    <w:pPr>
      <w:ind w:left="720"/>
      <w:contextualSpacing/>
    </w:pPr>
  </w:style>
  <w:style w:type="table" w:styleId="Tablaconcuadrcula">
    <w:name w:val="Table Grid"/>
    <w:basedOn w:val="Tablanormal"/>
    <w:uiPriority w:val="39"/>
    <w:rsid w:val="007E75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7E757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1Car">
    <w:name w:val="Título 1 Car"/>
    <w:basedOn w:val="Fuentedeprrafopredeter"/>
    <w:link w:val="Ttulo1"/>
    <w:uiPriority w:val="9"/>
    <w:rsid w:val="00412E27"/>
    <w:rPr>
      <w:rFonts w:asciiTheme="majorHAnsi" w:eastAsiaTheme="majorEastAsia" w:hAnsiTheme="majorHAnsi" w:cstheme="majorBidi"/>
      <w:color w:val="2F5496" w:themeColor="accent1" w:themeShade="BF"/>
      <w:sz w:val="32"/>
      <w:szCs w:val="32"/>
      <w:lang w:val="es-ES_tradnl"/>
    </w:rPr>
  </w:style>
  <w:style w:type="paragraph" w:styleId="TtuloTDC">
    <w:name w:val="TOC Heading"/>
    <w:basedOn w:val="Ttulo1"/>
    <w:next w:val="Normal"/>
    <w:uiPriority w:val="39"/>
    <w:unhideWhenUsed/>
    <w:qFormat/>
    <w:rsid w:val="0043794B"/>
    <w:pPr>
      <w:spacing w:before="480" w:line="276" w:lineRule="auto"/>
      <w:outlineLvl w:val="9"/>
    </w:pPr>
    <w:rPr>
      <w:b/>
      <w:bCs/>
      <w:sz w:val="28"/>
      <w:szCs w:val="28"/>
      <w:lang w:val="es-ES" w:eastAsia="es-ES_tradnl"/>
    </w:rPr>
  </w:style>
  <w:style w:type="paragraph" w:styleId="TDC1">
    <w:name w:val="toc 1"/>
    <w:basedOn w:val="Normal"/>
    <w:next w:val="Normal"/>
    <w:autoRedefine/>
    <w:uiPriority w:val="39"/>
    <w:unhideWhenUsed/>
    <w:rsid w:val="0043794B"/>
    <w:pPr>
      <w:pBdr>
        <w:between w:val="double" w:sz="6" w:space="0" w:color="auto"/>
      </w:pBdr>
      <w:spacing w:before="120" w:after="120"/>
      <w:jc w:val="center"/>
    </w:pPr>
    <w:rPr>
      <w:rFonts w:cstheme="minorHAnsi"/>
      <w:b/>
      <w:bCs/>
      <w:i/>
      <w:iCs/>
    </w:rPr>
  </w:style>
  <w:style w:type="character" w:styleId="Hipervnculo">
    <w:name w:val="Hyperlink"/>
    <w:basedOn w:val="Fuentedeprrafopredeter"/>
    <w:uiPriority w:val="99"/>
    <w:unhideWhenUsed/>
    <w:rsid w:val="0043794B"/>
    <w:rPr>
      <w:color w:val="0563C1" w:themeColor="hyperlink"/>
      <w:u w:val="single"/>
    </w:rPr>
  </w:style>
  <w:style w:type="paragraph" w:styleId="TDC2">
    <w:name w:val="toc 2"/>
    <w:basedOn w:val="Normal"/>
    <w:next w:val="Normal"/>
    <w:autoRedefine/>
    <w:uiPriority w:val="39"/>
    <w:unhideWhenUsed/>
    <w:rsid w:val="0043794B"/>
    <w:pPr>
      <w:pBdr>
        <w:between w:val="double" w:sz="6" w:space="0" w:color="auto"/>
      </w:pBdr>
      <w:spacing w:before="120" w:after="120"/>
      <w:jc w:val="center"/>
    </w:pPr>
    <w:rPr>
      <w:rFonts w:cstheme="minorHAnsi"/>
      <w:i/>
      <w:iCs/>
      <w:sz w:val="20"/>
      <w:szCs w:val="20"/>
    </w:rPr>
  </w:style>
  <w:style w:type="paragraph" w:styleId="TDC3">
    <w:name w:val="toc 3"/>
    <w:basedOn w:val="Normal"/>
    <w:next w:val="Normal"/>
    <w:autoRedefine/>
    <w:uiPriority w:val="39"/>
    <w:semiHidden/>
    <w:unhideWhenUsed/>
    <w:rsid w:val="0043794B"/>
    <w:pPr>
      <w:pBdr>
        <w:between w:val="double" w:sz="6" w:space="0" w:color="auto"/>
      </w:pBdr>
      <w:spacing w:before="120" w:after="120"/>
      <w:ind w:left="240"/>
      <w:jc w:val="center"/>
    </w:pPr>
    <w:rPr>
      <w:rFonts w:cstheme="minorHAnsi"/>
      <w:sz w:val="20"/>
      <w:szCs w:val="20"/>
    </w:rPr>
  </w:style>
  <w:style w:type="paragraph" w:styleId="TDC4">
    <w:name w:val="toc 4"/>
    <w:basedOn w:val="Normal"/>
    <w:next w:val="Normal"/>
    <w:autoRedefine/>
    <w:uiPriority w:val="39"/>
    <w:semiHidden/>
    <w:unhideWhenUsed/>
    <w:rsid w:val="0043794B"/>
    <w:pPr>
      <w:pBdr>
        <w:between w:val="double" w:sz="6" w:space="0" w:color="auto"/>
      </w:pBdr>
      <w:spacing w:before="120" w:after="120"/>
      <w:ind w:left="480"/>
      <w:jc w:val="center"/>
    </w:pPr>
    <w:rPr>
      <w:rFonts w:cstheme="minorHAnsi"/>
      <w:sz w:val="20"/>
      <w:szCs w:val="20"/>
    </w:rPr>
  </w:style>
  <w:style w:type="paragraph" w:styleId="TDC5">
    <w:name w:val="toc 5"/>
    <w:basedOn w:val="Normal"/>
    <w:next w:val="Normal"/>
    <w:autoRedefine/>
    <w:uiPriority w:val="39"/>
    <w:semiHidden/>
    <w:unhideWhenUsed/>
    <w:rsid w:val="0043794B"/>
    <w:pPr>
      <w:pBdr>
        <w:between w:val="double" w:sz="6" w:space="0" w:color="auto"/>
      </w:pBdr>
      <w:spacing w:before="120" w:after="120"/>
      <w:ind w:left="720"/>
      <w:jc w:val="center"/>
    </w:pPr>
    <w:rPr>
      <w:rFonts w:cstheme="minorHAnsi"/>
      <w:sz w:val="20"/>
      <w:szCs w:val="20"/>
    </w:rPr>
  </w:style>
  <w:style w:type="paragraph" w:styleId="TDC6">
    <w:name w:val="toc 6"/>
    <w:basedOn w:val="Normal"/>
    <w:next w:val="Normal"/>
    <w:autoRedefine/>
    <w:uiPriority w:val="39"/>
    <w:semiHidden/>
    <w:unhideWhenUsed/>
    <w:rsid w:val="0043794B"/>
    <w:pPr>
      <w:pBdr>
        <w:between w:val="double" w:sz="6" w:space="0" w:color="auto"/>
      </w:pBdr>
      <w:spacing w:before="120" w:after="120"/>
      <w:ind w:left="960"/>
      <w:jc w:val="center"/>
    </w:pPr>
    <w:rPr>
      <w:rFonts w:cstheme="minorHAnsi"/>
      <w:sz w:val="20"/>
      <w:szCs w:val="20"/>
    </w:rPr>
  </w:style>
  <w:style w:type="paragraph" w:styleId="TDC7">
    <w:name w:val="toc 7"/>
    <w:basedOn w:val="Normal"/>
    <w:next w:val="Normal"/>
    <w:autoRedefine/>
    <w:uiPriority w:val="39"/>
    <w:semiHidden/>
    <w:unhideWhenUsed/>
    <w:rsid w:val="0043794B"/>
    <w:pPr>
      <w:pBdr>
        <w:between w:val="double" w:sz="6" w:space="0" w:color="auto"/>
      </w:pBdr>
      <w:spacing w:before="120" w:after="120"/>
      <w:ind w:left="1200"/>
      <w:jc w:val="center"/>
    </w:pPr>
    <w:rPr>
      <w:rFonts w:cstheme="minorHAnsi"/>
      <w:sz w:val="20"/>
      <w:szCs w:val="20"/>
    </w:rPr>
  </w:style>
  <w:style w:type="paragraph" w:styleId="TDC8">
    <w:name w:val="toc 8"/>
    <w:basedOn w:val="Normal"/>
    <w:next w:val="Normal"/>
    <w:autoRedefine/>
    <w:uiPriority w:val="39"/>
    <w:semiHidden/>
    <w:unhideWhenUsed/>
    <w:rsid w:val="0043794B"/>
    <w:pPr>
      <w:pBdr>
        <w:between w:val="double" w:sz="6" w:space="0" w:color="auto"/>
      </w:pBdr>
      <w:spacing w:before="120" w:after="120"/>
      <w:ind w:left="1440"/>
      <w:jc w:val="center"/>
    </w:pPr>
    <w:rPr>
      <w:rFonts w:cstheme="minorHAnsi"/>
      <w:sz w:val="20"/>
      <w:szCs w:val="20"/>
    </w:rPr>
  </w:style>
  <w:style w:type="paragraph" w:styleId="TDC9">
    <w:name w:val="toc 9"/>
    <w:basedOn w:val="Normal"/>
    <w:next w:val="Normal"/>
    <w:autoRedefine/>
    <w:uiPriority w:val="39"/>
    <w:semiHidden/>
    <w:unhideWhenUsed/>
    <w:rsid w:val="0043794B"/>
    <w:pPr>
      <w:pBdr>
        <w:between w:val="double" w:sz="6" w:space="0" w:color="auto"/>
      </w:pBdr>
      <w:spacing w:before="120" w:after="120"/>
      <w:ind w:left="1680"/>
      <w:jc w:val="center"/>
    </w:pPr>
    <w:rPr>
      <w:rFonts w:cstheme="minorHAnsi"/>
      <w:sz w:val="20"/>
      <w:szCs w:val="20"/>
    </w:rPr>
  </w:style>
  <w:style w:type="character" w:styleId="Mencinsinresolver">
    <w:name w:val="Unresolved Mention"/>
    <w:basedOn w:val="Fuentedeprrafopredeter"/>
    <w:uiPriority w:val="99"/>
    <w:semiHidden/>
    <w:unhideWhenUsed/>
    <w:rsid w:val="00952680"/>
    <w:rPr>
      <w:color w:val="605E5C"/>
      <w:shd w:val="clear" w:color="auto" w:fill="E1DFDD"/>
    </w:rPr>
  </w:style>
  <w:style w:type="paragraph" w:styleId="Textonotapie">
    <w:name w:val="footnote text"/>
    <w:basedOn w:val="Normal"/>
    <w:link w:val="TextonotapieCar"/>
    <w:uiPriority w:val="99"/>
    <w:semiHidden/>
    <w:unhideWhenUsed/>
    <w:rsid w:val="00952680"/>
    <w:rPr>
      <w:sz w:val="20"/>
      <w:szCs w:val="20"/>
    </w:rPr>
  </w:style>
  <w:style w:type="character" w:customStyle="1" w:styleId="TextonotapieCar">
    <w:name w:val="Texto nota pie Car"/>
    <w:basedOn w:val="Fuentedeprrafopredeter"/>
    <w:link w:val="Textonotapie"/>
    <w:uiPriority w:val="99"/>
    <w:semiHidden/>
    <w:rsid w:val="00952680"/>
    <w:rPr>
      <w:sz w:val="20"/>
      <w:szCs w:val="20"/>
      <w:lang w:val="es-ES_tradnl"/>
    </w:rPr>
  </w:style>
  <w:style w:type="character" w:styleId="Refdenotaalpie">
    <w:name w:val="footnote reference"/>
    <w:basedOn w:val="Fuentedeprrafopredeter"/>
    <w:uiPriority w:val="99"/>
    <w:semiHidden/>
    <w:unhideWhenUsed/>
    <w:rsid w:val="00952680"/>
    <w:rPr>
      <w:vertAlign w:val="superscript"/>
    </w:rPr>
  </w:style>
  <w:style w:type="character" w:customStyle="1" w:styleId="Ttulo2Car">
    <w:name w:val="Título 2 Car"/>
    <w:basedOn w:val="Fuentedeprrafopredeter"/>
    <w:link w:val="Ttulo2"/>
    <w:uiPriority w:val="9"/>
    <w:rsid w:val="00BC445B"/>
    <w:rPr>
      <w:rFonts w:asciiTheme="majorHAnsi" w:eastAsiaTheme="majorEastAsia" w:hAnsiTheme="majorHAnsi" w:cstheme="majorBidi"/>
      <w:color w:val="2F5496" w:themeColor="accent1" w:themeShade="BF"/>
      <w:sz w:val="26"/>
      <w:szCs w:val="26"/>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mailto:premios@lottup-app.com"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microsoft.com/office/2020/10/relationships/intelligence" Target="intelligence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s://lotolibre.es/" TargetMode="External"/><Relationship Id="rId51" Type="http://schemas.openxmlformats.org/officeDocument/2006/relationships/image" Target="media/image40.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mailto:premios@lottup-app.com"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aguinda.ap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www.nobbot.com/pantallas/calcular-la-letra-del-dni/" TargetMode="External"/><Relationship Id="rId2" Type="http://schemas.openxmlformats.org/officeDocument/2006/relationships/hyperlink" Target="https://public.opendatasoft.com/explore/dataset/provincias-espanolas/table/?sort=provincia" TargetMode="External"/><Relationship Id="rId1" Type="http://schemas.openxmlformats.org/officeDocument/2006/relationships/hyperlink" Target="https://www.loteriasyapuestas.es/es/canales-rs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salvadorbellverescrihuela/Downloads/Ciudalia%2520A4.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388790-50FD-2A44-9815-0EE98B194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Ciudalia%20A4.dotx</Template>
  <TotalTime>10</TotalTime>
  <Pages>43</Pages>
  <Words>4415</Words>
  <Characters>24287</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Salvador Bellver Escrihuela</cp:lastModifiedBy>
  <cp:revision>135</cp:revision>
  <dcterms:created xsi:type="dcterms:W3CDTF">2023-01-20T10:12:00Z</dcterms:created>
  <dcterms:modified xsi:type="dcterms:W3CDTF">2023-02-17T09:18:00Z</dcterms:modified>
</cp:coreProperties>
</file>